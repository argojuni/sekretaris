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11C8" w14:textId="7060AC65" w:rsidR="004B22E3" w:rsidRPr="009E50B7" w:rsidRDefault="004B22E3" w:rsidP="004B22E3">
      <w:pPr>
        <w:tabs>
          <w:tab w:val="left" w:pos="1440"/>
          <w:tab w:val="left" w:pos="1620"/>
        </w:tabs>
        <w:jc w:val="right"/>
      </w:pPr>
      <w:r w:rsidRPr="009E50B7">
        <w:rPr>
          <w:rStyle w:val="Emphasis"/>
          <w:b/>
          <w:bCs/>
          <w:i w:val="0"/>
          <w:color w:val="000000"/>
          <w:bdr w:val="none" w:sz="0" w:space="0" w:color="auto" w:frame="1"/>
        </w:rPr>
        <w:t xml:space="preserve">Malang, </w:t>
      </w:r>
      <w:r>
        <w:rPr>
          <w:rStyle w:val="Emphasis"/>
          <w:b/>
          <w:bCs/>
          <w:i w:val="0"/>
          <w:color w:val="000000"/>
          <w:bdr w:val="none" w:sz="0" w:space="0" w:color="auto" w:frame="1"/>
        </w:rPr>
        <w:t>03 Agustus 2021</w:t>
      </w:r>
    </w:p>
    <w:p w14:paraId="201DFBC0" w14:textId="77777777" w:rsidR="004B22E3" w:rsidRPr="009E50B7" w:rsidRDefault="004B22E3" w:rsidP="004B22E3">
      <w:pPr>
        <w:tabs>
          <w:tab w:val="left" w:pos="1440"/>
          <w:tab w:val="left" w:pos="1620"/>
        </w:tabs>
        <w:jc w:val="right"/>
      </w:pPr>
    </w:p>
    <w:p w14:paraId="394FC347" w14:textId="75B3D672" w:rsidR="004B22E3" w:rsidRPr="009E50B7" w:rsidRDefault="004B22E3" w:rsidP="004B22E3">
      <w:pPr>
        <w:tabs>
          <w:tab w:val="left" w:pos="1440"/>
          <w:tab w:val="left" w:pos="1620"/>
        </w:tabs>
        <w:rPr>
          <w:lang w:val="id-ID"/>
        </w:rPr>
      </w:pPr>
      <w:r w:rsidRPr="009E50B7">
        <w:t>Nomor</w:t>
      </w:r>
      <w:r w:rsidRPr="009E50B7">
        <w:tab/>
        <w:t>:</w:t>
      </w:r>
      <w:r w:rsidRPr="009E50B7">
        <w:rPr>
          <w:lang w:val="id-ID"/>
        </w:rPr>
        <w:tab/>
      </w:r>
      <w:r>
        <w:t>063</w:t>
      </w:r>
      <w:r w:rsidRPr="004B2599">
        <w:rPr>
          <w:lang w:val="id-ID"/>
        </w:rPr>
        <w:t>/</w:t>
      </w:r>
      <w:r>
        <w:t>T-63</w:t>
      </w:r>
      <w:r w:rsidRPr="004B2599">
        <w:t>/HIMAPRO</w:t>
      </w:r>
      <w:r w:rsidRPr="004B2599">
        <w:rPr>
          <w:lang w:val="id-ID"/>
        </w:rPr>
        <w:t>-</w:t>
      </w:r>
      <w:r w:rsidRPr="004B2599">
        <w:t>TI/FTD/ITB</w:t>
      </w:r>
      <w:r w:rsidRPr="004B2599">
        <w:rPr>
          <w:lang w:val="id-ID"/>
        </w:rPr>
        <w:t>-</w:t>
      </w:r>
      <w:r>
        <w:t>ASIA/VI</w:t>
      </w:r>
      <w:r w:rsidRPr="004B2599">
        <w:rPr>
          <w:lang w:val="id-ID"/>
        </w:rPr>
        <w:t>I</w:t>
      </w:r>
      <w:r w:rsidRPr="004B2599">
        <w:t>I/</w:t>
      </w:r>
      <w:r w:rsidRPr="004B2599">
        <w:rPr>
          <w:lang w:val="id-ID"/>
        </w:rPr>
        <w:t>20</w:t>
      </w:r>
      <w:r>
        <w:rPr>
          <w:lang w:val="en-ID"/>
        </w:rPr>
        <w:t>21</w:t>
      </w:r>
      <w:r w:rsidRPr="009E50B7">
        <w:tab/>
      </w:r>
    </w:p>
    <w:p w14:paraId="44033C0E" w14:textId="77777777" w:rsidR="004B22E3" w:rsidRPr="009E50B7" w:rsidRDefault="004B22E3" w:rsidP="004B22E3">
      <w:pPr>
        <w:tabs>
          <w:tab w:val="left" w:pos="1440"/>
          <w:tab w:val="left" w:pos="1620"/>
        </w:tabs>
        <w:rPr>
          <w:lang w:val="id-ID"/>
        </w:rPr>
      </w:pPr>
      <w:r w:rsidRPr="009E50B7">
        <w:t>Lampiran</w:t>
      </w:r>
      <w:r w:rsidRPr="009E50B7">
        <w:tab/>
        <w:t>:</w:t>
      </w:r>
      <w:r w:rsidRPr="009E50B7">
        <w:tab/>
        <w:t>-</w:t>
      </w:r>
    </w:p>
    <w:p w14:paraId="4B23C6F1" w14:textId="77777777" w:rsidR="004B22E3" w:rsidRPr="009E50B7" w:rsidRDefault="004B22E3" w:rsidP="004B22E3">
      <w:pPr>
        <w:tabs>
          <w:tab w:val="left" w:pos="1440"/>
          <w:tab w:val="left" w:pos="1620"/>
        </w:tabs>
        <w:rPr>
          <w:b/>
          <w:lang w:val="id-ID"/>
        </w:rPr>
      </w:pPr>
      <w:r w:rsidRPr="009E50B7">
        <w:t>Hal</w:t>
      </w:r>
      <w:r w:rsidRPr="009E50B7">
        <w:tab/>
        <w:t>:</w:t>
      </w:r>
      <w:r w:rsidRPr="009E50B7">
        <w:tab/>
      </w:r>
      <w:r w:rsidRPr="009E50B7">
        <w:rPr>
          <w:b/>
          <w:lang w:val="id-ID"/>
        </w:rPr>
        <w:t>Undangan</w:t>
      </w:r>
    </w:p>
    <w:p w14:paraId="3693EDEF" w14:textId="77777777" w:rsidR="004B22E3" w:rsidRPr="009E50B7" w:rsidRDefault="004B22E3" w:rsidP="004B22E3">
      <w:pPr>
        <w:tabs>
          <w:tab w:val="left" w:pos="1440"/>
          <w:tab w:val="left" w:pos="1620"/>
        </w:tabs>
      </w:pPr>
    </w:p>
    <w:p w14:paraId="641BB041" w14:textId="77777777" w:rsidR="004B22E3" w:rsidRPr="009E50B7" w:rsidRDefault="004B22E3" w:rsidP="004B22E3">
      <w:pPr>
        <w:tabs>
          <w:tab w:val="right" w:pos="9360"/>
        </w:tabs>
      </w:pPr>
      <w:r w:rsidRPr="009E50B7">
        <w:t>Kepada</w:t>
      </w:r>
      <w:r w:rsidRPr="009E50B7">
        <w:rPr>
          <w:lang w:val="id-ID"/>
        </w:rPr>
        <w:t xml:space="preserve"> </w:t>
      </w:r>
      <w:r w:rsidRPr="009E50B7">
        <w:t>Yth.</w:t>
      </w:r>
      <w:r w:rsidRPr="009E50B7">
        <w:tab/>
      </w:r>
    </w:p>
    <w:p w14:paraId="1545A3EE" w14:textId="77777777" w:rsidR="004B22E3" w:rsidRPr="009E50B7" w:rsidRDefault="004B22E3" w:rsidP="004B22E3">
      <w:pPr>
        <w:tabs>
          <w:tab w:val="left" w:pos="1440"/>
          <w:tab w:val="left" w:pos="1620"/>
        </w:tabs>
        <w:rPr>
          <w:b/>
          <w:color w:val="1D1B11"/>
          <w:lang w:val="id-ID"/>
        </w:rPr>
      </w:pPr>
      <w:r w:rsidRPr="009E50B7">
        <w:rPr>
          <w:b/>
          <w:color w:val="1D1B11"/>
          <w:lang w:val="id-ID"/>
        </w:rPr>
        <w:t>Dewan Kehormatan HIMAPRO SAKTI</w:t>
      </w:r>
    </w:p>
    <w:p w14:paraId="2BAE8DAC" w14:textId="77777777" w:rsidR="004B22E3" w:rsidRPr="009E50B7" w:rsidRDefault="004B22E3" w:rsidP="004B22E3">
      <w:pPr>
        <w:tabs>
          <w:tab w:val="left" w:pos="1440"/>
          <w:tab w:val="left" w:pos="1620"/>
        </w:tabs>
      </w:pPr>
      <w:r w:rsidRPr="009E50B7">
        <w:t xml:space="preserve">     Di tempat</w:t>
      </w:r>
    </w:p>
    <w:p w14:paraId="627DB967" w14:textId="77777777" w:rsidR="004B22E3" w:rsidRPr="009E50B7" w:rsidRDefault="004B22E3" w:rsidP="004B22E3">
      <w:pPr>
        <w:jc w:val="both"/>
        <w:rPr>
          <w:rStyle w:val="Emphasis"/>
          <w:b/>
          <w:bCs/>
          <w:bdr w:val="none" w:sz="0" w:space="0" w:color="auto" w:frame="1"/>
          <w:shd w:val="clear" w:color="auto" w:fill="FFFFFF"/>
        </w:rPr>
      </w:pPr>
    </w:p>
    <w:p w14:paraId="0C3E8DEC" w14:textId="77777777" w:rsidR="004B22E3" w:rsidRPr="009E50B7" w:rsidRDefault="004B22E3" w:rsidP="004B22E3">
      <w:pPr>
        <w:jc w:val="both"/>
      </w:pPr>
      <w:r w:rsidRPr="009E50B7">
        <w:t>Dengan Hormat,</w:t>
      </w:r>
    </w:p>
    <w:p w14:paraId="56D7409E" w14:textId="18038ABD" w:rsidR="004B22E3" w:rsidRPr="009E50B7" w:rsidRDefault="004B22E3" w:rsidP="004B22E3">
      <w:pPr>
        <w:ind w:firstLine="720"/>
        <w:jc w:val="both"/>
        <w:rPr>
          <w:shd w:val="clear" w:color="auto" w:fill="FFFFFF"/>
          <w:lang w:val="id-ID"/>
        </w:rPr>
      </w:pPr>
      <w:r w:rsidRPr="00D2735E">
        <w:t>Dalam rangka pelaksanaan kegiatan</w:t>
      </w:r>
      <w:r>
        <w:rPr>
          <w:b/>
          <w:bCs/>
        </w:rPr>
        <w:t xml:space="preserve"> </w:t>
      </w:r>
      <w:r>
        <w:rPr>
          <w:b/>
          <w:lang w:val="sv-SE"/>
        </w:rPr>
        <w:t>SIDANG ANGGARAN DASAR dan ANGGARAN RUMAH TANGGA (AD/ART)</w:t>
      </w:r>
      <w:r w:rsidRPr="009E50B7">
        <w:rPr>
          <w:b/>
          <w:bCs/>
          <w:lang w:val="id-ID"/>
        </w:rPr>
        <w:t xml:space="preserve"> HIMAPRO SAKTI </w:t>
      </w:r>
      <w:r w:rsidRPr="009E50B7">
        <w:rPr>
          <w:b/>
          <w:bCs/>
        </w:rPr>
        <w:t xml:space="preserve">PERIODE </w:t>
      </w:r>
      <w:r>
        <w:rPr>
          <w:b/>
          <w:bCs/>
        </w:rPr>
        <w:t>2021/2022</w:t>
      </w:r>
      <w:r>
        <w:rPr>
          <w:b/>
        </w:rPr>
        <w:t>.</w:t>
      </w:r>
      <w:r w:rsidRPr="00D2735E">
        <w:t xml:space="preserve"> </w:t>
      </w:r>
      <w:r w:rsidR="00DE0647">
        <w:rPr>
          <w:shd w:val="clear" w:color="auto" w:fill="FFFFFF"/>
          <w:lang w:val="id-ID"/>
        </w:rPr>
        <w:t>m</w:t>
      </w:r>
      <w:r w:rsidR="00DE0647">
        <w:rPr>
          <w:shd w:val="clear" w:color="auto" w:fill="FFFFFF"/>
        </w:rPr>
        <w:t xml:space="preserve">engundang </w:t>
      </w:r>
      <w:r w:rsidR="00DE0647">
        <w:rPr>
          <w:shd w:val="clear" w:color="auto" w:fill="FFFFFF"/>
          <w:lang w:val="id-ID"/>
        </w:rPr>
        <w:t>Saudara</w:t>
      </w:r>
      <w:r w:rsidR="00DE0647">
        <w:rPr>
          <w:shd w:val="clear" w:color="auto" w:fill="FFFFFF"/>
        </w:rPr>
        <w:t>/i untuk menghadiri kegiatan</w:t>
      </w:r>
      <w:r w:rsidR="00DE0647">
        <w:rPr>
          <w:b/>
          <w:shd w:val="clear" w:color="auto" w:fill="FFFFFF"/>
        </w:rPr>
        <w:t xml:space="preserve"> HIMAPRO SAKTI ASIA</w:t>
      </w:r>
      <w:r w:rsidR="00DE0647">
        <w:rPr>
          <w:shd w:val="clear" w:color="auto" w:fill="FFFFFF"/>
        </w:rPr>
        <w:t xml:space="preserve"> </w:t>
      </w:r>
      <w:r w:rsidR="00DE0647">
        <w:rPr>
          <w:shd w:val="clear" w:color="auto" w:fill="FFFFFF"/>
          <w:lang w:val="id-ID"/>
        </w:rPr>
        <w:t xml:space="preserve">sebagai undangan </w:t>
      </w:r>
      <w:r w:rsidR="00DE0647">
        <w:rPr>
          <w:shd w:val="clear" w:color="auto" w:fill="FFFFFF"/>
        </w:rPr>
        <w:t>yang akan dilaksanakan pada</w:t>
      </w:r>
      <w:r w:rsidRPr="009E50B7">
        <w:rPr>
          <w:shd w:val="clear" w:color="auto" w:fill="FFFFFF"/>
        </w:rPr>
        <w:t xml:space="preserve"> :</w:t>
      </w:r>
    </w:p>
    <w:p w14:paraId="1AD6DBD8" w14:textId="77777777" w:rsidR="004B22E3" w:rsidRPr="009E50B7" w:rsidRDefault="004B22E3" w:rsidP="004B22E3">
      <w:pPr>
        <w:ind w:left="720" w:right="-333" w:firstLine="720"/>
        <w:jc w:val="both"/>
        <w:rPr>
          <w:shd w:val="clear" w:color="auto" w:fill="FFFFFF"/>
          <w:lang w:val="id-ID"/>
        </w:rPr>
      </w:pPr>
    </w:p>
    <w:p w14:paraId="3FBCBD45" w14:textId="6430D541" w:rsidR="004B22E3" w:rsidRDefault="004B22E3" w:rsidP="004B22E3">
      <w:pPr>
        <w:ind w:left="720" w:right="-333" w:firstLine="72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Hari / Tanggal </w:t>
      </w:r>
      <w:r>
        <w:rPr>
          <w:shd w:val="clear" w:color="auto" w:fill="FFFFFF"/>
        </w:rPr>
        <w:tab/>
        <w:t>: Sabtu &amp; Minggu, 07 &amp; 08 Agustus 2021</w:t>
      </w:r>
    </w:p>
    <w:p w14:paraId="46B5C4B3" w14:textId="007FECBF" w:rsidR="004B22E3" w:rsidRDefault="004B22E3" w:rsidP="004B22E3">
      <w:pPr>
        <w:pStyle w:val="ListParagraph"/>
        <w:ind w:left="1440" w:right="-333"/>
        <w:jc w:val="both"/>
        <w:rPr>
          <w:shd w:val="clear" w:color="auto" w:fill="FFFFFF"/>
          <w:lang w:val="id-ID"/>
        </w:rPr>
      </w:pPr>
      <w:r>
        <w:rPr>
          <w:shd w:val="clear" w:color="auto" w:fill="FFFFFF"/>
        </w:rPr>
        <w:t xml:space="preserve">Waktu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: 07.00 – 16.00</w:t>
      </w:r>
      <w:r w:rsidR="00CD2BBE">
        <w:rPr>
          <w:shd w:val="clear" w:color="auto" w:fill="FFFFFF"/>
        </w:rPr>
        <w:t xml:space="preserve"> WIB</w:t>
      </w:r>
    </w:p>
    <w:p w14:paraId="4647EF8D" w14:textId="7C39AE38" w:rsidR="004B22E3" w:rsidRPr="004B22E3" w:rsidRDefault="004B22E3" w:rsidP="004B22E3">
      <w:pPr>
        <w:pStyle w:val="ListParagraph"/>
        <w:ind w:left="2160" w:right="-333" w:hanging="720"/>
      </w:pPr>
      <w:r>
        <w:rPr>
          <w:shd w:val="clear" w:color="auto" w:fill="FFFFFF"/>
        </w:rPr>
        <w:t>Tempat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:</w:t>
      </w:r>
      <w:r>
        <w:rPr>
          <w:lang w:val="id-ID"/>
        </w:rPr>
        <w:t xml:space="preserve"> </w:t>
      </w:r>
      <w:r w:rsidR="004E2F6A">
        <w:t>Google Meet</w:t>
      </w:r>
    </w:p>
    <w:p w14:paraId="50BDDCF9" w14:textId="77777777" w:rsidR="004B22E3" w:rsidRPr="009E50B7" w:rsidRDefault="004B22E3" w:rsidP="004B22E3">
      <w:pPr>
        <w:pStyle w:val="ListParagraph"/>
        <w:ind w:left="1440" w:right="-333"/>
        <w:jc w:val="both"/>
        <w:rPr>
          <w:shd w:val="clear" w:color="auto" w:fill="FFFFFF"/>
        </w:rPr>
      </w:pPr>
    </w:p>
    <w:p w14:paraId="1ED313C0" w14:textId="77777777" w:rsidR="004B22E3" w:rsidRPr="009E50B7" w:rsidRDefault="004B22E3" w:rsidP="004B22E3">
      <w:pPr>
        <w:ind w:firstLine="720"/>
        <w:jc w:val="both"/>
        <w:rPr>
          <w:rStyle w:val="Emphasis"/>
          <w:bdr w:val="none" w:sz="0" w:space="0" w:color="auto" w:frame="1"/>
        </w:rPr>
      </w:pPr>
      <w:r w:rsidRPr="009E50B7">
        <w:rPr>
          <w:bdr w:val="none" w:sz="0" w:space="0" w:color="auto" w:frame="1"/>
        </w:rPr>
        <w:t xml:space="preserve">Demikianlah surat permohonan ini kami sampaikan, </w:t>
      </w:r>
      <w:r w:rsidRPr="009E50B7">
        <w:rPr>
          <w:bdr w:val="none" w:sz="0" w:space="0" w:color="auto" w:frame="1"/>
          <w:lang w:val="id-ID"/>
        </w:rPr>
        <w:t>b</w:t>
      </w:r>
      <w:r w:rsidRPr="009E50B7">
        <w:rPr>
          <w:bdr w:val="none" w:sz="0" w:space="0" w:color="auto" w:frame="1"/>
        </w:rPr>
        <w:t xml:space="preserve">esar harapan dari kami kesediaan </w:t>
      </w:r>
      <w:r w:rsidRPr="009E50B7">
        <w:rPr>
          <w:shd w:val="clear" w:color="auto" w:fill="FFFFFF"/>
          <w:lang w:val="id-ID"/>
        </w:rPr>
        <w:t>Saudara/i</w:t>
      </w:r>
      <w:r w:rsidRPr="009E50B7">
        <w:rPr>
          <w:bdr w:val="none" w:sz="0" w:space="0" w:color="auto" w:frame="1"/>
        </w:rPr>
        <w:t xml:space="preserve"> untuk dapat berkenan mendukung acara tersebut.  Atas perhatian dan kerjasamanya kami sampaikan terima kasih</w:t>
      </w:r>
      <w:r w:rsidRPr="009E50B7">
        <w:rPr>
          <w:rStyle w:val="Emphasis"/>
          <w:bdr w:val="none" w:sz="0" w:space="0" w:color="auto" w:frame="1"/>
        </w:rPr>
        <w:t>.</w:t>
      </w:r>
    </w:p>
    <w:p w14:paraId="22A977AE" w14:textId="77777777" w:rsidR="004B22E3" w:rsidRPr="009E50B7" w:rsidRDefault="004B22E3" w:rsidP="004B22E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Emphasis"/>
          <w:bdr w:val="none" w:sz="0" w:space="0" w:color="auto" w:frame="1"/>
        </w:rPr>
      </w:pPr>
    </w:p>
    <w:p w14:paraId="5A611A43" w14:textId="77777777" w:rsidR="004B22E3" w:rsidRPr="009E50B7" w:rsidRDefault="004B22E3" w:rsidP="004B22E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Emphasis"/>
          <w:bdr w:val="none" w:sz="0" w:space="0" w:color="auto" w:frame="1"/>
        </w:rPr>
      </w:pPr>
    </w:p>
    <w:p w14:paraId="5A396430" w14:textId="77777777" w:rsidR="004B22E3" w:rsidRPr="009E50B7" w:rsidRDefault="004B22E3" w:rsidP="004B22E3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Emphasis"/>
          <w:b/>
          <w:iCs w:val="0"/>
        </w:rPr>
      </w:pPr>
      <w:r w:rsidRPr="009E50B7">
        <w:rPr>
          <w:rStyle w:val="Emphasis"/>
          <w:i w:val="0"/>
          <w:bdr w:val="none" w:sz="0" w:space="0" w:color="auto" w:frame="1"/>
        </w:rPr>
        <w:t>Mengetahui,</w:t>
      </w:r>
    </w:p>
    <w:p w14:paraId="66C57C32" w14:textId="77777777" w:rsidR="004B22E3" w:rsidRPr="009E50B7" w:rsidRDefault="004B22E3" w:rsidP="004B22E3">
      <w:pPr>
        <w:ind w:left="5760" w:firstLine="720"/>
        <w:jc w:val="both"/>
        <w:rPr>
          <w:rStyle w:val="Emphasis"/>
          <w:b/>
          <w:bCs/>
          <w:i w:val="0"/>
          <w:bdr w:val="none" w:sz="0" w:space="0" w:color="auto" w:frame="1"/>
        </w:rPr>
      </w:pPr>
      <w:r w:rsidRPr="009E50B7">
        <w:rPr>
          <w:b/>
        </w:rPr>
        <w:t xml:space="preserve">         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6"/>
        <w:gridCol w:w="4511"/>
      </w:tblGrid>
      <w:tr w:rsidR="004B22E3" w:rsidRPr="009E50B7" w14:paraId="28E679EE" w14:textId="77777777" w:rsidTr="00130C7B">
        <w:trPr>
          <w:jc w:val="center"/>
        </w:trPr>
        <w:tc>
          <w:tcPr>
            <w:tcW w:w="4625" w:type="dxa"/>
          </w:tcPr>
          <w:p w14:paraId="413A868C" w14:textId="77777777" w:rsidR="004B22E3" w:rsidRPr="000C39C0" w:rsidRDefault="004B22E3" w:rsidP="00130C7B">
            <w:pPr>
              <w:jc w:val="center"/>
            </w:pPr>
            <w:r w:rsidRPr="000C39C0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Ketua</w:t>
            </w:r>
            <w:r w:rsidRPr="000C39C0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id-ID"/>
              </w:rPr>
              <w:t xml:space="preserve"> </w:t>
            </w:r>
            <w:r w:rsidRPr="000C39C0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Umum</w:t>
            </w:r>
          </w:p>
          <w:p w14:paraId="7D48706A" w14:textId="77777777" w:rsidR="004B22E3" w:rsidRPr="000C39C0" w:rsidRDefault="004B22E3" w:rsidP="00130C7B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5F0D7E41" w14:textId="77777777" w:rsidR="004B22E3" w:rsidRPr="000C39C0" w:rsidRDefault="004B22E3" w:rsidP="00130C7B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23B1653F" w14:textId="77777777" w:rsidR="004B22E3" w:rsidRPr="000C39C0" w:rsidRDefault="004B22E3" w:rsidP="00130C7B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6785EF5C" w14:textId="77777777" w:rsidR="004B22E3" w:rsidRPr="000C39C0" w:rsidRDefault="004B22E3" w:rsidP="00130C7B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183C9595" w14:textId="77777777" w:rsidR="004B22E3" w:rsidRPr="00622003" w:rsidRDefault="004B22E3" w:rsidP="00130C7B">
            <w:pPr>
              <w:tabs>
                <w:tab w:val="center" w:pos="2160"/>
                <w:tab w:val="center" w:pos="7200"/>
              </w:tabs>
              <w:spacing w:line="276" w:lineRule="auto"/>
              <w:jc w:val="center"/>
              <w:rPr>
                <w:b/>
                <w:bCs/>
                <w:u w:val="single"/>
              </w:rPr>
            </w:pPr>
            <w:r w:rsidRPr="00622003">
              <w:rPr>
                <w:b/>
                <w:bCs/>
                <w:u w:val="single"/>
              </w:rPr>
              <w:t>Rezal Anggana Putra</w:t>
            </w:r>
          </w:p>
          <w:p w14:paraId="674343F4" w14:textId="77777777" w:rsidR="004B22E3" w:rsidRPr="000C39C0" w:rsidRDefault="004B22E3" w:rsidP="00130C7B">
            <w:pPr>
              <w:jc w:val="center"/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id-ID"/>
              </w:rPr>
            </w:pPr>
            <w:r>
              <w:rPr>
                <w:lang w:val="pl-PL"/>
              </w:rPr>
              <w:t>NIM :</w:t>
            </w:r>
            <w:r>
              <w:rPr>
                <w:rStyle w:val="Emphasis"/>
                <w:i w:val="0"/>
                <w:lang w:val="en-ID"/>
              </w:rPr>
              <w:t xml:space="preserve"> </w:t>
            </w:r>
            <w:r w:rsidRPr="0087380A">
              <w:rPr>
                <w:lang w:val="id-ID"/>
              </w:rPr>
              <w:t>18201168</w:t>
            </w:r>
          </w:p>
        </w:tc>
        <w:tc>
          <w:tcPr>
            <w:tcW w:w="4617" w:type="dxa"/>
          </w:tcPr>
          <w:p w14:paraId="1A92C4C7" w14:textId="77777777" w:rsidR="004B22E3" w:rsidRPr="000C39C0" w:rsidRDefault="004B22E3" w:rsidP="00130C7B">
            <w:pPr>
              <w:jc w:val="center"/>
            </w:pPr>
            <w:r w:rsidRPr="000C39C0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Ketua</w:t>
            </w:r>
            <w:r w:rsidRPr="000C39C0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id-ID"/>
              </w:rPr>
              <w:t xml:space="preserve"> </w:t>
            </w:r>
            <w:r w:rsidRPr="000C39C0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Pelaksana</w:t>
            </w:r>
          </w:p>
          <w:p w14:paraId="0B93D7AB" w14:textId="77777777" w:rsidR="004B22E3" w:rsidRPr="000C39C0" w:rsidRDefault="004B22E3" w:rsidP="00130C7B">
            <w:pPr>
              <w:rPr>
                <w:rStyle w:val="Emphasis"/>
                <w:iCs w:val="0"/>
                <w:color w:val="707070"/>
              </w:rPr>
            </w:pPr>
          </w:p>
          <w:p w14:paraId="41C578A3" w14:textId="77777777" w:rsidR="004B22E3" w:rsidRPr="000C39C0" w:rsidRDefault="004B22E3" w:rsidP="00130C7B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4FB1E3EC" w14:textId="77777777" w:rsidR="004B22E3" w:rsidRPr="000C39C0" w:rsidRDefault="004B22E3" w:rsidP="00130C7B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7681C559" w14:textId="77777777" w:rsidR="004B22E3" w:rsidRPr="000C39C0" w:rsidRDefault="004B22E3" w:rsidP="00130C7B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468F1DAE" w14:textId="77777777" w:rsidR="004B22E3" w:rsidRDefault="004B22E3" w:rsidP="004B22E3">
            <w:pPr>
              <w:tabs>
                <w:tab w:val="center" w:pos="2160"/>
                <w:tab w:val="center" w:pos="7200"/>
              </w:tabs>
              <w:spacing w:line="276" w:lineRule="auto"/>
              <w:jc w:val="center"/>
              <w:rPr>
                <w:b/>
                <w:bCs/>
                <w:iCs/>
                <w:u w:val="single"/>
              </w:rPr>
            </w:pPr>
            <w:r>
              <w:rPr>
                <w:b/>
                <w:bCs/>
                <w:iCs/>
                <w:u w:val="single"/>
              </w:rPr>
              <w:t>Siti</w:t>
            </w:r>
            <w:r>
              <w:rPr>
                <w:b/>
                <w:bCs/>
                <w:u w:val="single"/>
              </w:rPr>
              <w:t xml:space="preserve"> Murtini</w:t>
            </w:r>
          </w:p>
          <w:p w14:paraId="7B728136" w14:textId="77777777" w:rsidR="004B22E3" w:rsidRDefault="004B22E3" w:rsidP="004B22E3">
            <w:pPr>
              <w:jc w:val="center"/>
              <w:rPr>
                <w:iCs/>
              </w:rPr>
            </w:pPr>
            <w:r>
              <w:rPr>
                <w:rStyle w:val="Emphasis"/>
                <w:i w:val="0"/>
                <w:lang w:val="en-ID"/>
              </w:rPr>
              <w:t>NIM :</w:t>
            </w:r>
            <w:r>
              <w:rPr>
                <w:iCs/>
              </w:rPr>
              <w:t xml:space="preserve"> </w:t>
            </w:r>
            <w:r>
              <w:t>19201040</w:t>
            </w:r>
          </w:p>
          <w:p w14:paraId="31D3E434" w14:textId="5D77589B" w:rsidR="004B22E3" w:rsidRPr="000C39C0" w:rsidRDefault="004B22E3" w:rsidP="00130C7B">
            <w:pPr>
              <w:jc w:val="center"/>
              <w:rPr>
                <w:rStyle w:val="Emphasis"/>
                <w:i w:val="0"/>
                <w:iCs w:val="0"/>
                <w:lang w:val="id-ID"/>
              </w:rPr>
            </w:pPr>
          </w:p>
        </w:tc>
      </w:tr>
    </w:tbl>
    <w:p w14:paraId="35E75191" w14:textId="06310903" w:rsidR="003A346D" w:rsidRPr="004B22E3" w:rsidRDefault="003A346D" w:rsidP="004B22E3"/>
    <w:sectPr w:rsidR="003A346D" w:rsidRPr="004B22E3" w:rsidSect="000204E2">
      <w:headerReference w:type="default" r:id="rId8"/>
      <w:pgSz w:w="11907" w:h="16839" w:code="9"/>
      <w:pgMar w:top="1440" w:right="1440" w:bottom="567" w:left="1440" w:header="720" w:footer="6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E4C22" w14:textId="77777777" w:rsidR="00A63DA5" w:rsidRDefault="00A63DA5" w:rsidP="00CB78F8">
      <w:r>
        <w:separator/>
      </w:r>
    </w:p>
  </w:endnote>
  <w:endnote w:type="continuationSeparator" w:id="0">
    <w:p w14:paraId="400D4E7A" w14:textId="77777777" w:rsidR="00A63DA5" w:rsidRDefault="00A63DA5" w:rsidP="00CB7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993B0" w14:textId="77777777" w:rsidR="00A63DA5" w:rsidRDefault="00A63DA5" w:rsidP="00CB78F8">
      <w:r>
        <w:separator/>
      </w:r>
    </w:p>
  </w:footnote>
  <w:footnote w:type="continuationSeparator" w:id="0">
    <w:p w14:paraId="44FACB35" w14:textId="77777777" w:rsidR="00A63DA5" w:rsidRDefault="00A63DA5" w:rsidP="00CB7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61CA3" w14:textId="08338AC8" w:rsidR="000A3607" w:rsidRDefault="000A3607">
    <w:pPr>
      <w:pStyle w:val="Header"/>
    </w:pPr>
    <w:r>
      <w:rPr>
        <w:noProof/>
      </w:rPr>
      <w:drawing>
        <wp:inline distT="0" distB="0" distL="0" distR="0" wp14:anchorId="291A2120" wp14:editId="26D3443E">
          <wp:extent cx="5732145" cy="1093470"/>
          <wp:effectExtent l="0" t="0" r="1905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093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2"/>
    <w:name w:val="WW8Num2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bullet"/>
      <w:lvlText w:val=""/>
      <w:lvlJc w:val="left"/>
      <w:pPr>
        <w:tabs>
          <w:tab w:val="left" w:pos="2880"/>
        </w:tabs>
        <w:ind w:left="2880" w:hanging="360"/>
      </w:pPr>
      <w:rPr>
        <w:rFonts w:ascii="Symbol" w:hAnsi="Symbol" w:cs="Times New Roman"/>
        <w:color w:val="auto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2"/>
    <w:multiLevelType w:val="hybridMultilevel"/>
    <w:tmpl w:val="62A6D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bullet"/>
      <w:lvlText w:val=""/>
      <w:lvlJc w:val="left"/>
      <w:pPr>
        <w:tabs>
          <w:tab w:val="left" w:pos="2880"/>
        </w:tabs>
        <w:ind w:left="2880" w:hanging="360"/>
      </w:pPr>
      <w:rPr>
        <w:rFonts w:ascii="Symbol" w:hAnsi="Symbol" w:cs="Times New Roman"/>
        <w:color w:val="auto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06D7D9C"/>
    <w:multiLevelType w:val="hybridMultilevel"/>
    <w:tmpl w:val="45B4889E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7C057E"/>
    <w:multiLevelType w:val="hybridMultilevel"/>
    <w:tmpl w:val="0A943B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98021C"/>
    <w:multiLevelType w:val="hybridMultilevel"/>
    <w:tmpl w:val="978EA16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5C74B8"/>
    <w:multiLevelType w:val="hybridMultilevel"/>
    <w:tmpl w:val="1CA4093C"/>
    <w:lvl w:ilvl="0" w:tplc="B2BC55E8">
      <w:start w:val="1"/>
      <w:numFmt w:val="upperRoman"/>
      <w:lvlText w:val="%1."/>
      <w:lvlJc w:val="left"/>
      <w:pPr>
        <w:ind w:left="1080" w:hanging="720"/>
      </w:pPr>
      <w:rPr>
        <w:rFonts w:ascii="Arial Narrow" w:hAnsi="Arial Narrow" w:hint="default"/>
        <w:b w:val="0"/>
        <w:color w:val="FF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86044C"/>
    <w:multiLevelType w:val="hybridMultilevel"/>
    <w:tmpl w:val="C4CC73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DD6F4F"/>
    <w:multiLevelType w:val="hybridMultilevel"/>
    <w:tmpl w:val="2AF088E0"/>
    <w:lvl w:ilvl="0" w:tplc="A4340F5A">
      <w:start w:val="9"/>
      <w:numFmt w:val="upperLetter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09924629"/>
    <w:multiLevelType w:val="hybridMultilevel"/>
    <w:tmpl w:val="D0B090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C7640C8"/>
    <w:multiLevelType w:val="hybridMultilevel"/>
    <w:tmpl w:val="F8CE93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C623A8"/>
    <w:multiLevelType w:val="hybridMultilevel"/>
    <w:tmpl w:val="55E47B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FF4C57"/>
    <w:multiLevelType w:val="hybridMultilevel"/>
    <w:tmpl w:val="C886381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1B5681"/>
    <w:multiLevelType w:val="hybridMultilevel"/>
    <w:tmpl w:val="B2FE3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581A2D"/>
    <w:multiLevelType w:val="hybridMultilevel"/>
    <w:tmpl w:val="3D4257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14135"/>
    <w:multiLevelType w:val="hybridMultilevel"/>
    <w:tmpl w:val="49BC16C0"/>
    <w:lvl w:ilvl="0" w:tplc="0421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12CA4"/>
    <w:multiLevelType w:val="hybridMultilevel"/>
    <w:tmpl w:val="49BC16C0"/>
    <w:lvl w:ilvl="0" w:tplc="0421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A166B6"/>
    <w:multiLevelType w:val="hybridMultilevel"/>
    <w:tmpl w:val="FF6A1D12"/>
    <w:lvl w:ilvl="0" w:tplc="0421000F">
      <w:start w:val="402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3434F"/>
    <w:multiLevelType w:val="hybridMultilevel"/>
    <w:tmpl w:val="6B7A8FAA"/>
    <w:lvl w:ilvl="0" w:tplc="04210015">
      <w:start w:val="9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67C5A"/>
    <w:multiLevelType w:val="hybridMultilevel"/>
    <w:tmpl w:val="D4460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8677B"/>
    <w:multiLevelType w:val="hybridMultilevel"/>
    <w:tmpl w:val="05BE91C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B362DC"/>
    <w:multiLevelType w:val="hybridMultilevel"/>
    <w:tmpl w:val="BEC071FC"/>
    <w:lvl w:ilvl="0" w:tplc="C14288E4">
      <w:start w:val="7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81502F"/>
    <w:multiLevelType w:val="hybridMultilevel"/>
    <w:tmpl w:val="D4460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75E29"/>
    <w:multiLevelType w:val="hybridMultilevel"/>
    <w:tmpl w:val="226C133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B0C5D"/>
    <w:multiLevelType w:val="hybridMultilevel"/>
    <w:tmpl w:val="F6A6DCD8"/>
    <w:lvl w:ilvl="0" w:tplc="E9AAC3E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E946CC"/>
    <w:multiLevelType w:val="hybridMultilevel"/>
    <w:tmpl w:val="7C1CD9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B5003"/>
    <w:multiLevelType w:val="hybridMultilevel"/>
    <w:tmpl w:val="BCCEA0F6"/>
    <w:lvl w:ilvl="0" w:tplc="0421000F">
      <w:start w:val="40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5164E"/>
    <w:multiLevelType w:val="hybridMultilevel"/>
    <w:tmpl w:val="A348A2B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9920BAA"/>
    <w:multiLevelType w:val="hybridMultilevel"/>
    <w:tmpl w:val="7B586400"/>
    <w:lvl w:ilvl="0" w:tplc="04210015">
      <w:start w:val="2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1B72"/>
    <w:multiLevelType w:val="hybridMultilevel"/>
    <w:tmpl w:val="49BC16C0"/>
    <w:lvl w:ilvl="0" w:tplc="0421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702A31"/>
    <w:multiLevelType w:val="hybridMultilevel"/>
    <w:tmpl w:val="E93EA3C2"/>
    <w:lvl w:ilvl="0" w:tplc="C14288E4">
      <w:start w:val="7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A5906"/>
    <w:multiLevelType w:val="hybridMultilevel"/>
    <w:tmpl w:val="070CB69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907155"/>
    <w:multiLevelType w:val="multilevel"/>
    <w:tmpl w:val="EB025D4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22"/>
  </w:num>
  <w:num w:numId="2">
    <w:abstractNumId w:val="13"/>
  </w:num>
  <w:num w:numId="3">
    <w:abstractNumId w:val="9"/>
  </w:num>
  <w:num w:numId="4">
    <w:abstractNumId w:val="19"/>
  </w:num>
  <w:num w:numId="5">
    <w:abstractNumId w:val="32"/>
  </w:num>
  <w:num w:numId="6">
    <w:abstractNumId w:val="1"/>
  </w:num>
  <w:num w:numId="7">
    <w:abstractNumId w:val="2"/>
  </w:num>
  <w:num w:numId="8">
    <w:abstractNumId w:val="0"/>
  </w:num>
  <w:num w:numId="9">
    <w:abstractNumId w:val="17"/>
  </w:num>
  <w:num w:numId="10">
    <w:abstractNumId w:val="26"/>
  </w:num>
  <w:num w:numId="11">
    <w:abstractNumId w:val="3"/>
  </w:num>
  <w:num w:numId="12">
    <w:abstractNumId w:val="24"/>
  </w:num>
  <w:num w:numId="13">
    <w:abstractNumId w:val="18"/>
  </w:num>
  <w:num w:numId="14">
    <w:abstractNumId w:val="8"/>
  </w:num>
  <w:num w:numId="15">
    <w:abstractNumId w:val="20"/>
  </w:num>
  <w:num w:numId="16">
    <w:abstractNumId w:val="28"/>
  </w:num>
  <w:num w:numId="17">
    <w:abstractNumId w:val="6"/>
  </w:num>
  <w:num w:numId="18">
    <w:abstractNumId w:val="15"/>
  </w:num>
  <w:num w:numId="19">
    <w:abstractNumId w:val="23"/>
  </w:num>
  <w:num w:numId="20">
    <w:abstractNumId w:val="31"/>
  </w:num>
  <w:num w:numId="21">
    <w:abstractNumId w:val="12"/>
  </w:num>
  <w:num w:numId="22">
    <w:abstractNumId w:val="30"/>
  </w:num>
  <w:num w:numId="23">
    <w:abstractNumId w:val="21"/>
  </w:num>
  <w:num w:numId="24">
    <w:abstractNumId w:val="16"/>
  </w:num>
  <w:num w:numId="25">
    <w:abstractNumId w:val="29"/>
  </w:num>
  <w:num w:numId="26">
    <w:abstractNumId w:val="5"/>
  </w:num>
  <w:num w:numId="27">
    <w:abstractNumId w:val="11"/>
  </w:num>
  <w:num w:numId="28">
    <w:abstractNumId w:val="25"/>
  </w:num>
  <w:num w:numId="29">
    <w:abstractNumId w:val="4"/>
  </w:num>
  <w:num w:numId="30">
    <w:abstractNumId w:val="14"/>
  </w:num>
  <w:num w:numId="31">
    <w:abstractNumId w:val="7"/>
  </w:num>
  <w:num w:numId="32">
    <w:abstractNumId w:val="27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593"/>
    <w:rsid w:val="000114A0"/>
    <w:rsid w:val="000204E2"/>
    <w:rsid w:val="0004716D"/>
    <w:rsid w:val="00047706"/>
    <w:rsid w:val="00047938"/>
    <w:rsid w:val="000518EA"/>
    <w:rsid w:val="0007031F"/>
    <w:rsid w:val="00070E7E"/>
    <w:rsid w:val="00084380"/>
    <w:rsid w:val="0008500E"/>
    <w:rsid w:val="0009740C"/>
    <w:rsid w:val="000A3607"/>
    <w:rsid w:val="000A4A2B"/>
    <w:rsid w:val="000A6852"/>
    <w:rsid w:val="000D2534"/>
    <w:rsid w:val="000E57A7"/>
    <w:rsid w:val="000F1AFC"/>
    <w:rsid w:val="000F6E0A"/>
    <w:rsid w:val="001170A2"/>
    <w:rsid w:val="0012049F"/>
    <w:rsid w:val="00126B36"/>
    <w:rsid w:val="00151364"/>
    <w:rsid w:val="00172AAA"/>
    <w:rsid w:val="00175068"/>
    <w:rsid w:val="00183358"/>
    <w:rsid w:val="00193416"/>
    <w:rsid w:val="00195C17"/>
    <w:rsid w:val="001A27D3"/>
    <w:rsid w:val="001B3A13"/>
    <w:rsid w:val="001C1A28"/>
    <w:rsid w:val="001D0E49"/>
    <w:rsid w:val="001D21BB"/>
    <w:rsid w:val="001D3FEE"/>
    <w:rsid w:val="001D4CE6"/>
    <w:rsid w:val="00231A85"/>
    <w:rsid w:val="002363EA"/>
    <w:rsid w:val="002615C4"/>
    <w:rsid w:val="00271E16"/>
    <w:rsid w:val="0029280E"/>
    <w:rsid w:val="00297D51"/>
    <w:rsid w:val="00297FA1"/>
    <w:rsid w:val="002A260C"/>
    <w:rsid w:val="002C1016"/>
    <w:rsid w:val="002C376D"/>
    <w:rsid w:val="002C70B7"/>
    <w:rsid w:val="002F0BD8"/>
    <w:rsid w:val="0031158A"/>
    <w:rsid w:val="003261E1"/>
    <w:rsid w:val="003434C3"/>
    <w:rsid w:val="00353340"/>
    <w:rsid w:val="00354822"/>
    <w:rsid w:val="00357459"/>
    <w:rsid w:val="00367057"/>
    <w:rsid w:val="00371BC0"/>
    <w:rsid w:val="003904BB"/>
    <w:rsid w:val="00391D86"/>
    <w:rsid w:val="003971F8"/>
    <w:rsid w:val="003A346D"/>
    <w:rsid w:val="003A68B8"/>
    <w:rsid w:val="003B4E82"/>
    <w:rsid w:val="003B7A2A"/>
    <w:rsid w:val="003C3B17"/>
    <w:rsid w:val="003D0627"/>
    <w:rsid w:val="003D283B"/>
    <w:rsid w:val="003E53DB"/>
    <w:rsid w:val="003F0CCE"/>
    <w:rsid w:val="003F4CB3"/>
    <w:rsid w:val="0040094E"/>
    <w:rsid w:val="004066E2"/>
    <w:rsid w:val="004075DE"/>
    <w:rsid w:val="004206EC"/>
    <w:rsid w:val="00430609"/>
    <w:rsid w:val="00434F3E"/>
    <w:rsid w:val="004415F4"/>
    <w:rsid w:val="00451CC0"/>
    <w:rsid w:val="00453FD9"/>
    <w:rsid w:val="00470A94"/>
    <w:rsid w:val="00481EDB"/>
    <w:rsid w:val="00481F09"/>
    <w:rsid w:val="004860B0"/>
    <w:rsid w:val="004A4248"/>
    <w:rsid w:val="004B22E3"/>
    <w:rsid w:val="004C10E9"/>
    <w:rsid w:val="004C6127"/>
    <w:rsid w:val="004E2F6A"/>
    <w:rsid w:val="004F18C9"/>
    <w:rsid w:val="004F6A3A"/>
    <w:rsid w:val="00503967"/>
    <w:rsid w:val="00515775"/>
    <w:rsid w:val="005415B2"/>
    <w:rsid w:val="005476E5"/>
    <w:rsid w:val="005511B5"/>
    <w:rsid w:val="00573647"/>
    <w:rsid w:val="00577D43"/>
    <w:rsid w:val="00580392"/>
    <w:rsid w:val="005817D5"/>
    <w:rsid w:val="005900D7"/>
    <w:rsid w:val="00597C65"/>
    <w:rsid w:val="005A69A9"/>
    <w:rsid w:val="005B18BA"/>
    <w:rsid w:val="005B2609"/>
    <w:rsid w:val="00607C01"/>
    <w:rsid w:val="00620DA1"/>
    <w:rsid w:val="00621CD2"/>
    <w:rsid w:val="00622003"/>
    <w:rsid w:val="00645383"/>
    <w:rsid w:val="0066215D"/>
    <w:rsid w:val="0067489A"/>
    <w:rsid w:val="006A358E"/>
    <w:rsid w:val="006A5FF4"/>
    <w:rsid w:val="006C4FFF"/>
    <w:rsid w:val="006C66B8"/>
    <w:rsid w:val="006D63B3"/>
    <w:rsid w:val="006F6FB6"/>
    <w:rsid w:val="00701233"/>
    <w:rsid w:val="00703ECF"/>
    <w:rsid w:val="00717F67"/>
    <w:rsid w:val="007417F3"/>
    <w:rsid w:val="00750781"/>
    <w:rsid w:val="00752905"/>
    <w:rsid w:val="0075634F"/>
    <w:rsid w:val="00757252"/>
    <w:rsid w:val="007630F2"/>
    <w:rsid w:val="0077141E"/>
    <w:rsid w:val="00774D18"/>
    <w:rsid w:val="00777020"/>
    <w:rsid w:val="00783CFF"/>
    <w:rsid w:val="0079113B"/>
    <w:rsid w:val="0079162F"/>
    <w:rsid w:val="007A5F07"/>
    <w:rsid w:val="007D43AC"/>
    <w:rsid w:val="007E1C5A"/>
    <w:rsid w:val="007E4442"/>
    <w:rsid w:val="0080091F"/>
    <w:rsid w:val="00804263"/>
    <w:rsid w:val="00805BCB"/>
    <w:rsid w:val="00812169"/>
    <w:rsid w:val="00814FBA"/>
    <w:rsid w:val="008279E5"/>
    <w:rsid w:val="00827D9A"/>
    <w:rsid w:val="008379EC"/>
    <w:rsid w:val="008564CB"/>
    <w:rsid w:val="00870E59"/>
    <w:rsid w:val="00872F5B"/>
    <w:rsid w:val="0087380A"/>
    <w:rsid w:val="00892A60"/>
    <w:rsid w:val="0089623D"/>
    <w:rsid w:val="008A42D7"/>
    <w:rsid w:val="008C265A"/>
    <w:rsid w:val="008C61C3"/>
    <w:rsid w:val="008C6836"/>
    <w:rsid w:val="008D2690"/>
    <w:rsid w:val="008E312D"/>
    <w:rsid w:val="008E3164"/>
    <w:rsid w:val="008E5464"/>
    <w:rsid w:val="008F1E78"/>
    <w:rsid w:val="008F5848"/>
    <w:rsid w:val="009306A3"/>
    <w:rsid w:val="0094398C"/>
    <w:rsid w:val="00955132"/>
    <w:rsid w:val="009904E7"/>
    <w:rsid w:val="009C1222"/>
    <w:rsid w:val="009F0BB9"/>
    <w:rsid w:val="00A05604"/>
    <w:rsid w:val="00A0626A"/>
    <w:rsid w:val="00A1598C"/>
    <w:rsid w:val="00A26593"/>
    <w:rsid w:val="00A6326E"/>
    <w:rsid w:val="00A63DA5"/>
    <w:rsid w:val="00A70A6C"/>
    <w:rsid w:val="00A7350B"/>
    <w:rsid w:val="00A7744B"/>
    <w:rsid w:val="00A80FC2"/>
    <w:rsid w:val="00A85FE4"/>
    <w:rsid w:val="00A87ACE"/>
    <w:rsid w:val="00AB35E6"/>
    <w:rsid w:val="00AD1A10"/>
    <w:rsid w:val="00AD6437"/>
    <w:rsid w:val="00AF4758"/>
    <w:rsid w:val="00B012B3"/>
    <w:rsid w:val="00B02460"/>
    <w:rsid w:val="00B10345"/>
    <w:rsid w:val="00B21074"/>
    <w:rsid w:val="00B56B4F"/>
    <w:rsid w:val="00B56F40"/>
    <w:rsid w:val="00B60444"/>
    <w:rsid w:val="00B70780"/>
    <w:rsid w:val="00B877A7"/>
    <w:rsid w:val="00B94577"/>
    <w:rsid w:val="00B977D1"/>
    <w:rsid w:val="00BB5C9C"/>
    <w:rsid w:val="00BC076E"/>
    <w:rsid w:val="00BD24F9"/>
    <w:rsid w:val="00BE55C8"/>
    <w:rsid w:val="00BF4646"/>
    <w:rsid w:val="00BF5448"/>
    <w:rsid w:val="00C23535"/>
    <w:rsid w:val="00C2663D"/>
    <w:rsid w:val="00C40C92"/>
    <w:rsid w:val="00C5394C"/>
    <w:rsid w:val="00C862AC"/>
    <w:rsid w:val="00C97BC0"/>
    <w:rsid w:val="00CB2A05"/>
    <w:rsid w:val="00CB78F8"/>
    <w:rsid w:val="00CB7E7D"/>
    <w:rsid w:val="00CD2BBE"/>
    <w:rsid w:val="00CE081E"/>
    <w:rsid w:val="00CF536E"/>
    <w:rsid w:val="00CF7CDA"/>
    <w:rsid w:val="00D07313"/>
    <w:rsid w:val="00D23337"/>
    <w:rsid w:val="00D2735E"/>
    <w:rsid w:val="00D76EF3"/>
    <w:rsid w:val="00D83E6E"/>
    <w:rsid w:val="00D860B1"/>
    <w:rsid w:val="00D87D70"/>
    <w:rsid w:val="00DD38BD"/>
    <w:rsid w:val="00DE0647"/>
    <w:rsid w:val="00DE0D43"/>
    <w:rsid w:val="00DF3997"/>
    <w:rsid w:val="00E10CE7"/>
    <w:rsid w:val="00E1708B"/>
    <w:rsid w:val="00E31A76"/>
    <w:rsid w:val="00E34CD8"/>
    <w:rsid w:val="00E35FBE"/>
    <w:rsid w:val="00E37EC9"/>
    <w:rsid w:val="00E43C9B"/>
    <w:rsid w:val="00E51D01"/>
    <w:rsid w:val="00E60D84"/>
    <w:rsid w:val="00E6582C"/>
    <w:rsid w:val="00E70057"/>
    <w:rsid w:val="00E77C78"/>
    <w:rsid w:val="00E858B2"/>
    <w:rsid w:val="00E9166C"/>
    <w:rsid w:val="00EA2AD1"/>
    <w:rsid w:val="00EA31EE"/>
    <w:rsid w:val="00EA55BB"/>
    <w:rsid w:val="00EA7218"/>
    <w:rsid w:val="00EB5F2A"/>
    <w:rsid w:val="00EB6125"/>
    <w:rsid w:val="00EE5277"/>
    <w:rsid w:val="00EE5644"/>
    <w:rsid w:val="00EF0E9A"/>
    <w:rsid w:val="00F15B77"/>
    <w:rsid w:val="00F259DE"/>
    <w:rsid w:val="00F26CF4"/>
    <w:rsid w:val="00F336E7"/>
    <w:rsid w:val="00F36D51"/>
    <w:rsid w:val="00F3787F"/>
    <w:rsid w:val="00F42CE0"/>
    <w:rsid w:val="00F43A4B"/>
    <w:rsid w:val="00F50AF7"/>
    <w:rsid w:val="00F52570"/>
    <w:rsid w:val="00F73B40"/>
    <w:rsid w:val="00FA0C3F"/>
    <w:rsid w:val="00FA1789"/>
    <w:rsid w:val="00FB6ADC"/>
    <w:rsid w:val="00FE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87333"/>
  <w15:docId w15:val="{BC12CA42-2D49-444B-A2C9-F70E5854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0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50B"/>
    <w:pPr>
      <w:keepNext/>
      <w:suppressAutoHyphens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B78F8"/>
    <w:rPr>
      <w:i/>
      <w:iCs/>
    </w:rPr>
  </w:style>
  <w:style w:type="paragraph" w:styleId="NormalWeb">
    <w:name w:val="Normal (Web)"/>
    <w:basedOn w:val="Normal"/>
    <w:uiPriority w:val="99"/>
    <w:unhideWhenUsed/>
    <w:rsid w:val="00CB78F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B78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8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78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8F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CB78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B78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8F8"/>
    <w:pPr>
      <w:ind w:left="720"/>
      <w:contextualSpacing/>
    </w:pPr>
  </w:style>
  <w:style w:type="table" w:styleId="TableGrid">
    <w:name w:val="Table Grid"/>
    <w:basedOn w:val="TableNormal"/>
    <w:uiPriority w:val="59"/>
    <w:rsid w:val="00CB2A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ull">
    <w:name w:val="null"/>
    <w:basedOn w:val="DefaultParagraphFont"/>
    <w:rsid w:val="00371BC0"/>
  </w:style>
  <w:style w:type="character" w:customStyle="1" w:styleId="Heading1Char">
    <w:name w:val="Heading 1 Char"/>
    <w:basedOn w:val="DefaultParagraphFont"/>
    <w:link w:val="Heading1"/>
    <w:uiPriority w:val="9"/>
    <w:rsid w:val="00A7350B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Absatz-Standardschriftart">
    <w:name w:val="Absatz-Standardschriftart"/>
    <w:rsid w:val="00A7350B"/>
  </w:style>
  <w:style w:type="character" w:customStyle="1" w:styleId="WW-Absatz-Standardschriftart">
    <w:name w:val="WW-Absatz-Standardschriftart"/>
    <w:rsid w:val="00A7350B"/>
  </w:style>
  <w:style w:type="paragraph" w:customStyle="1" w:styleId="Heading">
    <w:name w:val="Heading"/>
    <w:basedOn w:val="Normal"/>
    <w:next w:val="BodyText"/>
    <w:rsid w:val="00A7350B"/>
    <w:pPr>
      <w:keepNext/>
      <w:suppressAutoHyphens/>
      <w:spacing w:before="240" w:after="120"/>
    </w:pPr>
    <w:rPr>
      <w:rFonts w:ascii="Arial" w:eastAsia="Lucida Sans Unicode" w:hAnsi="Arial" w:cs="Mangal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A7350B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basedOn w:val="DefaultParagraphFont"/>
    <w:link w:val="BodyText"/>
    <w:rsid w:val="00A7350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">
    <w:name w:val="List"/>
    <w:basedOn w:val="BodyText"/>
    <w:rsid w:val="00A7350B"/>
    <w:rPr>
      <w:rFonts w:cs="Mangal"/>
    </w:rPr>
  </w:style>
  <w:style w:type="paragraph" w:styleId="Caption">
    <w:name w:val="caption"/>
    <w:basedOn w:val="Normal"/>
    <w:qFormat/>
    <w:rsid w:val="00A7350B"/>
    <w:pPr>
      <w:suppressLineNumbers/>
      <w:suppressAutoHyphens/>
      <w:spacing w:before="120" w:after="120"/>
    </w:pPr>
    <w:rPr>
      <w:rFonts w:cs="Mangal"/>
      <w:i/>
      <w:iCs/>
      <w:lang w:eastAsia="ar-SA"/>
    </w:rPr>
  </w:style>
  <w:style w:type="paragraph" w:customStyle="1" w:styleId="Index">
    <w:name w:val="Index"/>
    <w:basedOn w:val="Normal"/>
    <w:rsid w:val="00A7350B"/>
    <w:pPr>
      <w:suppressLineNumbers/>
      <w:suppressAutoHyphens/>
    </w:pPr>
    <w:rPr>
      <w:rFonts w:cs="Mangal"/>
      <w:lang w:eastAsia="ar-SA"/>
    </w:rPr>
  </w:style>
  <w:style w:type="character" w:customStyle="1" w:styleId="Head1Char">
    <w:name w:val="Head1 Char"/>
    <w:rsid w:val="00A7350B"/>
    <w:rPr>
      <w:rFonts w:ascii="Arial Narrow" w:hAnsi="Arial Narrow" w:cs="Arial"/>
      <w:b/>
      <w:bCs/>
      <w:kern w:val="1"/>
      <w:sz w:val="24"/>
      <w:szCs w:val="24"/>
      <w:lang w:val="en-US" w:eastAsia="ar-SA" w:bidi="ar-SA"/>
    </w:rPr>
  </w:style>
  <w:style w:type="paragraph" w:customStyle="1" w:styleId="PENOMORAN">
    <w:name w:val="PENOMORAN"/>
    <w:basedOn w:val="Normal"/>
    <w:rsid w:val="00A7350B"/>
    <w:pPr>
      <w:tabs>
        <w:tab w:val="left" w:pos="720"/>
      </w:tabs>
      <w:suppressAutoHyphens/>
      <w:spacing w:line="360" w:lineRule="auto"/>
      <w:ind w:left="720" w:hanging="720"/>
    </w:pPr>
    <w:rPr>
      <w:rFonts w:ascii="Arial Narrow" w:hAnsi="Arial Narrow"/>
      <w:b/>
      <w:lang w:eastAsia="ar-SA"/>
    </w:rPr>
  </w:style>
  <w:style w:type="paragraph" w:customStyle="1" w:styleId="penomoran0">
    <w:name w:val="penomoran"/>
    <w:basedOn w:val="Normal"/>
    <w:rsid w:val="00A7350B"/>
    <w:pPr>
      <w:suppressAutoHyphens/>
      <w:spacing w:line="360" w:lineRule="auto"/>
      <w:jc w:val="both"/>
    </w:pPr>
    <w:rPr>
      <w:rFonts w:ascii="Arial Narrow" w:hAnsi="Arial Narrow"/>
      <w:lang w:eastAsia="ar-SA"/>
    </w:rPr>
  </w:style>
  <w:style w:type="paragraph" w:customStyle="1" w:styleId="ALINEA">
    <w:name w:val="ALINEA"/>
    <w:basedOn w:val="penomoran0"/>
    <w:rsid w:val="00A7350B"/>
    <w:pPr>
      <w:ind w:firstLine="1080"/>
    </w:pPr>
  </w:style>
  <w:style w:type="paragraph" w:customStyle="1" w:styleId="nomor">
    <w:name w:val="nomor"/>
    <w:basedOn w:val="penomoran0"/>
    <w:rsid w:val="00A7350B"/>
    <w:rPr>
      <w:b/>
    </w:rPr>
  </w:style>
  <w:style w:type="paragraph" w:customStyle="1" w:styleId="Head1">
    <w:name w:val="Head1"/>
    <w:basedOn w:val="Heading1"/>
    <w:rsid w:val="00A7350B"/>
    <w:rPr>
      <w:rFonts w:ascii="Arial Narrow" w:hAnsi="Arial Narrow" w:cs="Arial"/>
      <w:kern w:val="1"/>
      <w:sz w:val="24"/>
      <w:szCs w:val="24"/>
    </w:rPr>
  </w:style>
  <w:style w:type="paragraph" w:styleId="NoSpacing">
    <w:name w:val="No Spacing"/>
    <w:uiPriority w:val="1"/>
    <w:qFormat/>
    <w:rsid w:val="00A7350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SJUR\Peminjaman%20Ruang%20Kampus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A9A4F-CB21-4574-8B95-2D11CC43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Peminjaman Ruang Kampus 1</Template>
  <TotalTime>101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luvita</dc:creator>
  <cp:keywords/>
  <dc:description/>
  <cp:lastModifiedBy>rani.ticha@gmail.com</cp:lastModifiedBy>
  <cp:revision>44</cp:revision>
  <cp:lastPrinted>2017-04-11T00:11:00Z</cp:lastPrinted>
  <dcterms:created xsi:type="dcterms:W3CDTF">2021-06-15T13:20:00Z</dcterms:created>
  <dcterms:modified xsi:type="dcterms:W3CDTF">2021-08-04T04:43:00Z</dcterms:modified>
</cp:coreProperties>
</file>