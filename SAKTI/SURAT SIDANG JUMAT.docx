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90FE81" w14:textId="102EC3A8" w:rsidR="003971F8" w:rsidRPr="00D2735E" w:rsidRDefault="00B56B4F" w:rsidP="003971F8">
      <w:pPr>
        <w:tabs>
          <w:tab w:val="left" w:pos="1440"/>
          <w:tab w:val="left" w:pos="1620"/>
        </w:tabs>
        <w:jc w:val="right"/>
        <w:rPr>
          <w:lang w:val="en-ID"/>
        </w:rPr>
      </w:pPr>
      <w:r>
        <w:rPr>
          <w:rStyle w:val="Emphasis"/>
          <w:b/>
          <w:bCs/>
          <w:i w:val="0"/>
          <w:color w:val="000000"/>
          <w:bdr w:val="none" w:sz="0" w:space="0" w:color="auto" w:frame="1"/>
        </w:rPr>
        <w:tab/>
        <w:t xml:space="preserve">Malang, </w:t>
      </w:r>
      <w:r w:rsidR="00CE081E">
        <w:rPr>
          <w:rStyle w:val="Emphasis"/>
          <w:b/>
          <w:bCs/>
          <w:i w:val="0"/>
          <w:color w:val="000000"/>
          <w:bdr w:val="none" w:sz="0" w:space="0" w:color="auto" w:frame="1"/>
        </w:rPr>
        <w:t>0</w:t>
      </w:r>
      <w:r w:rsidR="005864D3">
        <w:rPr>
          <w:rStyle w:val="Emphasis"/>
          <w:b/>
          <w:bCs/>
          <w:i w:val="0"/>
          <w:color w:val="000000"/>
          <w:bdr w:val="none" w:sz="0" w:space="0" w:color="auto" w:frame="1"/>
        </w:rPr>
        <w:t>8</w:t>
      </w:r>
      <w:r w:rsidR="00CE081E">
        <w:rPr>
          <w:rStyle w:val="Emphasis"/>
          <w:b/>
          <w:bCs/>
          <w:i w:val="0"/>
          <w:color w:val="000000"/>
          <w:bdr w:val="none" w:sz="0" w:space="0" w:color="auto" w:frame="1"/>
        </w:rPr>
        <w:t xml:space="preserve"> Agustus</w:t>
      </w:r>
      <w:r>
        <w:rPr>
          <w:rStyle w:val="Emphasis"/>
          <w:b/>
          <w:bCs/>
          <w:i w:val="0"/>
          <w:color w:val="000000"/>
          <w:bdr w:val="none" w:sz="0" w:space="0" w:color="auto" w:frame="1"/>
        </w:rPr>
        <w:t xml:space="preserve"> </w:t>
      </w:r>
      <w:r w:rsidR="003971F8" w:rsidRPr="00D2735E">
        <w:rPr>
          <w:rStyle w:val="Emphasis"/>
          <w:b/>
          <w:bCs/>
          <w:i w:val="0"/>
          <w:color w:val="000000"/>
          <w:bdr w:val="none" w:sz="0" w:space="0" w:color="auto" w:frame="1"/>
          <w:lang w:val="id-ID"/>
        </w:rPr>
        <w:t>20</w:t>
      </w:r>
      <w:r>
        <w:rPr>
          <w:rStyle w:val="Emphasis"/>
          <w:b/>
          <w:bCs/>
          <w:i w:val="0"/>
          <w:color w:val="000000"/>
          <w:bdr w:val="none" w:sz="0" w:space="0" w:color="auto" w:frame="1"/>
          <w:lang w:val="en-ID"/>
        </w:rPr>
        <w:t>21</w:t>
      </w:r>
    </w:p>
    <w:p w14:paraId="52805442" w14:textId="7297ECB3" w:rsidR="003971F8" w:rsidRPr="00D2735E" w:rsidRDefault="003971F8" w:rsidP="003971F8">
      <w:pPr>
        <w:rPr>
          <w:lang w:val="id-ID"/>
        </w:rPr>
      </w:pPr>
      <w:r w:rsidRPr="00D2735E">
        <w:t>Nomor</w:t>
      </w:r>
      <w:r w:rsidRPr="00D2735E">
        <w:tab/>
      </w:r>
      <w:r w:rsidRPr="00D2735E">
        <w:tab/>
        <w:t xml:space="preserve">: </w:t>
      </w:r>
      <w:r w:rsidR="005B2609">
        <w:t>0</w:t>
      </w:r>
      <w:r w:rsidR="003B7A2A">
        <w:t>6</w:t>
      </w:r>
      <w:r w:rsidR="005864D3">
        <w:t>7</w:t>
      </w:r>
      <w:r w:rsidRPr="00D2735E">
        <w:rPr>
          <w:lang w:val="id-ID"/>
        </w:rPr>
        <w:t>/</w:t>
      </w:r>
      <w:r w:rsidR="005B2609">
        <w:t>T-</w:t>
      </w:r>
      <w:r w:rsidR="00297D51">
        <w:t>6</w:t>
      </w:r>
      <w:r w:rsidR="005864D3">
        <w:t>7</w:t>
      </w:r>
      <w:r w:rsidR="005B2609">
        <w:t>/</w:t>
      </w:r>
      <w:r w:rsidRPr="00D2735E">
        <w:t>HIMAPRO</w:t>
      </w:r>
      <w:r w:rsidRPr="00D2735E">
        <w:rPr>
          <w:lang w:val="id-ID"/>
        </w:rPr>
        <w:t>-</w:t>
      </w:r>
      <w:r w:rsidRPr="00D2735E">
        <w:t>TI/FTD/ITB</w:t>
      </w:r>
      <w:r w:rsidRPr="00D2735E">
        <w:rPr>
          <w:lang w:val="id-ID"/>
        </w:rPr>
        <w:t>-</w:t>
      </w:r>
      <w:r w:rsidR="00B56B4F">
        <w:t>ASIA/VI</w:t>
      </w:r>
      <w:r w:rsidR="00CE081E">
        <w:t>II</w:t>
      </w:r>
      <w:r w:rsidRPr="00D2735E">
        <w:t>/</w:t>
      </w:r>
      <w:r w:rsidRPr="00D2735E">
        <w:rPr>
          <w:lang w:val="id-ID"/>
        </w:rPr>
        <w:t>20</w:t>
      </w:r>
      <w:r w:rsidRPr="00D2735E">
        <w:rPr>
          <w:lang w:val="en-ID"/>
        </w:rPr>
        <w:t>2</w:t>
      </w:r>
      <w:r w:rsidR="00BE55C8">
        <w:rPr>
          <w:lang w:val="en-ID"/>
        </w:rPr>
        <w:t>1</w:t>
      </w:r>
      <w:r w:rsidRPr="00D2735E">
        <w:tab/>
      </w:r>
    </w:p>
    <w:p w14:paraId="202D4710" w14:textId="175814E7" w:rsidR="003971F8" w:rsidRPr="00D2735E" w:rsidRDefault="0029280E" w:rsidP="003971F8">
      <w:pPr>
        <w:tabs>
          <w:tab w:val="left" w:pos="1440"/>
          <w:tab w:val="left" w:pos="1620"/>
        </w:tabs>
      </w:pPr>
      <w:r>
        <w:t>Lampiran</w:t>
      </w:r>
      <w:r>
        <w:tab/>
        <w:t xml:space="preserve">: </w:t>
      </w:r>
      <w:r w:rsidR="00580392">
        <w:t>1</w:t>
      </w:r>
    </w:p>
    <w:p w14:paraId="040BF78C" w14:textId="581E4438" w:rsidR="003971F8" w:rsidRPr="00D2735E" w:rsidRDefault="003971F8" w:rsidP="003971F8">
      <w:pPr>
        <w:tabs>
          <w:tab w:val="left" w:pos="1440"/>
          <w:tab w:val="left" w:pos="1620"/>
        </w:tabs>
        <w:rPr>
          <w:lang w:val="id-ID"/>
        </w:rPr>
      </w:pPr>
      <w:r w:rsidRPr="00D2735E">
        <w:t>Hal</w:t>
      </w:r>
      <w:r w:rsidRPr="00D2735E">
        <w:tab/>
        <w:t>: Peminjaman</w:t>
      </w:r>
      <w:r w:rsidR="005B2609">
        <w:t xml:space="preserve"> Ruangan</w:t>
      </w:r>
      <w:r w:rsidR="00297D51">
        <w:t xml:space="preserve"> </w:t>
      </w:r>
    </w:p>
    <w:p w14:paraId="5A247B51" w14:textId="77777777" w:rsidR="003971F8" w:rsidRPr="00D2735E" w:rsidRDefault="003971F8" w:rsidP="003971F8">
      <w:pPr>
        <w:tabs>
          <w:tab w:val="left" w:pos="1440"/>
          <w:tab w:val="left" w:pos="1620"/>
        </w:tabs>
      </w:pPr>
    </w:p>
    <w:p w14:paraId="255D0529" w14:textId="5E9D2855" w:rsidR="003971F8" w:rsidRDefault="003971F8" w:rsidP="005B2609">
      <w:pPr>
        <w:tabs>
          <w:tab w:val="right" w:pos="9360"/>
        </w:tabs>
      </w:pPr>
      <w:r w:rsidRPr="00D2735E">
        <w:t>KepadaYth.</w:t>
      </w:r>
      <w:r w:rsidRPr="00D2735E">
        <w:tab/>
      </w:r>
    </w:p>
    <w:p w14:paraId="4E211FEB" w14:textId="633F9870" w:rsidR="005B2609" w:rsidRPr="005B2609" w:rsidRDefault="005B2609" w:rsidP="005B2609">
      <w:pPr>
        <w:tabs>
          <w:tab w:val="right" w:pos="9360"/>
        </w:tabs>
        <w:rPr>
          <w:b/>
        </w:rPr>
      </w:pPr>
      <w:r>
        <w:rPr>
          <w:b/>
        </w:rPr>
        <w:t xml:space="preserve">Bagian Fasilitas Institut Teknologi dan Bisnis Asia Malang </w:t>
      </w:r>
    </w:p>
    <w:p w14:paraId="7C9BAAF1" w14:textId="015A3D54" w:rsidR="003971F8" w:rsidRPr="00D2735E" w:rsidRDefault="003971F8" w:rsidP="003971F8">
      <w:pPr>
        <w:tabs>
          <w:tab w:val="left" w:pos="1440"/>
          <w:tab w:val="left" w:pos="1620"/>
        </w:tabs>
      </w:pPr>
      <w:r w:rsidRPr="00D2735E">
        <w:t>Di tempat</w:t>
      </w:r>
    </w:p>
    <w:p w14:paraId="7AF9D077" w14:textId="77777777" w:rsidR="003971F8" w:rsidRPr="00D2735E" w:rsidRDefault="003971F8" w:rsidP="003971F8">
      <w:pPr>
        <w:jc w:val="both"/>
        <w:rPr>
          <w:rStyle w:val="Emphasis"/>
          <w:b/>
          <w:bCs/>
          <w:bdr w:val="none" w:sz="0" w:space="0" w:color="auto" w:frame="1"/>
          <w:shd w:val="clear" w:color="auto" w:fill="FFFFFF"/>
        </w:rPr>
      </w:pPr>
    </w:p>
    <w:p w14:paraId="5CBF5B3E" w14:textId="77777777" w:rsidR="003971F8" w:rsidRPr="00D2735E" w:rsidRDefault="003971F8" w:rsidP="003971F8">
      <w:pPr>
        <w:jc w:val="both"/>
      </w:pPr>
      <w:r w:rsidRPr="00D2735E">
        <w:t>Dengan Hormat,</w:t>
      </w:r>
    </w:p>
    <w:p w14:paraId="341C36A9" w14:textId="22202476" w:rsidR="003971F8" w:rsidRPr="00D2735E" w:rsidRDefault="003971F8" w:rsidP="002C70B7">
      <w:pPr>
        <w:jc w:val="both"/>
        <w:rPr>
          <w:shd w:val="clear" w:color="auto" w:fill="FFFFFF"/>
        </w:rPr>
      </w:pPr>
      <w:r w:rsidRPr="00D2735E">
        <w:t>Dalam rangka pelaksanaan kegiatan</w:t>
      </w:r>
      <w:r w:rsidR="00CE081E">
        <w:rPr>
          <w:b/>
          <w:bCs/>
        </w:rPr>
        <w:t xml:space="preserve"> </w:t>
      </w:r>
      <w:r w:rsidR="00BE55C8">
        <w:rPr>
          <w:b/>
          <w:lang w:val="sv-SE"/>
        </w:rPr>
        <w:t>SIDANG ANGGARAN DASAR dan ANGGARAN RUMAH TANGGA (AD/ART)</w:t>
      </w:r>
      <w:r w:rsidR="00BE55C8" w:rsidRPr="009E50B7">
        <w:rPr>
          <w:b/>
          <w:bCs/>
          <w:lang w:val="id-ID"/>
        </w:rPr>
        <w:t xml:space="preserve"> HIMAPRO SAKTI </w:t>
      </w:r>
      <w:r w:rsidR="00BE55C8" w:rsidRPr="009E50B7">
        <w:rPr>
          <w:b/>
          <w:bCs/>
        </w:rPr>
        <w:t xml:space="preserve">PERIODE </w:t>
      </w:r>
      <w:r w:rsidR="00BE55C8">
        <w:rPr>
          <w:b/>
          <w:bCs/>
        </w:rPr>
        <w:t>2021/2022</w:t>
      </w:r>
      <w:r w:rsidR="005B2609">
        <w:rPr>
          <w:b/>
        </w:rPr>
        <w:t>.</w:t>
      </w:r>
      <w:r w:rsidRPr="00D2735E">
        <w:t xml:space="preserve"> </w:t>
      </w:r>
      <w:r w:rsidRPr="00D2735E">
        <w:rPr>
          <w:shd w:val="clear" w:color="auto" w:fill="FFFFFF"/>
        </w:rPr>
        <w:t xml:space="preserve">Kami selaku </w:t>
      </w:r>
      <w:r w:rsidRPr="00D2735E">
        <w:rPr>
          <w:shd w:val="clear" w:color="auto" w:fill="FFFFFF"/>
          <w:lang w:val="id-ID"/>
        </w:rPr>
        <w:t>p</w:t>
      </w:r>
      <w:r w:rsidR="00B56B4F">
        <w:rPr>
          <w:shd w:val="clear" w:color="auto" w:fill="FFFFFF"/>
        </w:rPr>
        <w:t>engurus HIMAPRO SAKTI</w:t>
      </w:r>
      <w:r w:rsidRPr="00D2735E">
        <w:rPr>
          <w:shd w:val="clear" w:color="auto" w:fill="FFFFFF"/>
          <w:lang w:val="id-ID"/>
        </w:rPr>
        <w:t xml:space="preserve"> </w:t>
      </w:r>
      <w:r w:rsidRPr="00D2735E">
        <w:rPr>
          <w:shd w:val="clear" w:color="auto" w:fill="FFFFFF"/>
        </w:rPr>
        <w:t xml:space="preserve">bermaksud meminjam </w:t>
      </w:r>
      <w:r w:rsidR="003B7A2A">
        <w:rPr>
          <w:shd w:val="clear" w:color="auto" w:fill="FFFFFF"/>
        </w:rPr>
        <w:t xml:space="preserve">ruangan dan </w:t>
      </w:r>
      <w:r w:rsidRPr="00D2735E">
        <w:rPr>
          <w:shd w:val="clear" w:color="auto" w:fill="FFFFFF"/>
        </w:rPr>
        <w:t>fasilitas yang akan digunakan</w:t>
      </w:r>
      <w:r w:rsidRPr="00D2735E">
        <w:rPr>
          <w:b/>
          <w:shd w:val="clear" w:color="auto" w:fill="FFFFFF"/>
        </w:rPr>
        <w:t xml:space="preserve"> </w:t>
      </w:r>
      <w:r w:rsidRPr="00D2735E">
        <w:rPr>
          <w:shd w:val="clear" w:color="auto" w:fill="FFFFFF"/>
        </w:rPr>
        <w:t>pada :</w:t>
      </w:r>
    </w:p>
    <w:p w14:paraId="3969C2C4" w14:textId="77777777" w:rsidR="003971F8" w:rsidRPr="00D2735E" w:rsidRDefault="003971F8" w:rsidP="003971F8">
      <w:pPr>
        <w:ind w:firstLine="720"/>
        <w:jc w:val="both"/>
        <w:rPr>
          <w:shd w:val="clear" w:color="auto" w:fill="FFFFFF"/>
        </w:rPr>
      </w:pPr>
    </w:p>
    <w:p w14:paraId="2097ABF6" w14:textId="29E0186D" w:rsidR="00552D59" w:rsidRDefault="005B2609" w:rsidP="00552D59">
      <w:pPr>
        <w:pStyle w:val="ListParagraph"/>
        <w:ind w:left="851" w:right="-333"/>
        <w:jc w:val="both"/>
        <w:rPr>
          <w:shd w:val="clear" w:color="auto" w:fill="FFFFFF"/>
        </w:rPr>
      </w:pPr>
      <w:r>
        <w:rPr>
          <w:shd w:val="clear" w:color="auto" w:fill="FFFFFF"/>
        </w:rPr>
        <w:t xml:space="preserve">Hari / Tanggal </w:t>
      </w:r>
      <w:r>
        <w:rPr>
          <w:shd w:val="clear" w:color="auto" w:fill="FFFFFF"/>
        </w:rPr>
        <w:tab/>
        <w:t xml:space="preserve">:  </w:t>
      </w:r>
      <w:r w:rsidR="005864D3">
        <w:rPr>
          <w:shd w:val="clear" w:color="auto" w:fill="FFFFFF"/>
        </w:rPr>
        <w:t>Jumat, 13 Agustus 2021</w:t>
      </w:r>
    </w:p>
    <w:p w14:paraId="259FAD57" w14:textId="7F4C8C72" w:rsidR="003971F8" w:rsidRPr="00D2735E" w:rsidRDefault="003971F8" w:rsidP="00552D59">
      <w:pPr>
        <w:pStyle w:val="ListParagraph"/>
        <w:ind w:left="851" w:right="-333"/>
        <w:jc w:val="both"/>
        <w:rPr>
          <w:shd w:val="clear" w:color="auto" w:fill="FFFFFF"/>
          <w:lang w:val="id-ID"/>
        </w:rPr>
      </w:pPr>
      <w:r w:rsidRPr="00D2735E">
        <w:rPr>
          <w:shd w:val="clear" w:color="auto" w:fill="FFFFFF"/>
        </w:rPr>
        <w:t>W</w:t>
      </w:r>
      <w:r w:rsidR="005B2609">
        <w:rPr>
          <w:shd w:val="clear" w:color="auto" w:fill="FFFFFF"/>
        </w:rPr>
        <w:t xml:space="preserve">aktu </w:t>
      </w:r>
      <w:r w:rsidR="005B2609">
        <w:rPr>
          <w:shd w:val="clear" w:color="auto" w:fill="FFFFFF"/>
        </w:rPr>
        <w:tab/>
      </w:r>
      <w:r w:rsidR="005B2609">
        <w:rPr>
          <w:shd w:val="clear" w:color="auto" w:fill="FFFFFF"/>
        </w:rPr>
        <w:tab/>
        <w:t xml:space="preserve">: </w:t>
      </w:r>
      <w:r w:rsidR="003C3B17">
        <w:rPr>
          <w:shd w:val="clear" w:color="auto" w:fill="FFFFFF"/>
        </w:rPr>
        <w:t xml:space="preserve"> </w:t>
      </w:r>
      <w:r w:rsidR="00580392">
        <w:rPr>
          <w:bCs/>
          <w:color w:val="1D1B11"/>
          <w:lang w:val="fi-FI"/>
        </w:rPr>
        <w:t>07.00 – 16.00</w:t>
      </w:r>
      <w:r w:rsidR="00552D59">
        <w:rPr>
          <w:bCs/>
          <w:color w:val="1D1B11"/>
          <w:lang w:val="fi-FI"/>
        </w:rPr>
        <w:t xml:space="preserve"> WIB</w:t>
      </w:r>
    </w:p>
    <w:p w14:paraId="79C9ACDB" w14:textId="302C73E2" w:rsidR="003971F8" w:rsidRPr="00D2735E" w:rsidRDefault="003971F8" w:rsidP="002C70B7">
      <w:pPr>
        <w:pStyle w:val="ListParagraph"/>
        <w:ind w:left="851" w:right="-333"/>
        <w:rPr>
          <w:shd w:val="clear" w:color="auto" w:fill="FFFFFF"/>
        </w:rPr>
      </w:pPr>
      <w:r w:rsidRPr="00D2735E">
        <w:rPr>
          <w:shd w:val="clear" w:color="auto" w:fill="FFFFFF"/>
        </w:rPr>
        <w:t>Tempat</w:t>
      </w:r>
      <w:r w:rsidRPr="00D2735E">
        <w:rPr>
          <w:shd w:val="clear" w:color="auto" w:fill="FFFFFF"/>
        </w:rPr>
        <w:tab/>
      </w:r>
      <w:r w:rsidRPr="00D2735E">
        <w:rPr>
          <w:shd w:val="clear" w:color="auto" w:fill="FFFFFF"/>
        </w:rPr>
        <w:tab/>
        <w:t>:</w:t>
      </w:r>
      <w:r w:rsidRPr="00D2735E">
        <w:t xml:space="preserve"> </w:t>
      </w:r>
      <w:r w:rsidR="00EF0E9A">
        <w:rPr>
          <w:bCs/>
          <w:color w:val="1D1B11"/>
          <w:lang w:val="fi-FI"/>
        </w:rPr>
        <w:t xml:space="preserve"> </w:t>
      </w:r>
      <w:r w:rsidR="00B70780">
        <w:rPr>
          <w:bCs/>
          <w:color w:val="1D1B11"/>
          <w:lang w:val="fi-FI"/>
        </w:rPr>
        <w:t>Terlampir</w:t>
      </w:r>
    </w:p>
    <w:p w14:paraId="48F94DFC" w14:textId="77777777" w:rsidR="003971F8" w:rsidRPr="00D2735E" w:rsidRDefault="003971F8" w:rsidP="003971F8">
      <w:pPr>
        <w:pStyle w:val="ListParagraph"/>
        <w:ind w:left="1440" w:right="-333"/>
        <w:jc w:val="both"/>
        <w:rPr>
          <w:shd w:val="clear" w:color="auto" w:fill="FFFFFF"/>
        </w:rPr>
      </w:pPr>
    </w:p>
    <w:p w14:paraId="1F31A347" w14:textId="77777777" w:rsidR="003971F8" w:rsidRPr="00D2735E" w:rsidRDefault="003971F8" w:rsidP="002C70B7">
      <w:pPr>
        <w:jc w:val="both"/>
        <w:rPr>
          <w:rStyle w:val="Emphasis"/>
          <w:bdr w:val="none" w:sz="0" w:space="0" w:color="auto" w:frame="1"/>
        </w:rPr>
      </w:pPr>
      <w:r w:rsidRPr="00D2735E">
        <w:rPr>
          <w:bdr w:val="none" w:sz="0" w:space="0" w:color="auto" w:frame="1"/>
        </w:rPr>
        <w:t xml:space="preserve">Demikianlah surat permohonan ini kami sampaikan, </w:t>
      </w:r>
      <w:r w:rsidRPr="00D2735E">
        <w:rPr>
          <w:bdr w:val="none" w:sz="0" w:space="0" w:color="auto" w:frame="1"/>
          <w:lang w:val="id-ID"/>
        </w:rPr>
        <w:t>b</w:t>
      </w:r>
      <w:r w:rsidRPr="00D2735E">
        <w:rPr>
          <w:bdr w:val="none" w:sz="0" w:space="0" w:color="auto" w:frame="1"/>
        </w:rPr>
        <w:t>esar harapan dari kami kesediaan anda untuk dapat berkenan mendukung acara tersebut.  Atas perhatian dan kerjasamanya kami sampaikan terimakasih</w:t>
      </w:r>
      <w:r w:rsidRPr="00D2735E">
        <w:rPr>
          <w:rStyle w:val="Emphasis"/>
          <w:bdr w:val="none" w:sz="0" w:space="0" w:color="auto" w:frame="1"/>
        </w:rPr>
        <w:t>.</w:t>
      </w:r>
    </w:p>
    <w:p w14:paraId="29F6DCCD" w14:textId="77777777" w:rsidR="003971F8" w:rsidRPr="000204E2" w:rsidRDefault="003971F8" w:rsidP="003971F8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Style w:val="Emphasis"/>
          <w:i w:val="0"/>
          <w:iCs w:val="0"/>
          <w:bdr w:val="none" w:sz="0" w:space="0" w:color="auto" w:frame="1"/>
        </w:rPr>
      </w:pPr>
    </w:p>
    <w:p w14:paraId="45429DFD" w14:textId="38CE4263" w:rsidR="003971F8" w:rsidRPr="00620DA1" w:rsidRDefault="002C70B7" w:rsidP="00620DA1">
      <w:pPr>
        <w:pStyle w:val="NormalWeb"/>
        <w:shd w:val="clear" w:color="auto" w:fill="FFFFFF"/>
        <w:spacing w:before="0" w:beforeAutospacing="0" w:after="0" w:afterAutospacing="0"/>
        <w:ind w:left="6096"/>
        <w:textAlignment w:val="baseline"/>
        <w:rPr>
          <w:b/>
          <w:i/>
        </w:rPr>
      </w:pPr>
      <w:r>
        <w:rPr>
          <w:rStyle w:val="Emphasis"/>
          <w:i w:val="0"/>
          <w:bdr w:val="none" w:sz="0" w:space="0" w:color="auto" w:frame="1"/>
        </w:rPr>
        <w:t>Hormat kami,</w:t>
      </w:r>
    </w:p>
    <w:p w14:paraId="35C84376" w14:textId="77777777" w:rsidR="0075634F" w:rsidRPr="00D2735E" w:rsidRDefault="0075634F" w:rsidP="00E77C78">
      <w:pPr>
        <w:jc w:val="both"/>
        <w:rPr>
          <w:rStyle w:val="Emphasis"/>
          <w:b/>
          <w:bCs/>
          <w:i w:val="0"/>
          <w:bdr w:val="none" w:sz="0" w:space="0" w:color="auto" w:frame="1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4"/>
        <w:gridCol w:w="4523"/>
      </w:tblGrid>
      <w:tr w:rsidR="003971F8" w:rsidRPr="00D2735E" w14:paraId="5F229BD2" w14:textId="77777777" w:rsidTr="004F1FAD">
        <w:trPr>
          <w:jc w:val="center"/>
        </w:trPr>
        <w:tc>
          <w:tcPr>
            <w:tcW w:w="4788" w:type="dxa"/>
          </w:tcPr>
          <w:p w14:paraId="0A3F961E" w14:textId="564A04BB" w:rsidR="003971F8" w:rsidRPr="008C265A" w:rsidRDefault="003971F8" w:rsidP="00E77C78">
            <w:pPr>
              <w:jc w:val="center"/>
              <w:rPr>
                <w:rStyle w:val="Emphasis"/>
                <w:bCs/>
                <w:i w:val="0"/>
                <w:color w:val="000000"/>
                <w:bdr w:val="none" w:sz="0" w:space="0" w:color="auto" w:frame="1"/>
              </w:rPr>
            </w:pPr>
            <w:r w:rsidRPr="008C265A">
              <w:rPr>
                <w:rStyle w:val="Emphasis"/>
                <w:bCs/>
                <w:i w:val="0"/>
                <w:color w:val="000000"/>
                <w:bdr w:val="none" w:sz="0" w:space="0" w:color="auto" w:frame="1"/>
              </w:rPr>
              <w:t>Ketua</w:t>
            </w:r>
            <w:r w:rsidRPr="008C265A">
              <w:rPr>
                <w:rStyle w:val="Emphasis"/>
                <w:bCs/>
                <w:i w:val="0"/>
                <w:color w:val="000000"/>
                <w:bdr w:val="none" w:sz="0" w:space="0" w:color="auto" w:frame="1"/>
                <w:lang w:val="id-ID"/>
              </w:rPr>
              <w:t xml:space="preserve"> </w:t>
            </w:r>
            <w:r w:rsidR="00D87D70" w:rsidRPr="008C265A">
              <w:rPr>
                <w:rStyle w:val="Emphasis"/>
                <w:bCs/>
                <w:i w:val="0"/>
                <w:color w:val="000000"/>
                <w:bdr w:val="none" w:sz="0" w:space="0" w:color="auto" w:frame="1"/>
              </w:rPr>
              <w:t>Pelaksana</w:t>
            </w:r>
          </w:p>
          <w:p w14:paraId="5FE1FAC2" w14:textId="77777777" w:rsidR="00E77C78" w:rsidRDefault="00E77C78" w:rsidP="00E77C78">
            <w:pPr>
              <w:rPr>
                <w:rStyle w:val="Emphasis"/>
                <w:i w:val="0"/>
                <w:color w:val="707070"/>
              </w:rPr>
            </w:pPr>
          </w:p>
          <w:p w14:paraId="5785EDA6" w14:textId="77777777" w:rsidR="00E77C78" w:rsidRPr="00A1598C" w:rsidRDefault="00E77C78" w:rsidP="00E77C78">
            <w:pPr>
              <w:rPr>
                <w:rStyle w:val="Emphasis"/>
                <w:i w:val="0"/>
                <w:color w:val="707070"/>
              </w:rPr>
            </w:pPr>
          </w:p>
          <w:p w14:paraId="446EC428" w14:textId="77777777" w:rsidR="003971F8" w:rsidRPr="00A1598C" w:rsidRDefault="003971F8" w:rsidP="004F1FAD">
            <w:pPr>
              <w:jc w:val="center"/>
              <w:rPr>
                <w:rStyle w:val="Emphasis"/>
                <w:i w:val="0"/>
                <w:color w:val="707070"/>
              </w:rPr>
            </w:pPr>
          </w:p>
          <w:p w14:paraId="68680267" w14:textId="60D929A2" w:rsidR="003971F8" w:rsidRPr="00A1598C" w:rsidRDefault="00D87D70" w:rsidP="004F1FAD">
            <w:pPr>
              <w:tabs>
                <w:tab w:val="center" w:pos="2160"/>
                <w:tab w:val="center" w:pos="7200"/>
              </w:tabs>
              <w:spacing w:line="276" w:lineRule="auto"/>
              <w:jc w:val="center"/>
              <w:rPr>
                <w:b/>
                <w:bCs/>
                <w:iCs/>
                <w:u w:val="single"/>
              </w:rPr>
            </w:pPr>
            <w:r>
              <w:rPr>
                <w:b/>
                <w:bCs/>
                <w:iCs/>
                <w:u w:val="single"/>
              </w:rPr>
              <w:t>S</w:t>
            </w:r>
            <w:r w:rsidR="00E77C78">
              <w:rPr>
                <w:b/>
                <w:bCs/>
                <w:u w:val="single"/>
              </w:rPr>
              <w:t>iti Murtini</w:t>
            </w:r>
          </w:p>
          <w:p w14:paraId="2CBF88EE" w14:textId="4AF4EA0D" w:rsidR="0075634F" w:rsidRPr="0075634F" w:rsidRDefault="003971F8" w:rsidP="0075634F">
            <w:pPr>
              <w:jc w:val="center"/>
              <w:rPr>
                <w:b/>
              </w:rPr>
            </w:pPr>
            <w:r w:rsidRPr="0075634F">
              <w:rPr>
                <w:rStyle w:val="Emphasis"/>
                <w:b/>
                <w:i w:val="0"/>
                <w:lang w:val="en-ID"/>
              </w:rPr>
              <w:t>NIM :</w:t>
            </w:r>
            <w:r w:rsidR="005B2609" w:rsidRPr="0075634F">
              <w:rPr>
                <w:b/>
                <w:iCs/>
              </w:rPr>
              <w:t xml:space="preserve"> </w:t>
            </w:r>
            <w:r w:rsidR="00D87D70" w:rsidRPr="0075634F">
              <w:rPr>
                <w:b/>
              </w:rPr>
              <w:t>19201040</w:t>
            </w:r>
          </w:p>
          <w:p w14:paraId="79311B61" w14:textId="7EA2F77D" w:rsidR="002C70B7" w:rsidRPr="002C70B7" w:rsidRDefault="0075634F" w:rsidP="005B2609">
            <w:pPr>
              <w:jc w:val="center"/>
              <w:rPr>
                <w:rStyle w:val="Emphasis"/>
                <w:b/>
                <w:bCs/>
                <w:i w:val="0"/>
                <w:color w:val="000000"/>
                <w:bdr w:val="none" w:sz="0" w:space="0" w:color="auto" w:frame="1"/>
                <w:lang w:val="en-ID"/>
              </w:rPr>
            </w:pPr>
            <w:r w:rsidRPr="0075634F">
              <w:rPr>
                <w:rStyle w:val="Emphasis"/>
                <w:b/>
                <w:bCs/>
                <w:i w:val="0"/>
                <w:color w:val="000000"/>
                <w:bdr w:val="none" w:sz="0" w:space="0" w:color="auto" w:frame="1"/>
                <w:lang w:val="en-ID"/>
              </w:rPr>
              <w:t>cp : 0812 8396</w:t>
            </w:r>
            <w:r>
              <w:rPr>
                <w:rStyle w:val="Emphasis"/>
                <w:b/>
                <w:bCs/>
                <w:i w:val="0"/>
                <w:color w:val="000000"/>
                <w:bdr w:val="none" w:sz="0" w:space="0" w:color="auto" w:frame="1"/>
                <w:lang w:val="en-ID"/>
              </w:rPr>
              <w:t xml:space="preserve"> </w:t>
            </w:r>
            <w:r w:rsidRPr="0075634F">
              <w:rPr>
                <w:rStyle w:val="Emphasis"/>
                <w:b/>
                <w:bCs/>
                <w:i w:val="0"/>
                <w:color w:val="000000"/>
                <w:bdr w:val="none" w:sz="0" w:space="0" w:color="auto" w:frame="1"/>
                <w:lang w:val="en-ID"/>
              </w:rPr>
              <w:t>3995</w:t>
            </w:r>
          </w:p>
        </w:tc>
        <w:tc>
          <w:tcPr>
            <w:tcW w:w="4788" w:type="dxa"/>
          </w:tcPr>
          <w:p w14:paraId="34DD3545" w14:textId="5F82CAAE" w:rsidR="00E77C78" w:rsidRPr="008C265A" w:rsidRDefault="00E77C78" w:rsidP="00E77C78">
            <w:pPr>
              <w:jc w:val="center"/>
              <w:rPr>
                <w:rStyle w:val="Emphasis"/>
                <w:bCs/>
                <w:i w:val="0"/>
                <w:color w:val="707070"/>
              </w:rPr>
            </w:pPr>
            <w:r w:rsidRPr="008C265A">
              <w:rPr>
                <w:rStyle w:val="Emphasis"/>
                <w:bCs/>
                <w:i w:val="0"/>
                <w:color w:val="000000"/>
                <w:bdr w:val="none" w:sz="0" w:space="0" w:color="auto" w:frame="1"/>
                <w:lang w:val="en-ID"/>
              </w:rPr>
              <w:t>Pembina Himapro SAKTI</w:t>
            </w:r>
          </w:p>
          <w:p w14:paraId="6F336DAE" w14:textId="77777777" w:rsidR="00E77C78" w:rsidRPr="008C265A" w:rsidRDefault="00E77C78" w:rsidP="00E77C78">
            <w:pPr>
              <w:rPr>
                <w:rStyle w:val="Emphasis"/>
                <w:i w:val="0"/>
                <w:color w:val="707070"/>
              </w:rPr>
            </w:pPr>
          </w:p>
          <w:p w14:paraId="1E7276C2" w14:textId="77777777" w:rsidR="005B2609" w:rsidRDefault="005B2609" w:rsidP="004F1FAD">
            <w:pPr>
              <w:jc w:val="center"/>
              <w:rPr>
                <w:rStyle w:val="Emphasis"/>
                <w:i w:val="0"/>
                <w:color w:val="707070"/>
              </w:rPr>
            </w:pPr>
          </w:p>
          <w:p w14:paraId="7B5DC61B" w14:textId="77777777" w:rsidR="00E77C78" w:rsidRPr="00A1598C" w:rsidRDefault="00E77C78" w:rsidP="004F1FAD">
            <w:pPr>
              <w:jc w:val="center"/>
              <w:rPr>
                <w:rStyle w:val="Emphasis"/>
                <w:i w:val="0"/>
                <w:color w:val="707070"/>
              </w:rPr>
            </w:pPr>
          </w:p>
          <w:p w14:paraId="662D3411" w14:textId="77777777" w:rsidR="00E77C78" w:rsidRPr="00A1598C" w:rsidRDefault="00E77C78" w:rsidP="00E77C78">
            <w:pPr>
              <w:jc w:val="center"/>
              <w:rPr>
                <w:rStyle w:val="Emphasis"/>
                <w:b/>
                <w:bCs/>
                <w:i w:val="0"/>
                <w:color w:val="000000"/>
                <w:u w:val="single"/>
                <w:bdr w:val="none" w:sz="0" w:space="0" w:color="auto" w:frame="1"/>
              </w:rPr>
            </w:pPr>
            <w:r w:rsidRPr="00A1598C">
              <w:rPr>
                <w:rStyle w:val="Emphasis"/>
                <w:b/>
                <w:bCs/>
                <w:i w:val="0"/>
                <w:color w:val="000000"/>
                <w:u w:val="single"/>
                <w:bdr w:val="none" w:sz="0" w:space="0" w:color="auto" w:frame="1"/>
              </w:rPr>
              <w:t>Jaenal Arifin, S.Kom, M.M., M.Kom</w:t>
            </w:r>
          </w:p>
          <w:p w14:paraId="14676F39" w14:textId="6737ADEF" w:rsidR="003971F8" w:rsidRPr="0075634F" w:rsidRDefault="00E77C78" w:rsidP="004F1FAD">
            <w:pPr>
              <w:jc w:val="center"/>
              <w:rPr>
                <w:rStyle w:val="Emphasis"/>
                <w:b/>
                <w:i w:val="0"/>
                <w:iCs w:val="0"/>
                <w:lang w:val="en-ID"/>
              </w:rPr>
            </w:pPr>
            <w:r w:rsidRPr="0075634F">
              <w:rPr>
                <w:b/>
                <w:iCs/>
              </w:rPr>
              <w:t>NIDN : 0709117502</w:t>
            </w:r>
          </w:p>
        </w:tc>
      </w:tr>
    </w:tbl>
    <w:p w14:paraId="6558464F" w14:textId="060AB5B4" w:rsidR="003971F8" w:rsidRPr="00D2735E" w:rsidRDefault="003971F8" w:rsidP="00A1598C">
      <w:pPr>
        <w:rPr>
          <w:b/>
        </w:rPr>
      </w:pPr>
    </w:p>
    <w:tbl>
      <w:tblPr>
        <w:tblStyle w:val="TableGrid"/>
        <w:tblW w:w="177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5"/>
        <w:gridCol w:w="4677"/>
        <w:gridCol w:w="8645"/>
      </w:tblGrid>
      <w:tr w:rsidR="002C70B7" w:rsidRPr="00D2735E" w14:paraId="18ABBDFA" w14:textId="77777777" w:rsidTr="00A1598C">
        <w:tc>
          <w:tcPr>
            <w:tcW w:w="4395" w:type="dxa"/>
          </w:tcPr>
          <w:p w14:paraId="0DBE2899" w14:textId="1AE174C9" w:rsidR="00A1598C" w:rsidRPr="000204E2" w:rsidRDefault="00E77C78" w:rsidP="002C70B7">
            <w:pPr>
              <w:jc w:val="center"/>
              <w:rPr>
                <w:rStyle w:val="Emphasis"/>
                <w:i w:val="0"/>
                <w:color w:val="000000"/>
                <w:bdr w:val="none" w:sz="0" w:space="0" w:color="auto" w:frame="1"/>
              </w:rPr>
            </w:pPr>
            <w:r>
              <w:rPr>
                <w:rStyle w:val="Emphasis"/>
                <w:i w:val="0"/>
                <w:color w:val="000000"/>
                <w:bdr w:val="none" w:sz="0" w:space="0" w:color="auto" w:frame="1"/>
              </w:rPr>
              <w:t>Menyetujui</w:t>
            </w:r>
          </w:p>
          <w:p w14:paraId="5719C6B9" w14:textId="27EF9D15" w:rsidR="002C70B7" w:rsidRPr="008C265A" w:rsidRDefault="00E77C78" w:rsidP="002C70B7">
            <w:pPr>
              <w:jc w:val="center"/>
              <w:rPr>
                <w:rStyle w:val="Emphasis"/>
                <w:bCs/>
                <w:i w:val="0"/>
                <w:color w:val="707070"/>
              </w:rPr>
            </w:pPr>
            <w:r w:rsidRPr="008C265A">
              <w:rPr>
                <w:rStyle w:val="Emphasis"/>
                <w:bCs/>
                <w:i w:val="0"/>
                <w:color w:val="000000"/>
                <w:bdr w:val="none" w:sz="0" w:space="0" w:color="auto" w:frame="1"/>
                <w:lang w:val="en-ID"/>
              </w:rPr>
              <w:t>Bagian Kemahasiswaan</w:t>
            </w:r>
          </w:p>
          <w:p w14:paraId="12E98193" w14:textId="77777777" w:rsidR="002C70B7" w:rsidRPr="00A1598C" w:rsidRDefault="002C70B7" w:rsidP="002C70B7">
            <w:pPr>
              <w:jc w:val="center"/>
              <w:rPr>
                <w:rStyle w:val="Emphasis"/>
                <w:b/>
                <w:bCs/>
                <w:i w:val="0"/>
                <w:color w:val="707070"/>
              </w:rPr>
            </w:pPr>
          </w:p>
          <w:p w14:paraId="34FF6D50" w14:textId="77777777" w:rsidR="00E77C78" w:rsidRDefault="00E77C78" w:rsidP="00E77C78">
            <w:pPr>
              <w:rPr>
                <w:rStyle w:val="Emphasis"/>
                <w:b/>
                <w:bCs/>
                <w:i w:val="0"/>
                <w:color w:val="707070"/>
              </w:rPr>
            </w:pPr>
          </w:p>
          <w:p w14:paraId="7F16BEF9" w14:textId="77777777" w:rsidR="00E77C78" w:rsidRDefault="00E77C78" w:rsidP="002C70B7">
            <w:pPr>
              <w:jc w:val="center"/>
              <w:rPr>
                <w:rStyle w:val="Emphasis"/>
                <w:b/>
                <w:bCs/>
                <w:i w:val="0"/>
                <w:color w:val="707070"/>
              </w:rPr>
            </w:pPr>
          </w:p>
          <w:p w14:paraId="507B0060" w14:textId="77777777" w:rsidR="008A42D7" w:rsidRPr="00A1598C" w:rsidRDefault="008A42D7" w:rsidP="002C70B7">
            <w:pPr>
              <w:jc w:val="center"/>
              <w:rPr>
                <w:rStyle w:val="Emphasis"/>
                <w:b/>
                <w:bCs/>
                <w:i w:val="0"/>
                <w:color w:val="707070"/>
              </w:rPr>
            </w:pPr>
          </w:p>
          <w:p w14:paraId="7022C568" w14:textId="354E3D2E" w:rsidR="008A42D7" w:rsidRPr="00A1598C" w:rsidRDefault="00E77C78" w:rsidP="008A42D7">
            <w:pPr>
              <w:jc w:val="center"/>
              <w:rPr>
                <w:rStyle w:val="Emphasis"/>
                <w:b/>
                <w:bCs/>
                <w:i w:val="0"/>
                <w:color w:val="000000"/>
                <w:u w:val="single"/>
                <w:bdr w:val="none" w:sz="0" w:space="0" w:color="auto" w:frame="1"/>
              </w:rPr>
            </w:pPr>
            <w:r>
              <w:rPr>
                <w:rStyle w:val="Emphasis"/>
                <w:b/>
                <w:bCs/>
                <w:i w:val="0"/>
                <w:color w:val="000000"/>
                <w:u w:val="single"/>
                <w:bdr w:val="none" w:sz="0" w:space="0" w:color="auto" w:frame="1"/>
              </w:rPr>
              <w:t>Agus Purnomo Sidi, S.Sos.,M,M</w:t>
            </w:r>
          </w:p>
          <w:p w14:paraId="5BE70068" w14:textId="4C9D20FF" w:rsidR="002C70B7" w:rsidRPr="0075634F" w:rsidRDefault="00E77C78" w:rsidP="002C70B7">
            <w:pPr>
              <w:tabs>
                <w:tab w:val="center" w:pos="2160"/>
                <w:tab w:val="center" w:pos="7200"/>
              </w:tabs>
              <w:spacing w:line="276" w:lineRule="auto"/>
              <w:jc w:val="center"/>
              <w:rPr>
                <w:b/>
                <w:lang w:val="fi-FI"/>
              </w:rPr>
            </w:pPr>
            <w:r w:rsidRPr="0075634F">
              <w:rPr>
                <w:b/>
                <w:iCs/>
              </w:rPr>
              <w:t>NIDN : 0710087902</w:t>
            </w:r>
          </w:p>
        </w:tc>
        <w:tc>
          <w:tcPr>
            <w:tcW w:w="4677" w:type="dxa"/>
          </w:tcPr>
          <w:p w14:paraId="4FEA3F17" w14:textId="045B5E91" w:rsidR="00A1598C" w:rsidRPr="000204E2" w:rsidRDefault="00A1598C" w:rsidP="00E77C78">
            <w:pPr>
              <w:rPr>
                <w:rStyle w:val="Emphasis"/>
                <w:i w:val="0"/>
                <w:color w:val="000000"/>
                <w:bdr w:val="none" w:sz="0" w:space="0" w:color="auto" w:frame="1"/>
                <w:lang w:val="en-ID"/>
              </w:rPr>
            </w:pPr>
          </w:p>
          <w:p w14:paraId="20DBDBD5" w14:textId="243B5DB6" w:rsidR="00717F67" w:rsidRPr="008C265A" w:rsidRDefault="00717F67" w:rsidP="00717F67">
            <w:pPr>
              <w:ind w:firstLine="720"/>
              <w:rPr>
                <w:rStyle w:val="Emphasis"/>
                <w:bCs/>
                <w:i w:val="0"/>
                <w:color w:val="000000"/>
                <w:bdr w:val="none" w:sz="0" w:space="0" w:color="auto" w:frame="1"/>
                <w:lang w:val="en-ID"/>
              </w:rPr>
            </w:pPr>
            <w:r>
              <w:rPr>
                <w:rStyle w:val="Emphasis"/>
                <w:b/>
                <w:bCs/>
                <w:i w:val="0"/>
                <w:color w:val="000000"/>
                <w:bdr w:val="none" w:sz="0" w:space="0" w:color="auto" w:frame="1"/>
                <w:lang w:val="en-ID"/>
              </w:rPr>
              <w:t xml:space="preserve">      </w:t>
            </w:r>
            <w:r w:rsidR="00E77C78" w:rsidRPr="008C265A">
              <w:rPr>
                <w:rStyle w:val="Emphasis"/>
                <w:bCs/>
                <w:i w:val="0"/>
                <w:color w:val="000000"/>
                <w:bdr w:val="none" w:sz="0" w:space="0" w:color="auto" w:frame="1"/>
                <w:lang w:val="en-ID"/>
              </w:rPr>
              <w:t>Ketua</w:t>
            </w:r>
            <w:r w:rsidRPr="008C265A">
              <w:rPr>
                <w:rStyle w:val="Emphasis"/>
                <w:bCs/>
                <w:i w:val="0"/>
                <w:color w:val="000000"/>
                <w:bdr w:val="none" w:sz="0" w:space="0" w:color="auto" w:frame="1"/>
                <w:lang w:val="en-ID"/>
              </w:rPr>
              <w:t xml:space="preserve"> </w:t>
            </w:r>
            <w:r w:rsidR="00E77C78" w:rsidRPr="008C265A">
              <w:rPr>
                <w:rStyle w:val="Emphasis"/>
                <w:bCs/>
                <w:i w:val="0"/>
                <w:color w:val="000000"/>
                <w:bdr w:val="none" w:sz="0" w:space="0" w:color="auto" w:frame="1"/>
                <w:lang w:val="en-ID"/>
              </w:rPr>
              <w:t>Gugus Covid-19</w:t>
            </w:r>
          </w:p>
          <w:p w14:paraId="1486CCC9" w14:textId="48A86425" w:rsidR="00E77C78" w:rsidRPr="007A783B" w:rsidRDefault="00E77C78" w:rsidP="00E77C78">
            <w:pPr>
              <w:ind w:firstLine="720"/>
              <w:rPr>
                <w:rStyle w:val="Emphasis"/>
                <w:b/>
                <w:bCs/>
                <w:i w:val="0"/>
                <w:color w:val="000000"/>
                <w:bdr w:val="none" w:sz="0" w:space="0" w:color="auto" w:frame="1"/>
                <w:lang w:val="en-ID"/>
              </w:rPr>
            </w:pPr>
            <w:r w:rsidRPr="008C265A">
              <w:rPr>
                <w:rStyle w:val="Emphasis"/>
                <w:bCs/>
                <w:i w:val="0"/>
                <w:color w:val="000000"/>
                <w:bdr w:val="none" w:sz="0" w:space="0" w:color="auto" w:frame="1"/>
                <w:lang w:val="en-ID"/>
              </w:rPr>
              <w:t xml:space="preserve">         ITB Asia Malang</w:t>
            </w:r>
          </w:p>
          <w:p w14:paraId="41C3BF72" w14:textId="77777777" w:rsidR="002C70B7" w:rsidRPr="00A1598C" w:rsidRDefault="002C70B7" w:rsidP="00E77C78">
            <w:pPr>
              <w:rPr>
                <w:rStyle w:val="Emphasis"/>
                <w:b/>
                <w:bCs/>
                <w:i w:val="0"/>
                <w:color w:val="707070"/>
              </w:rPr>
            </w:pPr>
          </w:p>
          <w:p w14:paraId="0D945F25" w14:textId="77777777" w:rsidR="002C70B7" w:rsidRPr="00A1598C" w:rsidRDefault="002C70B7" w:rsidP="002C70B7">
            <w:pPr>
              <w:jc w:val="center"/>
              <w:rPr>
                <w:rStyle w:val="Emphasis"/>
                <w:b/>
                <w:bCs/>
                <w:i w:val="0"/>
                <w:color w:val="707070"/>
              </w:rPr>
            </w:pPr>
          </w:p>
          <w:p w14:paraId="1012C30B" w14:textId="77777777" w:rsidR="002C70B7" w:rsidRPr="00A1598C" w:rsidRDefault="002C70B7" w:rsidP="002C70B7">
            <w:pPr>
              <w:jc w:val="center"/>
              <w:rPr>
                <w:rStyle w:val="Emphasis"/>
                <w:b/>
                <w:bCs/>
                <w:i w:val="0"/>
                <w:color w:val="707070"/>
              </w:rPr>
            </w:pPr>
          </w:p>
          <w:p w14:paraId="40BBDD7D" w14:textId="12F64E7B" w:rsidR="008A42D7" w:rsidRDefault="00E77C78" w:rsidP="00E77C78">
            <w:pPr>
              <w:ind w:left="720" w:hanging="720"/>
              <w:jc w:val="center"/>
              <w:rPr>
                <w:iCs/>
              </w:rPr>
            </w:pPr>
            <w:r>
              <w:rPr>
                <w:rStyle w:val="Emphasis"/>
                <w:b/>
                <w:bCs/>
                <w:i w:val="0"/>
                <w:color w:val="000000"/>
                <w:u w:val="single"/>
                <w:bdr w:val="none" w:sz="0" w:space="0" w:color="auto" w:frame="1"/>
              </w:rPr>
              <w:t>Ir. Teguh Widodo. MM</w:t>
            </w:r>
            <w:r w:rsidR="008A42D7" w:rsidRPr="00A1598C">
              <w:rPr>
                <w:iCs/>
              </w:rPr>
              <w:t xml:space="preserve"> </w:t>
            </w:r>
          </w:p>
          <w:p w14:paraId="4807783D" w14:textId="78C4B020" w:rsidR="002C70B7" w:rsidRPr="0075634F" w:rsidRDefault="00E77C78" w:rsidP="00A1598C">
            <w:pPr>
              <w:jc w:val="center"/>
              <w:rPr>
                <w:b/>
                <w:iCs/>
                <w:lang w:val="fi-FI"/>
              </w:rPr>
            </w:pPr>
            <w:r w:rsidRPr="0075634F">
              <w:rPr>
                <w:b/>
                <w:iCs/>
              </w:rPr>
              <w:t>NIDN : 0701</w:t>
            </w:r>
            <w:r w:rsidR="008C265A" w:rsidRPr="0075634F">
              <w:rPr>
                <w:b/>
                <w:iCs/>
              </w:rPr>
              <w:t>046504</w:t>
            </w:r>
          </w:p>
        </w:tc>
        <w:tc>
          <w:tcPr>
            <w:tcW w:w="8645" w:type="dxa"/>
            <w:hideMark/>
          </w:tcPr>
          <w:p w14:paraId="068E359F" w14:textId="1135E6E1" w:rsidR="002C70B7" w:rsidRPr="00D2735E" w:rsidRDefault="002C70B7" w:rsidP="002C70B7">
            <w:pPr>
              <w:tabs>
                <w:tab w:val="center" w:pos="2160"/>
                <w:tab w:val="center" w:pos="7200"/>
              </w:tabs>
              <w:spacing w:line="276" w:lineRule="auto"/>
              <w:jc w:val="center"/>
              <w:rPr>
                <w:b/>
                <w:lang w:val="id-ID"/>
              </w:rPr>
            </w:pPr>
            <w:r w:rsidRPr="00D2735E">
              <w:rPr>
                <w:lang w:val="fi-FI"/>
              </w:rPr>
              <w:t>Wakil Rektor  III,</w:t>
            </w:r>
          </w:p>
        </w:tc>
      </w:tr>
      <w:tr w:rsidR="00E77C78" w:rsidRPr="00D2735E" w14:paraId="4F6E745B" w14:textId="77777777" w:rsidTr="00A1598C">
        <w:tc>
          <w:tcPr>
            <w:tcW w:w="4395" w:type="dxa"/>
          </w:tcPr>
          <w:p w14:paraId="67BA4E4D" w14:textId="77777777" w:rsidR="00E77C78" w:rsidRDefault="00E77C78" w:rsidP="00620DA1">
            <w:pPr>
              <w:rPr>
                <w:rStyle w:val="Emphasis"/>
                <w:i w:val="0"/>
                <w:color w:val="000000"/>
                <w:bdr w:val="none" w:sz="0" w:space="0" w:color="auto" w:frame="1"/>
              </w:rPr>
            </w:pPr>
          </w:p>
        </w:tc>
        <w:tc>
          <w:tcPr>
            <w:tcW w:w="4677" w:type="dxa"/>
          </w:tcPr>
          <w:p w14:paraId="715AD9F4" w14:textId="77777777" w:rsidR="00E77C78" w:rsidRPr="000204E2" w:rsidRDefault="00E77C78" w:rsidP="00E77C78">
            <w:pPr>
              <w:rPr>
                <w:rStyle w:val="Emphasis"/>
                <w:i w:val="0"/>
                <w:color w:val="000000"/>
                <w:bdr w:val="none" w:sz="0" w:space="0" w:color="auto" w:frame="1"/>
                <w:lang w:val="en-ID"/>
              </w:rPr>
            </w:pPr>
          </w:p>
        </w:tc>
        <w:tc>
          <w:tcPr>
            <w:tcW w:w="8645" w:type="dxa"/>
          </w:tcPr>
          <w:p w14:paraId="45685AC1" w14:textId="77777777" w:rsidR="00E77C78" w:rsidRPr="00D2735E" w:rsidRDefault="00E77C78" w:rsidP="002C70B7">
            <w:pPr>
              <w:tabs>
                <w:tab w:val="center" w:pos="2160"/>
                <w:tab w:val="center" w:pos="7200"/>
              </w:tabs>
              <w:spacing w:line="276" w:lineRule="auto"/>
              <w:jc w:val="center"/>
              <w:rPr>
                <w:lang w:val="fi-FI"/>
              </w:rPr>
            </w:pPr>
          </w:p>
        </w:tc>
      </w:tr>
    </w:tbl>
    <w:p w14:paraId="42252350" w14:textId="126B014E" w:rsidR="000204E2" w:rsidRPr="000204E2" w:rsidRDefault="000204E2" w:rsidP="00D2735E">
      <w:pPr>
        <w:spacing w:line="360" w:lineRule="auto"/>
        <w:rPr>
          <w:rStyle w:val="Emphasis"/>
          <w:i w:val="0"/>
        </w:rPr>
      </w:pPr>
      <w:r w:rsidRPr="000204E2">
        <w:rPr>
          <w:rStyle w:val="Emphasis"/>
          <w:i w:val="0"/>
        </w:rPr>
        <w:t>Tembusan :</w:t>
      </w:r>
    </w:p>
    <w:p w14:paraId="369A4606" w14:textId="43DBE35A" w:rsidR="000204E2" w:rsidRPr="00B56B4F" w:rsidRDefault="00B56B4F" w:rsidP="00B56B4F">
      <w:pPr>
        <w:pStyle w:val="ListParagraph"/>
        <w:numPr>
          <w:ilvl w:val="0"/>
          <w:numId w:val="27"/>
        </w:numPr>
        <w:spacing w:line="360" w:lineRule="auto"/>
        <w:ind w:left="284" w:hanging="284"/>
        <w:rPr>
          <w:rStyle w:val="Emphasis"/>
          <w:i w:val="0"/>
        </w:rPr>
      </w:pPr>
      <w:r>
        <w:rPr>
          <w:rStyle w:val="Emphasis"/>
          <w:i w:val="0"/>
        </w:rPr>
        <w:t>Bagian Akademik (BAA)</w:t>
      </w:r>
    </w:p>
    <w:p w14:paraId="7F6D3DDD" w14:textId="08947EB3" w:rsidR="000204E2" w:rsidRDefault="000204E2" w:rsidP="00D2735E">
      <w:pPr>
        <w:pStyle w:val="ListParagraph"/>
        <w:numPr>
          <w:ilvl w:val="0"/>
          <w:numId w:val="27"/>
        </w:numPr>
        <w:spacing w:line="360" w:lineRule="auto"/>
        <w:ind w:left="284" w:hanging="284"/>
        <w:rPr>
          <w:rStyle w:val="Emphasis"/>
          <w:i w:val="0"/>
        </w:rPr>
      </w:pPr>
      <w:r>
        <w:rPr>
          <w:rStyle w:val="Emphasis"/>
          <w:i w:val="0"/>
        </w:rPr>
        <w:t>Koordinator Security Institut Teknologi dan Bisnis Asia Malang</w:t>
      </w:r>
    </w:p>
    <w:p w14:paraId="44B669B6" w14:textId="5A7EB241" w:rsidR="008A42D7" w:rsidRDefault="00175068" w:rsidP="008C265A">
      <w:pPr>
        <w:pStyle w:val="ListParagraph"/>
        <w:numPr>
          <w:ilvl w:val="0"/>
          <w:numId w:val="27"/>
        </w:numPr>
        <w:spacing w:line="360" w:lineRule="auto"/>
        <w:ind w:left="284" w:hanging="284"/>
        <w:rPr>
          <w:rStyle w:val="Emphasis"/>
          <w:i w:val="0"/>
        </w:rPr>
      </w:pPr>
      <w:r>
        <w:rPr>
          <w:rStyle w:val="Emphasis"/>
          <w:i w:val="0"/>
        </w:rPr>
        <w:t>Bagian Kemahasiswaan</w:t>
      </w:r>
    </w:p>
    <w:p w14:paraId="4989529D" w14:textId="5BC06971" w:rsidR="00620DA1" w:rsidRPr="008C265A" w:rsidRDefault="00620DA1" w:rsidP="008C265A">
      <w:pPr>
        <w:pStyle w:val="ListParagraph"/>
        <w:numPr>
          <w:ilvl w:val="0"/>
          <w:numId w:val="27"/>
        </w:numPr>
        <w:spacing w:line="360" w:lineRule="auto"/>
        <w:ind w:left="284" w:hanging="284"/>
        <w:rPr>
          <w:rStyle w:val="Emphasis"/>
          <w:i w:val="0"/>
        </w:rPr>
      </w:pPr>
      <w:r>
        <w:rPr>
          <w:rStyle w:val="Emphasis"/>
          <w:i w:val="0"/>
        </w:rPr>
        <w:t xml:space="preserve">Bagian </w:t>
      </w:r>
      <w:r w:rsidR="00307048">
        <w:rPr>
          <w:rStyle w:val="Emphasis"/>
          <w:i w:val="0"/>
        </w:rPr>
        <w:t>UPT</w:t>
      </w:r>
      <w:r w:rsidR="00006D40">
        <w:rPr>
          <w:rStyle w:val="Emphasis"/>
          <w:i w:val="0"/>
        </w:rPr>
        <w:t xml:space="preserve"> Institut Asia Malang</w:t>
      </w:r>
    </w:p>
    <w:p w14:paraId="737791D3" w14:textId="50F1E237" w:rsidR="008A42D7" w:rsidRDefault="003C3B17" w:rsidP="004F6A3A">
      <w:pPr>
        <w:tabs>
          <w:tab w:val="left" w:pos="1440"/>
          <w:tab w:val="left" w:pos="1620"/>
        </w:tabs>
        <w:rPr>
          <w:rStyle w:val="Emphasis"/>
          <w:b/>
          <w:bCs/>
          <w:i w:val="0"/>
          <w:color w:val="000000"/>
          <w:bdr w:val="none" w:sz="0" w:space="0" w:color="auto" w:frame="1"/>
        </w:rPr>
      </w:pPr>
      <w:r>
        <w:rPr>
          <w:rStyle w:val="Emphasis"/>
          <w:b/>
          <w:bCs/>
          <w:i w:val="0"/>
          <w:color w:val="000000"/>
          <w:bdr w:val="none" w:sz="0" w:space="0" w:color="auto" w:frame="1"/>
        </w:rPr>
        <w:lastRenderedPageBreak/>
        <w:t>Lampiran</w:t>
      </w:r>
    </w:p>
    <w:p w14:paraId="6A80277A" w14:textId="77777777" w:rsidR="00580392" w:rsidRDefault="00580392" w:rsidP="004F6A3A">
      <w:pPr>
        <w:tabs>
          <w:tab w:val="left" w:pos="1440"/>
          <w:tab w:val="left" w:pos="1620"/>
        </w:tabs>
        <w:rPr>
          <w:rStyle w:val="Emphasis"/>
          <w:b/>
          <w:bCs/>
          <w:i w:val="0"/>
          <w:color w:val="000000"/>
          <w:bdr w:val="none" w:sz="0" w:space="0" w:color="auto" w:frame="1"/>
        </w:rPr>
      </w:pPr>
    </w:p>
    <w:p w14:paraId="3A81942A" w14:textId="3B4A80C4" w:rsidR="008A42D7" w:rsidRDefault="008A42D7" w:rsidP="003C3B17">
      <w:pPr>
        <w:pStyle w:val="ListParagraph"/>
        <w:numPr>
          <w:ilvl w:val="0"/>
          <w:numId w:val="34"/>
        </w:numPr>
        <w:tabs>
          <w:tab w:val="left" w:pos="1440"/>
          <w:tab w:val="left" w:pos="1620"/>
        </w:tabs>
        <w:jc w:val="both"/>
        <w:rPr>
          <w:rStyle w:val="Emphasis"/>
          <w:b/>
          <w:i w:val="0"/>
          <w:color w:val="000000"/>
          <w:bdr w:val="none" w:sz="0" w:space="0" w:color="auto" w:frame="1"/>
        </w:rPr>
      </w:pPr>
      <w:r w:rsidRPr="00580392">
        <w:rPr>
          <w:rStyle w:val="Emphasis"/>
          <w:b/>
          <w:i w:val="0"/>
          <w:color w:val="000000"/>
          <w:bdr w:val="none" w:sz="0" w:space="0" w:color="auto" w:frame="1"/>
        </w:rPr>
        <w:t>Ruangan</w:t>
      </w:r>
    </w:p>
    <w:p w14:paraId="343AB6F2" w14:textId="77777777" w:rsidR="00580392" w:rsidRPr="00580392" w:rsidRDefault="00580392" w:rsidP="00580392">
      <w:pPr>
        <w:pStyle w:val="ListParagraph"/>
        <w:tabs>
          <w:tab w:val="left" w:pos="1440"/>
          <w:tab w:val="left" w:pos="1620"/>
        </w:tabs>
        <w:jc w:val="both"/>
        <w:rPr>
          <w:rStyle w:val="Emphasis"/>
          <w:b/>
          <w:i w:val="0"/>
          <w:color w:val="000000"/>
          <w:bdr w:val="none" w:sz="0" w:space="0" w:color="auto" w:frame="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0"/>
        <w:gridCol w:w="3092"/>
        <w:gridCol w:w="2438"/>
        <w:gridCol w:w="2507"/>
      </w:tblGrid>
      <w:tr w:rsidR="00297D51" w14:paraId="5F7EA54A" w14:textId="77777777" w:rsidTr="00297D51">
        <w:trPr>
          <w:trHeight w:val="293"/>
        </w:trPr>
        <w:tc>
          <w:tcPr>
            <w:tcW w:w="980" w:type="dxa"/>
          </w:tcPr>
          <w:p w14:paraId="58B717F8" w14:textId="11F3A188" w:rsidR="00297D51" w:rsidRDefault="00297D51" w:rsidP="003C3B17">
            <w:pPr>
              <w:tabs>
                <w:tab w:val="left" w:pos="1440"/>
                <w:tab w:val="left" w:pos="1620"/>
              </w:tabs>
              <w:jc w:val="center"/>
              <w:rPr>
                <w:rStyle w:val="Emphasis"/>
                <w:b/>
                <w:bCs/>
                <w:i w:val="0"/>
                <w:color w:val="000000"/>
                <w:bdr w:val="none" w:sz="0" w:space="0" w:color="auto" w:frame="1"/>
              </w:rPr>
            </w:pPr>
            <w:r>
              <w:rPr>
                <w:rStyle w:val="Emphasis"/>
                <w:b/>
                <w:bCs/>
                <w:i w:val="0"/>
                <w:color w:val="000000"/>
                <w:bdr w:val="none" w:sz="0" w:space="0" w:color="auto" w:frame="1"/>
              </w:rPr>
              <w:t>No</w:t>
            </w:r>
          </w:p>
        </w:tc>
        <w:tc>
          <w:tcPr>
            <w:tcW w:w="3092" w:type="dxa"/>
          </w:tcPr>
          <w:p w14:paraId="031F64DB" w14:textId="4889ACB3" w:rsidR="00297D51" w:rsidRDefault="00297D51" w:rsidP="003C3B17">
            <w:pPr>
              <w:tabs>
                <w:tab w:val="left" w:pos="1440"/>
                <w:tab w:val="left" w:pos="1620"/>
              </w:tabs>
              <w:jc w:val="center"/>
              <w:rPr>
                <w:rStyle w:val="Emphasis"/>
                <w:b/>
                <w:bCs/>
                <w:i w:val="0"/>
                <w:color w:val="000000"/>
                <w:bdr w:val="none" w:sz="0" w:space="0" w:color="auto" w:frame="1"/>
              </w:rPr>
            </w:pPr>
            <w:r>
              <w:rPr>
                <w:rStyle w:val="Emphasis"/>
                <w:b/>
                <w:bCs/>
                <w:i w:val="0"/>
                <w:color w:val="000000"/>
                <w:bdr w:val="none" w:sz="0" w:space="0" w:color="auto" w:frame="1"/>
              </w:rPr>
              <w:t>Tempat</w:t>
            </w:r>
          </w:p>
        </w:tc>
        <w:tc>
          <w:tcPr>
            <w:tcW w:w="2438" w:type="dxa"/>
          </w:tcPr>
          <w:p w14:paraId="2C2BE385" w14:textId="4D95AD21" w:rsidR="00297D51" w:rsidRDefault="00297D51" w:rsidP="003C3B17">
            <w:pPr>
              <w:tabs>
                <w:tab w:val="left" w:pos="1440"/>
                <w:tab w:val="left" w:pos="1620"/>
              </w:tabs>
              <w:jc w:val="center"/>
              <w:rPr>
                <w:rStyle w:val="Emphasis"/>
                <w:b/>
                <w:bCs/>
                <w:i w:val="0"/>
                <w:color w:val="000000"/>
                <w:bdr w:val="none" w:sz="0" w:space="0" w:color="auto" w:frame="1"/>
              </w:rPr>
            </w:pPr>
            <w:r>
              <w:rPr>
                <w:rStyle w:val="Emphasis"/>
                <w:b/>
                <w:bCs/>
                <w:i w:val="0"/>
                <w:color w:val="000000"/>
                <w:bdr w:val="none" w:sz="0" w:space="0" w:color="auto" w:frame="1"/>
              </w:rPr>
              <w:t>Hari / Tanggal</w:t>
            </w:r>
          </w:p>
        </w:tc>
        <w:tc>
          <w:tcPr>
            <w:tcW w:w="2507" w:type="dxa"/>
          </w:tcPr>
          <w:p w14:paraId="666CDE47" w14:textId="7CCBA954" w:rsidR="00297D51" w:rsidRDefault="00297D51" w:rsidP="003C3B17">
            <w:pPr>
              <w:tabs>
                <w:tab w:val="left" w:pos="1440"/>
                <w:tab w:val="left" w:pos="1620"/>
              </w:tabs>
              <w:jc w:val="center"/>
              <w:rPr>
                <w:rStyle w:val="Emphasis"/>
                <w:b/>
                <w:bCs/>
                <w:i w:val="0"/>
                <w:color w:val="000000"/>
                <w:bdr w:val="none" w:sz="0" w:space="0" w:color="auto" w:frame="1"/>
              </w:rPr>
            </w:pPr>
            <w:r>
              <w:rPr>
                <w:rStyle w:val="Emphasis"/>
                <w:b/>
                <w:bCs/>
                <w:i w:val="0"/>
                <w:color w:val="000000"/>
                <w:bdr w:val="none" w:sz="0" w:space="0" w:color="auto" w:frame="1"/>
              </w:rPr>
              <w:t>Pukul</w:t>
            </w:r>
          </w:p>
        </w:tc>
      </w:tr>
      <w:tr w:rsidR="005864D3" w14:paraId="3384F5C7" w14:textId="77777777" w:rsidTr="005864D3">
        <w:trPr>
          <w:trHeight w:val="559"/>
        </w:trPr>
        <w:tc>
          <w:tcPr>
            <w:tcW w:w="980" w:type="dxa"/>
            <w:vAlign w:val="center"/>
          </w:tcPr>
          <w:p w14:paraId="1897E76B" w14:textId="0FAC6F28" w:rsidR="005864D3" w:rsidRPr="003C3B17" w:rsidRDefault="005864D3" w:rsidP="005864D3">
            <w:pPr>
              <w:tabs>
                <w:tab w:val="left" w:pos="1440"/>
                <w:tab w:val="left" w:pos="1620"/>
              </w:tabs>
              <w:jc w:val="center"/>
              <w:rPr>
                <w:rStyle w:val="Emphasis"/>
                <w:i w:val="0"/>
                <w:color w:val="000000"/>
                <w:bdr w:val="none" w:sz="0" w:space="0" w:color="auto" w:frame="1"/>
              </w:rPr>
            </w:pPr>
            <w:r w:rsidRPr="003C3B17">
              <w:rPr>
                <w:rStyle w:val="Emphasis"/>
                <w:i w:val="0"/>
                <w:color w:val="000000"/>
                <w:bdr w:val="none" w:sz="0" w:space="0" w:color="auto" w:frame="1"/>
              </w:rPr>
              <w:t>1.</w:t>
            </w:r>
          </w:p>
        </w:tc>
        <w:tc>
          <w:tcPr>
            <w:tcW w:w="3092" w:type="dxa"/>
            <w:vAlign w:val="center"/>
          </w:tcPr>
          <w:p w14:paraId="1695BE0E" w14:textId="44D2D5A2" w:rsidR="005864D3" w:rsidRPr="003C3B17" w:rsidRDefault="005864D3" w:rsidP="005864D3">
            <w:pPr>
              <w:tabs>
                <w:tab w:val="left" w:pos="1440"/>
                <w:tab w:val="left" w:pos="1620"/>
              </w:tabs>
              <w:jc w:val="center"/>
              <w:rPr>
                <w:rStyle w:val="Emphasis"/>
                <w:i w:val="0"/>
                <w:color w:val="000000"/>
                <w:bdr w:val="none" w:sz="0" w:space="0" w:color="auto" w:frame="1"/>
              </w:rPr>
            </w:pPr>
            <w:r>
              <w:rPr>
                <w:rStyle w:val="Emphasis"/>
                <w:i w:val="0"/>
                <w:color w:val="000000"/>
                <w:bdr w:val="none" w:sz="0" w:space="0" w:color="auto" w:frame="1"/>
              </w:rPr>
              <w:t>Harvard 1</w:t>
            </w:r>
          </w:p>
        </w:tc>
        <w:tc>
          <w:tcPr>
            <w:tcW w:w="2438" w:type="dxa"/>
            <w:vMerge w:val="restart"/>
            <w:vAlign w:val="center"/>
          </w:tcPr>
          <w:p w14:paraId="40A46DA9" w14:textId="664B562D" w:rsidR="005864D3" w:rsidRPr="00580392" w:rsidRDefault="005864D3" w:rsidP="005864D3">
            <w:pPr>
              <w:tabs>
                <w:tab w:val="left" w:pos="1440"/>
                <w:tab w:val="left" w:pos="1620"/>
              </w:tabs>
              <w:jc w:val="center"/>
              <w:rPr>
                <w:rStyle w:val="Emphasis"/>
                <w:i w:val="0"/>
                <w:color w:val="000000"/>
                <w:bdr w:val="none" w:sz="0" w:space="0" w:color="auto" w:frame="1"/>
              </w:rPr>
            </w:pPr>
            <w:r w:rsidRPr="00F0219C">
              <w:rPr>
                <w:shd w:val="clear" w:color="auto" w:fill="FFFFFF"/>
              </w:rPr>
              <w:t>Jumat, 13 Agustus 2021</w:t>
            </w:r>
          </w:p>
        </w:tc>
        <w:tc>
          <w:tcPr>
            <w:tcW w:w="2507" w:type="dxa"/>
            <w:vMerge w:val="restart"/>
            <w:vAlign w:val="center"/>
          </w:tcPr>
          <w:p w14:paraId="09A8CBD2" w14:textId="6352D1F0" w:rsidR="005864D3" w:rsidRPr="003C3B17" w:rsidRDefault="00846BA1" w:rsidP="005864D3">
            <w:pPr>
              <w:tabs>
                <w:tab w:val="left" w:pos="1440"/>
                <w:tab w:val="left" w:pos="1620"/>
              </w:tabs>
              <w:jc w:val="center"/>
              <w:rPr>
                <w:rStyle w:val="Emphasis"/>
                <w:i w:val="0"/>
                <w:color w:val="000000"/>
                <w:bdr w:val="none" w:sz="0" w:space="0" w:color="auto" w:frame="1"/>
              </w:rPr>
            </w:pPr>
            <w:r>
              <w:rPr>
                <w:shd w:val="clear" w:color="auto" w:fill="FFFFFF"/>
              </w:rPr>
              <w:t>07.00 – 16.00 WIB</w:t>
            </w:r>
          </w:p>
        </w:tc>
      </w:tr>
      <w:tr w:rsidR="001D21BB" w14:paraId="32411824" w14:textId="77777777" w:rsidTr="00580392">
        <w:trPr>
          <w:trHeight w:val="548"/>
        </w:trPr>
        <w:tc>
          <w:tcPr>
            <w:tcW w:w="980" w:type="dxa"/>
            <w:vAlign w:val="center"/>
          </w:tcPr>
          <w:p w14:paraId="0ED5A62B" w14:textId="1356F5B2" w:rsidR="001D21BB" w:rsidRPr="003C3B17" w:rsidRDefault="001D21BB" w:rsidP="00580392">
            <w:pPr>
              <w:tabs>
                <w:tab w:val="left" w:pos="1440"/>
                <w:tab w:val="left" w:pos="1620"/>
              </w:tabs>
              <w:jc w:val="center"/>
              <w:rPr>
                <w:rStyle w:val="Emphasis"/>
                <w:i w:val="0"/>
                <w:color w:val="000000"/>
                <w:bdr w:val="none" w:sz="0" w:space="0" w:color="auto" w:frame="1"/>
              </w:rPr>
            </w:pPr>
            <w:r>
              <w:rPr>
                <w:rStyle w:val="Emphasis"/>
                <w:i w:val="0"/>
                <w:color w:val="000000"/>
                <w:bdr w:val="none" w:sz="0" w:space="0" w:color="auto" w:frame="1"/>
              </w:rPr>
              <w:t>2.</w:t>
            </w:r>
          </w:p>
        </w:tc>
        <w:tc>
          <w:tcPr>
            <w:tcW w:w="3092" w:type="dxa"/>
            <w:vAlign w:val="center"/>
          </w:tcPr>
          <w:p w14:paraId="35546F0D" w14:textId="05030EB2" w:rsidR="001D21BB" w:rsidRPr="003C3B17" w:rsidRDefault="001D21BB" w:rsidP="00580392">
            <w:pPr>
              <w:tabs>
                <w:tab w:val="left" w:pos="1440"/>
                <w:tab w:val="left" w:pos="1620"/>
              </w:tabs>
              <w:jc w:val="center"/>
              <w:rPr>
                <w:rStyle w:val="Emphasis"/>
                <w:i w:val="0"/>
                <w:color w:val="000000"/>
                <w:bdr w:val="none" w:sz="0" w:space="0" w:color="auto" w:frame="1"/>
              </w:rPr>
            </w:pPr>
            <w:r>
              <w:rPr>
                <w:rStyle w:val="Emphasis"/>
                <w:i w:val="0"/>
                <w:color w:val="000000"/>
                <w:bdr w:val="none" w:sz="0" w:space="0" w:color="auto" w:frame="1"/>
              </w:rPr>
              <w:t>Harvard 2</w:t>
            </w:r>
          </w:p>
        </w:tc>
        <w:tc>
          <w:tcPr>
            <w:tcW w:w="2438" w:type="dxa"/>
            <w:vMerge/>
          </w:tcPr>
          <w:p w14:paraId="18941BBC" w14:textId="627D3AD8" w:rsidR="001D21BB" w:rsidRDefault="001D21BB" w:rsidP="003C3B17">
            <w:pPr>
              <w:tabs>
                <w:tab w:val="left" w:pos="1440"/>
                <w:tab w:val="left" w:pos="1620"/>
              </w:tabs>
              <w:jc w:val="center"/>
              <w:rPr>
                <w:rStyle w:val="Emphasis"/>
                <w:i w:val="0"/>
                <w:color w:val="000000"/>
                <w:bdr w:val="none" w:sz="0" w:space="0" w:color="auto" w:frame="1"/>
              </w:rPr>
            </w:pPr>
          </w:p>
        </w:tc>
        <w:tc>
          <w:tcPr>
            <w:tcW w:w="2507" w:type="dxa"/>
            <w:vMerge/>
          </w:tcPr>
          <w:p w14:paraId="03351EBE" w14:textId="445DEDEB" w:rsidR="001D21BB" w:rsidRPr="003C3B17" w:rsidRDefault="001D21BB" w:rsidP="003C3B17">
            <w:pPr>
              <w:tabs>
                <w:tab w:val="left" w:pos="1440"/>
                <w:tab w:val="left" w:pos="1620"/>
              </w:tabs>
              <w:jc w:val="center"/>
              <w:rPr>
                <w:rStyle w:val="Emphasis"/>
                <w:i w:val="0"/>
                <w:color w:val="000000"/>
                <w:bdr w:val="none" w:sz="0" w:space="0" w:color="auto" w:frame="1"/>
              </w:rPr>
            </w:pPr>
          </w:p>
        </w:tc>
      </w:tr>
    </w:tbl>
    <w:p w14:paraId="353FDD68" w14:textId="6E1DB4B9" w:rsidR="00297D51" w:rsidRDefault="00297D51" w:rsidP="00297D51">
      <w:pPr>
        <w:tabs>
          <w:tab w:val="left" w:pos="2280"/>
        </w:tabs>
      </w:pPr>
    </w:p>
    <w:p w14:paraId="289083E8" w14:textId="1E13C266" w:rsidR="00297D51" w:rsidRDefault="00297D51" w:rsidP="00297D51">
      <w:pPr>
        <w:tabs>
          <w:tab w:val="left" w:pos="2280"/>
        </w:tabs>
        <w:jc w:val="both"/>
      </w:pPr>
    </w:p>
    <w:p w14:paraId="6E319983" w14:textId="291DE9C8" w:rsidR="00307048" w:rsidRDefault="00307048" w:rsidP="00580392">
      <w:pPr>
        <w:pStyle w:val="ListParagraph"/>
        <w:numPr>
          <w:ilvl w:val="0"/>
          <w:numId w:val="34"/>
        </w:numPr>
        <w:tabs>
          <w:tab w:val="left" w:pos="2280"/>
        </w:tabs>
        <w:jc w:val="both"/>
        <w:rPr>
          <w:b/>
          <w:bCs/>
        </w:rPr>
      </w:pPr>
      <w:r>
        <w:rPr>
          <w:b/>
          <w:bCs/>
        </w:rPr>
        <w:t>Fasilitas</w:t>
      </w:r>
    </w:p>
    <w:p w14:paraId="22FD7DF9" w14:textId="77777777" w:rsidR="00307048" w:rsidRDefault="00307048" w:rsidP="00307048">
      <w:pPr>
        <w:jc w:val="both"/>
        <w:rPr>
          <w:i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6"/>
        <w:gridCol w:w="2160"/>
        <w:gridCol w:w="1424"/>
        <w:gridCol w:w="2268"/>
        <w:gridCol w:w="2359"/>
      </w:tblGrid>
      <w:tr w:rsidR="00307048" w14:paraId="30CA7217" w14:textId="77777777" w:rsidTr="00552D59">
        <w:trPr>
          <w:trHeight w:val="379"/>
        </w:trPr>
        <w:tc>
          <w:tcPr>
            <w:tcW w:w="8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1D67D6A" w14:textId="77777777" w:rsidR="00307048" w:rsidRDefault="00307048">
            <w:pPr>
              <w:jc w:val="center"/>
              <w:rPr>
                <w:b/>
                <w:bCs/>
                <w:iCs/>
              </w:rPr>
            </w:pPr>
            <w:r>
              <w:rPr>
                <w:b/>
                <w:bCs/>
                <w:iCs/>
              </w:rPr>
              <w:t>N</w:t>
            </w:r>
            <w:r>
              <w:rPr>
                <w:b/>
                <w:bCs/>
              </w:rPr>
              <w:t>o</w:t>
            </w: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C96420B" w14:textId="77777777" w:rsidR="00307048" w:rsidRDefault="00307048">
            <w:pPr>
              <w:jc w:val="center"/>
              <w:rPr>
                <w:b/>
                <w:bCs/>
                <w:iCs/>
              </w:rPr>
            </w:pPr>
            <w:r>
              <w:rPr>
                <w:b/>
                <w:bCs/>
                <w:iCs/>
              </w:rPr>
              <w:t>F</w:t>
            </w:r>
            <w:r>
              <w:rPr>
                <w:b/>
                <w:bCs/>
              </w:rPr>
              <w:t>asilitas</w:t>
            </w:r>
          </w:p>
        </w:tc>
        <w:tc>
          <w:tcPr>
            <w:tcW w:w="14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B70879F" w14:textId="77777777" w:rsidR="00307048" w:rsidRDefault="00307048">
            <w:pPr>
              <w:jc w:val="center"/>
              <w:rPr>
                <w:b/>
                <w:bCs/>
                <w:iCs/>
              </w:rPr>
            </w:pPr>
            <w:r>
              <w:rPr>
                <w:b/>
                <w:bCs/>
                <w:iCs/>
              </w:rPr>
              <w:t>Jumlah</w:t>
            </w:r>
          </w:p>
        </w:tc>
        <w:tc>
          <w:tcPr>
            <w:tcW w:w="22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70FC09E" w14:textId="77777777" w:rsidR="00307048" w:rsidRDefault="00307048">
            <w:pPr>
              <w:jc w:val="center"/>
              <w:rPr>
                <w:b/>
                <w:bCs/>
                <w:iCs/>
              </w:rPr>
            </w:pPr>
            <w:r>
              <w:rPr>
                <w:b/>
                <w:bCs/>
                <w:iCs/>
              </w:rPr>
              <w:t>Tgl Pinjam</w:t>
            </w:r>
          </w:p>
        </w:tc>
        <w:tc>
          <w:tcPr>
            <w:tcW w:w="23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25D4FC7" w14:textId="77777777" w:rsidR="00307048" w:rsidRDefault="00307048">
            <w:pPr>
              <w:jc w:val="center"/>
              <w:rPr>
                <w:b/>
                <w:bCs/>
                <w:iCs/>
              </w:rPr>
            </w:pPr>
            <w:r>
              <w:rPr>
                <w:b/>
                <w:bCs/>
                <w:iCs/>
              </w:rPr>
              <w:t>Tgl Kembali</w:t>
            </w:r>
          </w:p>
        </w:tc>
      </w:tr>
      <w:tr w:rsidR="005864D3" w14:paraId="050DD9A6" w14:textId="77777777" w:rsidTr="005864D3">
        <w:trPr>
          <w:trHeight w:val="363"/>
        </w:trPr>
        <w:tc>
          <w:tcPr>
            <w:tcW w:w="8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187AC4D" w14:textId="77777777" w:rsidR="005864D3" w:rsidRDefault="005864D3" w:rsidP="005864D3">
            <w:pPr>
              <w:pStyle w:val="ListParagraph"/>
              <w:numPr>
                <w:ilvl w:val="0"/>
                <w:numId w:val="33"/>
              </w:numPr>
              <w:rPr>
                <w:iCs/>
              </w:rPr>
            </w:pP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CE9FEE9" w14:textId="76895703" w:rsidR="005864D3" w:rsidRDefault="005864D3" w:rsidP="005864D3">
            <w:pPr>
              <w:jc w:val="center"/>
              <w:rPr>
                <w:iCs/>
              </w:rPr>
            </w:pPr>
            <w:r>
              <w:rPr>
                <w:iCs/>
              </w:rPr>
              <w:t>WIFI</w:t>
            </w:r>
          </w:p>
        </w:tc>
        <w:tc>
          <w:tcPr>
            <w:tcW w:w="14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7E4EA91" w14:textId="0DDC12F1" w:rsidR="005864D3" w:rsidRDefault="005864D3" w:rsidP="005864D3">
            <w:pPr>
              <w:jc w:val="center"/>
              <w:rPr>
                <w:iCs/>
              </w:rPr>
            </w:pPr>
            <w:r>
              <w:rPr>
                <w:iCs/>
              </w:rPr>
              <w:t>1</w:t>
            </w:r>
          </w:p>
        </w:tc>
        <w:tc>
          <w:tcPr>
            <w:tcW w:w="2268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4077FD1" w14:textId="10EFA7CC" w:rsidR="005864D3" w:rsidRDefault="005864D3" w:rsidP="005864D3">
            <w:pPr>
              <w:jc w:val="center"/>
              <w:rPr>
                <w:iCs/>
              </w:rPr>
            </w:pPr>
            <w:r w:rsidRPr="00F34DD7">
              <w:rPr>
                <w:shd w:val="clear" w:color="auto" w:fill="FFFFFF"/>
              </w:rPr>
              <w:t>Jumat, 13 Agustus 2021</w:t>
            </w:r>
          </w:p>
        </w:tc>
        <w:tc>
          <w:tcPr>
            <w:tcW w:w="2359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EBF1ECF" w14:textId="3CDB9625" w:rsidR="005864D3" w:rsidRDefault="005864D3" w:rsidP="005864D3">
            <w:pPr>
              <w:jc w:val="center"/>
              <w:rPr>
                <w:iCs/>
              </w:rPr>
            </w:pPr>
            <w:r w:rsidRPr="00F34DD7">
              <w:rPr>
                <w:shd w:val="clear" w:color="auto" w:fill="FFFFFF"/>
              </w:rPr>
              <w:t>Jumat, 13 Agustus 2021</w:t>
            </w:r>
          </w:p>
        </w:tc>
      </w:tr>
      <w:tr w:rsidR="00307048" w14:paraId="7F2AB6A7" w14:textId="77777777" w:rsidTr="00552D59">
        <w:trPr>
          <w:trHeight w:val="379"/>
        </w:trPr>
        <w:tc>
          <w:tcPr>
            <w:tcW w:w="8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F635EE3" w14:textId="77777777" w:rsidR="00307048" w:rsidRDefault="00307048" w:rsidP="00307048">
            <w:pPr>
              <w:pStyle w:val="ListParagraph"/>
              <w:numPr>
                <w:ilvl w:val="0"/>
                <w:numId w:val="33"/>
              </w:numPr>
              <w:rPr>
                <w:iCs/>
              </w:rPr>
            </w:pP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23C2367" w14:textId="6B1F4291" w:rsidR="00307048" w:rsidRDefault="00307048">
            <w:pPr>
              <w:jc w:val="center"/>
              <w:rPr>
                <w:iCs/>
              </w:rPr>
            </w:pPr>
            <w:r>
              <w:rPr>
                <w:iCs/>
              </w:rPr>
              <w:t>Kabel LAN</w:t>
            </w:r>
          </w:p>
        </w:tc>
        <w:tc>
          <w:tcPr>
            <w:tcW w:w="14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826E07C" w14:textId="2949B375" w:rsidR="00307048" w:rsidRDefault="00307048">
            <w:pPr>
              <w:jc w:val="center"/>
              <w:rPr>
                <w:iCs/>
              </w:rPr>
            </w:pPr>
            <w:r>
              <w:rPr>
                <w:iCs/>
              </w:rPr>
              <w:t>3</w:t>
            </w:r>
          </w:p>
        </w:tc>
        <w:tc>
          <w:tcPr>
            <w:tcW w:w="2268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67EEC7D" w14:textId="77777777" w:rsidR="00307048" w:rsidRDefault="00307048">
            <w:pPr>
              <w:rPr>
                <w:iCs/>
              </w:rPr>
            </w:pPr>
          </w:p>
        </w:tc>
        <w:tc>
          <w:tcPr>
            <w:tcW w:w="23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E431934" w14:textId="77777777" w:rsidR="00307048" w:rsidRDefault="00307048">
            <w:pPr>
              <w:rPr>
                <w:iCs/>
              </w:rPr>
            </w:pPr>
          </w:p>
        </w:tc>
      </w:tr>
    </w:tbl>
    <w:p w14:paraId="7B9E723F" w14:textId="77777777" w:rsidR="00307048" w:rsidRDefault="00307048" w:rsidP="00307048">
      <w:pPr>
        <w:pStyle w:val="ListParagraph"/>
        <w:tabs>
          <w:tab w:val="left" w:pos="2280"/>
        </w:tabs>
        <w:jc w:val="both"/>
        <w:rPr>
          <w:b/>
          <w:bCs/>
        </w:rPr>
      </w:pPr>
    </w:p>
    <w:p w14:paraId="77158AAF" w14:textId="09C88F64" w:rsidR="00297D51" w:rsidRPr="00580392" w:rsidRDefault="00297D51" w:rsidP="00580392">
      <w:pPr>
        <w:pStyle w:val="ListParagraph"/>
        <w:numPr>
          <w:ilvl w:val="0"/>
          <w:numId w:val="34"/>
        </w:numPr>
        <w:tabs>
          <w:tab w:val="left" w:pos="2280"/>
        </w:tabs>
        <w:jc w:val="both"/>
        <w:rPr>
          <w:b/>
          <w:bCs/>
        </w:rPr>
      </w:pPr>
      <w:r w:rsidRPr="00580392">
        <w:rPr>
          <w:b/>
          <w:bCs/>
        </w:rPr>
        <w:t xml:space="preserve"> Anggota Himapro SAKTI</w:t>
      </w:r>
    </w:p>
    <w:p w14:paraId="4F59AD79" w14:textId="77777777" w:rsidR="00297D51" w:rsidRPr="00297D51" w:rsidRDefault="00297D51" w:rsidP="00297D51">
      <w:pPr>
        <w:tabs>
          <w:tab w:val="left" w:pos="2280"/>
        </w:tabs>
        <w:jc w:val="both"/>
      </w:pPr>
    </w:p>
    <w:tbl>
      <w:tblPr>
        <w:tblpPr w:leftFromText="180" w:rightFromText="180" w:vertAnchor="text" w:horzAnchor="margin" w:tblpY="-19"/>
        <w:tblW w:w="4951" w:type="dxa"/>
        <w:tblLook w:val="04A0" w:firstRow="1" w:lastRow="0" w:firstColumn="1" w:lastColumn="0" w:noHBand="0" w:noVBand="1"/>
      </w:tblPr>
      <w:tblGrid>
        <w:gridCol w:w="720"/>
        <w:gridCol w:w="3055"/>
        <w:gridCol w:w="1176"/>
      </w:tblGrid>
      <w:tr w:rsidR="00297D51" w:rsidRPr="008A42D7" w14:paraId="60C21887" w14:textId="77777777" w:rsidTr="00297D51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86F889" w14:textId="77777777" w:rsidR="00297D51" w:rsidRPr="008A42D7" w:rsidRDefault="00297D51" w:rsidP="00297D51">
            <w:pPr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NO</w:t>
            </w:r>
          </w:p>
        </w:tc>
        <w:tc>
          <w:tcPr>
            <w:tcW w:w="30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F95B57" w14:textId="77777777" w:rsidR="00297D51" w:rsidRPr="008A42D7" w:rsidRDefault="00297D51" w:rsidP="00297D51">
            <w:pPr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NAMA</w:t>
            </w:r>
          </w:p>
        </w:tc>
        <w:tc>
          <w:tcPr>
            <w:tcW w:w="1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31DB98" w14:textId="77777777" w:rsidR="00297D51" w:rsidRPr="008A42D7" w:rsidRDefault="00297D51" w:rsidP="00297D51">
            <w:pPr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NIM</w:t>
            </w:r>
          </w:p>
        </w:tc>
      </w:tr>
      <w:tr w:rsidR="00297D51" w:rsidRPr="008A42D7" w14:paraId="104B6A15" w14:textId="77777777" w:rsidTr="00297D51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33E9BC" w14:textId="77777777" w:rsidR="00297D51" w:rsidRPr="008A42D7" w:rsidRDefault="00297D51" w:rsidP="00297D51">
            <w:pPr>
              <w:jc w:val="right"/>
              <w:rPr>
                <w:color w:val="000000"/>
                <w:sz w:val="22"/>
                <w:szCs w:val="22"/>
              </w:rPr>
            </w:pPr>
            <w:r w:rsidRPr="008A42D7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30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F9A79FC" w14:textId="3E8724C1" w:rsidR="00297D51" w:rsidRPr="008A42D7" w:rsidRDefault="00580392" w:rsidP="00297D51">
            <w:pPr>
              <w:rPr>
                <w:color w:val="000000"/>
                <w:sz w:val="22"/>
                <w:szCs w:val="22"/>
              </w:rPr>
            </w:pPr>
            <w:r>
              <w:rPr>
                <w:bCs/>
                <w:szCs w:val="28"/>
              </w:rPr>
              <w:t>Rezal Anggana Putra</w:t>
            </w:r>
          </w:p>
        </w:tc>
        <w:tc>
          <w:tcPr>
            <w:tcW w:w="1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446843A" w14:textId="2CF0505F" w:rsidR="00297D51" w:rsidRPr="008A42D7" w:rsidRDefault="00580392" w:rsidP="00297D51">
            <w:pPr>
              <w:jc w:val="right"/>
              <w:rPr>
                <w:color w:val="000000"/>
                <w:sz w:val="22"/>
                <w:szCs w:val="22"/>
              </w:rPr>
            </w:pPr>
            <w:r w:rsidRPr="00E31A49">
              <w:t>18201</w:t>
            </w:r>
            <w:r>
              <w:t>168</w:t>
            </w:r>
          </w:p>
        </w:tc>
      </w:tr>
      <w:tr w:rsidR="00297D51" w:rsidRPr="008A42D7" w14:paraId="44FCC957" w14:textId="77777777" w:rsidTr="00297D51">
        <w:trPr>
          <w:trHeight w:val="300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316645" w14:textId="77777777" w:rsidR="00297D51" w:rsidRPr="008A42D7" w:rsidRDefault="00297D51" w:rsidP="00297D51">
            <w:pPr>
              <w:jc w:val="right"/>
              <w:rPr>
                <w:color w:val="000000"/>
                <w:sz w:val="22"/>
                <w:szCs w:val="22"/>
              </w:rPr>
            </w:pPr>
            <w:r w:rsidRPr="008A42D7"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3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A2D3936" w14:textId="760FC26A" w:rsidR="00297D51" w:rsidRPr="008A42D7" w:rsidRDefault="00580392" w:rsidP="00297D51">
            <w:pPr>
              <w:rPr>
                <w:color w:val="000000"/>
                <w:sz w:val="22"/>
                <w:szCs w:val="22"/>
              </w:rPr>
            </w:pPr>
            <w:r w:rsidRPr="00A17460">
              <w:t>Irfan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3F8A5C9" w14:textId="4C29033F" w:rsidR="00297D51" w:rsidRPr="008A42D7" w:rsidRDefault="00580392" w:rsidP="00297D51">
            <w:pPr>
              <w:jc w:val="right"/>
              <w:rPr>
                <w:color w:val="000000"/>
                <w:sz w:val="22"/>
                <w:szCs w:val="22"/>
              </w:rPr>
            </w:pPr>
            <w:r w:rsidRPr="00A17460">
              <w:t>18201035</w:t>
            </w:r>
          </w:p>
        </w:tc>
      </w:tr>
      <w:tr w:rsidR="00580392" w:rsidRPr="008A42D7" w14:paraId="41B9A12A" w14:textId="77777777" w:rsidTr="00781BD3">
        <w:trPr>
          <w:trHeight w:val="300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C4E6B9" w14:textId="77777777" w:rsidR="00580392" w:rsidRPr="008A42D7" w:rsidRDefault="00580392" w:rsidP="00580392">
            <w:pPr>
              <w:jc w:val="right"/>
              <w:rPr>
                <w:color w:val="000000"/>
                <w:sz w:val="22"/>
                <w:szCs w:val="22"/>
              </w:rPr>
            </w:pPr>
            <w:r w:rsidRPr="008A42D7">
              <w:rPr>
                <w:color w:val="000000"/>
                <w:sz w:val="22"/>
                <w:szCs w:val="22"/>
              </w:rPr>
              <w:t>3</w:t>
            </w:r>
          </w:p>
        </w:tc>
        <w:tc>
          <w:tcPr>
            <w:tcW w:w="3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D41210" w14:textId="63AB6018" w:rsidR="00580392" w:rsidRPr="008A42D7" w:rsidRDefault="00580392" w:rsidP="00580392">
            <w:pPr>
              <w:rPr>
                <w:color w:val="000000"/>
                <w:sz w:val="22"/>
                <w:szCs w:val="22"/>
              </w:rPr>
            </w:pPr>
            <w:r>
              <w:t>Nancy Nindyana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EC5B4E6" w14:textId="5CDBAB0F" w:rsidR="00580392" w:rsidRPr="008A42D7" w:rsidRDefault="00580392" w:rsidP="00580392">
            <w:pPr>
              <w:jc w:val="right"/>
              <w:rPr>
                <w:color w:val="000000"/>
                <w:sz w:val="22"/>
                <w:szCs w:val="22"/>
              </w:rPr>
            </w:pPr>
            <w:r>
              <w:t>19201293</w:t>
            </w:r>
          </w:p>
        </w:tc>
      </w:tr>
      <w:tr w:rsidR="00580392" w:rsidRPr="008A42D7" w14:paraId="2414B978" w14:textId="77777777" w:rsidTr="003307E5">
        <w:trPr>
          <w:trHeight w:val="300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46CEF3" w14:textId="48661F77" w:rsidR="00580392" w:rsidRPr="008A42D7" w:rsidRDefault="00580392" w:rsidP="00580392">
            <w:pPr>
              <w:jc w:val="right"/>
              <w:rPr>
                <w:color w:val="000000"/>
                <w:sz w:val="22"/>
                <w:szCs w:val="22"/>
              </w:rPr>
            </w:pPr>
            <w:r w:rsidRPr="008A42D7">
              <w:rPr>
                <w:color w:val="000000"/>
                <w:sz w:val="22"/>
                <w:szCs w:val="22"/>
              </w:rPr>
              <w:t>4</w:t>
            </w:r>
          </w:p>
        </w:tc>
        <w:tc>
          <w:tcPr>
            <w:tcW w:w="3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7E2F40" w14:textId="32EA7FB0" w:rsidR="00580392" w:rsidRPr="001C1A28" w:rsidRDefault="00580392" w:rsidP="00580392">
            <w:pPr>
              <w:rPr>
                <w:bCs/>
                <w:szCs w:val="28"/>
              </w:rPr>
            </w:pPr>
            <w:r>
              <w:t>Mu’j</w:t>
            </w:r>
            <w:r w:rsidRPr="00A17460">
              <w:t>izah Al Mu’a</w:t>
            </w:r>
            <w:r>
              <w:t>l</w:t>
            </w:r>
            <w:r w:rsidRPr="00A17460">
              <w:t>lifah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E75E2E" w14:textId="23A78827" w:rsidR="00580392" w:rsidRPr="001C1A28" w:rsidRDefault="00580392" w:rsidP="00580392">
            <w:pPr>
              <w:jc w:val="right"/>
              <w:rPr>
                <w:bCs/>
                <w:szCs w:val="28"/>
              </w:rPr>
            </w:pPr>
            <w:r w:rsidRPr="00A17460">
              <w:t>19201208</w:t>
            </w:r>
          </w:p>
        </w:tc>
      </w:tr>
      <w:tr w:rsidR="00580392" w:rsidRPr="008A42D7" w14:paraId="5A69E386" w14:textId="77777777" w:rsidTr="005151F3">
        <w:trPr>
          <w:trHeight w:val="300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689849" w14:textId="10D1FAB0" w:rsidR="00580392" w:rsidRPr="008A42D7" w:rsidRDefault="00580392" w:rsidP="00580392">
            <w:pPr>
              <w:jc w:val="right"/>
              <w:rPr>
                <w:color w:val="000000"/>
                <w:sz w:val="22"/>
                <w:szCs w:val="22"/>
              </w:rPr>
            </w:pPr>
            <w:r w:rsidRPr="008A42D7">
              <w:rPr>
                <w:color w:val="000000"/>
                <w:sz w:val="22"/>
                <w:szCs w:val="22"/>
              </w:rPr>
              <w:t>5</w:t>
            </w:r>
          </w:p>
        </w:tc>
        <w:tc>
          <w:tcPr>
            <w:tcW w:w="3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A6DBB3" w14:textId="094817B6" w:rsidR="00580392" w:rsidRPr="008A42D7" w:rsidRDefault="00580392" w:rsidP="00580392">
            <w:pPr>
              <w:rPr>
                <w:color w:val="000000"/>
                <w:sz w:val="22"/>
                <w:szCs w:val="22"/>
              </w:rPr>
            </w:pPr>
            <w:r w:rsidRPr="00A17460">
              <w:t>Juniargo Ponco R.W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4717D3" w14:textId="1225E90D" w:rsidR="00580392" w:rsidRPr="008A42D7" w:rsidRDefault="00580392" w:rsidP="00580392">
            <w:pPr>
              <w:jc w:val="right"/>
              <w:rPr>
                <w:color w:val="000000"/>
                <w:sz w:val="22"/>
                <w:szCs w:val="22"/>
              </w:rPr>
            </w:pPr>
            <w:r w:rsidRPr="00A17460">
              <w:t>19201183</w:t>
            </w:r>
          </w:p>
        </w:tc>
      </w:tr>
      <w:tr w:rsidR="00580392" w:rsidRPr="008A42D7" w14:paraId="115203BC" w14:textId="77777777" w:rsidTr="00601855">
        <w:trPr>
          <w:trHeight w:val="300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4A7ED9" w14:textId="628AFF56" w:rsidR="00580392" w:rsidRPr="008A42D7" w:rsidRDefault="00580392" w:rsidP="00580392">
            <w:pPr>
              <w:jc w:val="right"/>
              <w:rPr>
                <w:color w:val="000000"/>
                <w:sz w:val="22"/>
                <w:szCs w:val="22"/>
              </w:rPr>
            </w:pPr>
            <w:r w:rsidRPr="008A42D7">
              <w:rPr>
                <w:color w:val="000000"/>
                <w:sz w:val="22"/>
                <w:szCs w:val="22"/>
              </w:rPr>
              <w:t>6</w:t>
            </w:r>
          </w:p>
        </w:tc>
        <w:tc>
          <w:tcPr>
            <w:tcW w:w="3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F10546" w14:textId="328450DE" w:rsidR="00580392" w:rsidRPr="008A42D7" w:rsidRDefault="00580392" w:rsidP="00580392">
            <w:pPr>
              <w:rPr>
                <w:color w:val="000000"/>
                <w:sz w:val="22"/>
                <w:szCs w:val="22"/>
              </w:rPr>
            </w:pPr>
            <w:r w:rsidRPr="00A17460">
              <w:t>Haris Abdul Hafif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644258" w14:textId="595904D6" w:rsidR="00580392" w:rsidRPr="008A42D7" w:rsidRDefault="00580392" w:rsidP="00580392">
            <w:pPr>
              <w:jc w:val="right"/>
              <w:rPr>
                <w:color w:val="000000"/>
                <w:sz w:val="22"/>
                <w:szCs w:val="22"/>
              </w:rPr>
            </w:pPr>
            <w:r w:rsidRPr="00A17460">
              <w:t>19201062</w:t>
            </w:r>
          </w:p>
        </w:tc>
      </w:tr>
      <w:tr w:rsidR="00580392" w:rsidRPr="008A42D7" w14:paraId="0690DC67" w14:textId="77777777" w:rsidTr="00E37EC9">
        <w:trPr>
          <w:trHeight w:val="300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660E01" w14:textId="09727870" w:rsidR="00580392" w:rsidRPr="008A42D7" w:rsidRDefault="00580392" w:rsidP="00580392">
            <w:pPr>
              <w:jc w:val="right"/>
              <w:rPr>
                <w:color w:val="000000"/>
                <w:sz w:val="22"/>
                <w:szCs w:val="22"/>
              </w:rPr>
            </w:pPr>
            <w:r w:rsidRPr="008A42D7">
              <w:rPr>
                <w:color w:val="000000"/>
                <w:sz w:val="22"/>
                <w:szCs w:val="22"/>
              </w:rPr>
              <w:t>7</w:t>
            </w:r>
          </w:p>
        </w:tc>
        <w:tc>
          <w:tcPr>
            <w:tcW w:w="3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33F382" w14:textId="00540720" w:rsidR="00580392" w:rsidRPr="008A42D7" w:rsidRDefault="00580392" w:rsidP="00580392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11B671" w14:textId="471B608E" w:rsidR="00580392" w:rsidRPr="008A42D7" w:rsidRDefault="00580392" w:rsidP="00580392">
            <w:pPr>
              <w:jc w:val="right"/>
              <w:rPr>
                <w:color w:val="000000"/>
                <w:sz w:val="22"/>
                <w:szCs w:val="22"/>
              </w:rPr>
            </w:pPr>
          </w:p>
        </w:tc>
      </w:tr>
      <w:tr w:rsidR="00580392" w:rsidRPr="008A42D7" w14:paraId="5813A30C" w14:textId="77777777" w:rsidTr="00E37EC9">
        <w:trPr>
          <w:trHeight w:val="300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641C9A" w14:textId="07830D46" w:rsidR="00580392" w:rsidRPr="008A42D7" w:rsidRDefault="00580392" w:rsidP="00580392">
            <w:pPr>
              <w:jc w:val="right"/>
              <w:rPr>
                <w:color w:val="000000"/>
                <w:sz w:val="22"/>
                <w:szCs w:val="22"/>
              </w:rPr>
            </w:pPr>
            <w:r w:rsidRPr="008A42D7">
              <w:rPr>
                <w:color w:val="000000"/>
                <w:sz w:val="22"/>
                <w:szCs w:val="22"/>
              </w:rPr>
              <w:t>8</w:t>
            </w:r>
          </w:p>
        </w:tc>
        <w:tc>
          <w:tcPr>
            <w:tcW w:w="3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AA4132" w14:textId="0B119427" w:rsidR="00580392" w:rsidRPr="008A42D7" w:rsidRDefault="00580392" w:rsidP="00580392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9401BD" w14:textId="32A1FA71" w:rsidR="00580392" w:rsidRPr="008A42D7" w:rsidRDefault="00580392" w:rsidP="00580392">
            <w:pPr>
              <w:jc w:val="right"/>
              <w:rPr>
                <w:color w:val="000000"/>
                <w:sz w:val="22"/>
                <w:szCs w:val="22"/>
              </w:rPr>
            </w:pPr>
          </w:p>
        </w:tc>
      </w:tr>
      <w:tr w:rsidR="00580392" w:rsidRPr="008A42D7" w14:paraId="28D8F107" w14:textId="77777777" w:rsidTr="00E37EC9">
        <w:trPr>
          <w:trHeight w:val="300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62F913" w14:textId="49A0ECD4" w:rsidR="00580392" w:rsidRPr="008A42D7" w:rsidRDefault="00580392" w:rsidP="00580392">
            <w:pPr>
              <w:jc w:val="right"/>
              <w:rPr>
                <w:color w:val="000000"/>
                <w:sz w:val="22"/>
                <w:szCs w:val="22"/>
              </w:rPr>
            </w:pPr>
            <w:r w:rsidRPr="008A42D7">
              <w:rPr>
                <w:color w:val="000000"/>
                <w:sz w:val="22"/>
                <w:szCs w:val="22"/>
              </w:rPr>
              <w:t>9</w:t>
            </w:r>
          </w:p>
        </w:tc>
        <w:tc>
          <w:tcPr>
            <w:tcW w:w="3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FA0F17" w14:textId="47842AE6" w:rsidR="00580392" w:rsidRPr="008A42D7" w:rsidRDefault="00580392" w:rsidP="00580392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21C03F" w14:textId="3C6D4887" w:rsidR="00580392" w:rsidRPr="008A42D7" w:rsidRDefault="00580392" w:rsidP="00580392">
            <w:pPr>
              <w:jc w:val="right"/>
              <w:rPr>
                <w:color w:val="000000"/>
                <w:sz w:val="22"/>
                <w:szCs w:val="22"/>
              </w:rPr>
            </w:pPr>
          </w:p>
        </w:tc>
      </w:tr>
      <w:tr w:rsidR="00580392" w:rsidRPr="008A42D7" w14:paraId="0F9656FD" w14:textId="77777777" w:rsidTr="00E37EC9">
        <w:trPr>
          <w:trHeight w:val="300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A35F9A" w14:textId="3DAA55E9" w:rsidR="00580392" w:rsidRPr="008A42D7" w:rsidRDefault="00580392" w:rsidP="00580392">
            <w:pPr>
              <w:jc w:val="right"/>
              <w:rPr>
                <w:color w:val="000000"/>
                <w:sz w:val="22"/>
                <w:szCs w:val="22"/>
              </w:rPr>
            </w:pPr>
            <w:r w:rsidRPr="008A42D7">
              <w:rPr>
                <w:color w:val="000000"/>
                <w:sz w:val="22"/>
                <w:szCs w:val="22"/>
              </w:rPr>
              <w:t>10</w:t>
            </w:r>
          </w:p>
        </w:tc>
        <w:tc>
          <w:tcPr>
            <w:tcW w:w="3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976A6B" w14:textId="1235EE90" w:rsidR="00580392" w:rsidRPr="008A42D7" w:rsidRDefault="00580392" w:rsidP="00580392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DA4BAF" w14:textId="346E9AD0" w:rsidR="00580392" w:rsidRPr="008A42D7" w:rsidRDefault="00580392" w:rsidP="00580392">
            <w:pPr>
              <w:jc w:val="right"/>
              <w:rPr>
                <w:color w:val="000000"/>
                <w:sz w:val="22"/>
                <w:szCs w:val="22"/>
              </w:rPr>
            </w:pPr>
          </w:p>
        </w:tc>
      </w:tr>
    </w:tbl>
    <w:p w14:paraId="09F057CC" w14:textId="77777777" w:rsidR="004F6A3A" w:rsidRDefault="004F6A3A" w:rsidP="004F6A3A">
      <w:pPr>
        <w:rPr>
          <w:iCs/>
        </w:rPr>
      </w:pPr>
    </w:p>
    <w:p w14:paraId="7424F7F6" w14:textId="0A5567C3" w:rsidR="008A42D7" w:rsidRDefault="008A42D7" w:rsidP="008A42D7">
      <w:pPr>
        <w:tabs>
          <w:tab w:val="left" w:pos="1440"/>
          <w:tab w:val="left" w:pos="1620"/>
        </w:tabs>
        <w:rPr>
          <w:iCs/>
        </w:rPr>
      </w:pPr>
    </w:p>
    <w:p w14:paraId="097A5B71" w14:textId="52DEF420" w:rsidR="004F6A3A" w:rsidRDefault="004F6A3A" w:rsidP="004F6A3A">
      <w:pPr>
        <w:tabs>
          <w:tab w:val="left" w:pos="1440"/>
        </w:tabs>
      </w:pPr>
      <w:r>
        <w:tab/>
      </w:r>
    </w:p>
    <w:p w14:paraId="4E4846C4" w14:textId="3FF80AEC" w:rsidR="003A346D" w:rsidRDefault="003A346D" w:rsidP="004F6A3A">
      <w:pPr>
        <w:tabs>
          <w:tab w:val="left" w:pos="1440"/>
        </w:tabs>
      </w:pPr>
    </w:p>
    <w:p w14:paraId="29C7C558" w14:textId="77777777" w:rsidR="00E37EC9" w:rsidRDefault="00E37EC9" w:rsidP="004F6A3A">
      <w:pPr>
        <w:tabs>
          <w:tab w:val="left" w:pos="1440"/>
        </w:tabs>
      </w:pPr>
    </w:p>
    <w:p w14:paraId="4BB5323E" w14:textId="01555BA1" w:rsidR="003A346D" w:rsidRDefault="003A346D" w:rsidP="004F6A3A">
      <w:pPr>
        <w:tabs>
          <w:tab w:val="left" w:pos="1440"/>
        </w:tabs>
      </w:pPr>
    </w:p>
    <w:p w14:paraId="42A8E091" w14:textId="63BBF38A" w:rsidR="003A346D" w:rsidRDefault="003A346D" w:rsidP="004F6A3A">
      <w:pPr>
        <w:tabs>
          <w:tab w:val="left" w:pos="1440"/>
        </w:tabs>
      </w:pPr>
    </w:p>
    <w:p w14:paraId="3C7AEAC5" w14:textId="528D6826" w:rsidR="003A346D" w:rsidRDefault="003A346D" w:rsidP="004F6A3A">
      <w:pPr>
        <w:tabs>
          <w:tab w:val="left" w:pos="1440"/>
        </w:tabs>
      </w:pPr>
    </w:p>
    <w:p w14:paraId="15E158D1" w14:textId="011909B2" w:rsidR="003A346D" w:rsidRDefault="003A346D" w:rsidP="004F6A3A">
      <w:pPr>
        <w:tabs>
          <w:tab w:val="left" w:pos="1440"/>
        </w:tabs>
      </w:pPr>
    </w:p>
    <w:p w14:paraId="389594E2" w14:textId="5D7D63D0" w:rsidR="003A346D" w:rsidRDefault="003A346D" w:rsidP="004F6A3A">
      <w:pPr>
        <w:tabs>
          <w:tab w:val="left" w:pos="1440"/>
        </w:tabs>
      </w:pPr>
    </w:p>
    <w:p w14:paraId="2E6B1355" w14:textId="5CD16584" w:rsidR="003A346D" w:rsidRDefault="003A346D" w:rsidP="004F6A3A">
      <w:pPr>
        <w:tabs>
          <w:tab w:val="left" w:pos="1440"/>
        </w:tabs>
      </w:pPr>
    </w:p>
    <w:p w14:paraId="68305749" w14:textId="21917FA9" w:rsidR="003A346D" w:rsidRDefault="003A346D" w:rsidP="004F6A3A">
      <w:pPr>
        <w:tabs>
          <w:tab w:val="left" w:pos="1440"/>
        </w:tabs>
      </w:pPr>
    </w:p>
    <w:p w14:paraId="65DB3EB3" w14:textId="27013DBC" w:rsidR="003A346D" w:rsidRDefault="003A346D" w:rsidP="004F6A3A">
      <w:pPr>
        <w:tabs>
          <w:tab w:val="left" w:pos="1440"/>
        </w:tabs>
      </w:pPr>
    </w:p>
    <w:p w14:paraId="75AA0D91" w14:textId="17D75D54" w:rsidR="003A346D" w:rsidRDefault="003A346D" w:rsidP="004F6A3A">
      <w:pPr>
        <w:tabs>
          <w:tab w:val="left" w:pos="1440"/>
        </w:tabs>
      </w:pPr>
    </w:p>
    <w:p w14:paraId="3C24177D" w14:textId="4FA5E42F" w:rsidR="003A346D" w:rsidRDefault="003A346D" w:rsidP="004F6A3A">
      <w:pPr>
        <w:tabs>
          <w:tab w:val="left" w:pos="1440"/>
        </w:tabs>
      </w:pPr>
    </w:p>
    <w:p w14:paraId="2A2FCDBF" w14:textId="06F4D6BB" w:rsidR="003A346D" w:rsidRDefault="003A346D" w:rsidP="004F6A3A">
      <w:pPr>
        <w:tabs>
          <w:tab w:val="left" w:pos="1440"/>
        </w:tabs>
      </w:pPr>
    </w:p>
    <w:p w14:paraId="79DE7C34" w14:textId="674FC08A" w:rsidR="003A346D" w:rsidRDefault="003A346D" w:rsidP="004F6A3A">
      <w:pPr>
        <w:tabs>
          <w:tab w:val="left" w:pos="1440"/>
        </w:tabs>
      </w:pPr>
    </w:p>
    <w:p w14:paraId="799A4C77" w14:textId="2F74655F" w:rsidR="003A346D" w:rsidRDefault="003A346D" w:rsidP="004F6A3A">
      <w:pPr>
        <w:tabs>
          <w:tab w:val="left" w:pos="1440"/>
        </w:tabs>
      </w:pPr>
    </w:p>
    <w:p w14:paraId="1F61B5F8" w14:textId="028EB760" w:rsidR="003A346D" w:rsidRDefault="003A346D" w:rsidP="004F6A3A">
      <w:pPr>
        <w:tabs>
          <w:tab w:val="left" w:pos="1440"/>
        </w:tabs>
      </w:pPr>
    </w:p>
    <w:p w14:paraId="381D8DE8" w14:textId="60D9C151" w:rsidR="003A346D" w:rsidRDefault="003A346D" w:rsidP="004F6A3A">
      <w:pPr>
        <w:tabs>
          <w:tab w:val="left" w:pos="1440"/>
        </w:tabs>
      </w:pPr>
    </w:p>
    <w:p w14:paraId="1CDA2E93" w14:textId="79397153" w:rsidR="003A346D" w:rsidRDefault="003A346D" w:rsidP="004F6A3A">
      <w:pPr>
        <w:tabs>
          <w:tab w:val="left" w:pos="1440"/>
        </w:tabs>
      </w:pPr>
    </w:p>
    <w:p w14:paraId="2BBD78A3" w14:textId="1EC9C5E1" w:rsidR="003A346D" w:rsidRDefault="003A346D" w:rsidP="004F6A3A">
      <w:pPr>
        <w:tabs>
          <w:tab w:val="left" w:pos="1440"/>
        </w:tabs>
      </w:pPr>
    </w:p>
    <w:p w14:paraId="3DB91936" w14:textId="0109099B" w:rsidR="003A346D" w:rsidRDefault="003A346D" w:rsidP="004F6A3A">
      <w:pPr>
        <w:tabs>
          <w:tab w:val="left" w:pos="1440"/>
        </w:tabs>
      </w:pPr>
    </w:p>
    <w:p w14:paraId="52C242BE" w14:textId="01875F26" w:rsidR="003A346D" w:rsidRDefault="003A346D" w:rsidP="004F6A3A">
      <w:pPr>
        <w:tabs>
          <w:tab w:val="left" w:pos="1440"/>
        </w:tabs>
      </w:pPr>
    </w:p>
    <w:p w14:paraId="4159F7DE" w14:textId="3386C8EE" w:rsidR="003A346D" w:rsidRDefault="003A346D" w:rsidP="004F6A3A">
      <w:pPr>
        <w:tabs>
          <w:tab w:val="left" w:pos="1440"/>
        </w:tabs>
      </w:pPr>
    </w:p>
    <w:p w14:paraId="54D72A20" w14:textId="5D77FB65" w:rsidR="003A346D" w:rsidRDefault="003A346D" w:rsidP="004F6A3A">
      <w:pPr>
        <w:tabs>
          <w:tab w:val="left" w:pos="1440"/>
        </w:tabs>
      </w:pPr>
    </w:p>
    <w:p w14:paraId="5EF42F80" w14:textId="58CF2B39" w:rsidR="003A346D" w:rsidRDefault="003A346D" w:rsidP="004F6A3A">
      <w:pPr>
        <w:tabs>
          <w:tab w:val="left" w:pos="1440"/>
        </w:tabs>
      </w:pPr>
    </w:p>
    <w:p w14:paraId="1EBA0EDD" w14:textId="62D8F000" w:rsidR="003A346D" w:rsidRDefault="003A346D" w:rsidP="004F6A3A">
      <w:pPr>
        <w:tabs>
          <w:tab w:val="left" w:pos="1440"/>
        </w:tabs>
      </w:pPr>
    </w:p>
    <w:p w14:paraId="377C2749" w14:textId="30FBFBF4" w:rsidR="003A346D" w:rsidRDefault="003A346D" w:rsidP="004F6A3A">
      <w:pPr>
        <w:tabs>
          <w:tab w:val="left" w:pos="1440"/>
        </w:tabs>
      </w:pPr>
    </w:p>
    <w:sectPr w:rsidR="003A346D" w:rsidSect="000204E2">
      <w:headerReference w:type="default" r:id="rId8"/>
      <w:pgSz w:w="11907" w:h="16839" w:code="9"/>
      <w:pgMar w:top="1440" w:right="1440" w:bottom="567" w:left="1440" w:header="720" w:footer="6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921C3D" w14:textId="77777777" w:rsidR="002B65BA" w:rsidRDefault="002B65BA" w:rsidP="00CB78F8">
      <w:r>
        <w:separator/>
      </w:r>
    </w:p>
  </w:endnote>
  <w:endnote w:type="continuationSeparator" w:id="0">
    <w:p w14:paraId="616C904A" w14:textId="77777777" w:rsidR="002B65BA" w:rsidRDefault="002B65BA" w:rsidP="00CB78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C00699" w14:textId="77777777" w:rsidR="002B65BA" w:rsidRDefault="002B65BA" w:rsidP="00CB78F8">
      <w:r>
        <w:separator/>
      </w:r>
    </w:p>
  </w:footnote>
  <w:footnote w:type="continuationSeparator" w:id="0">
    <w:p w14:paraId="35CFDFC4" w14:textId="77777777" w:rsidR="002B65BA" w:rsidRDefault="002B65BA" w:rsidP="00CB78F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B61CA3" w14:textId="08338AC8" w:rsidR="000A3607" w:rsidRDefault="000A3607">
    <w:pPr>
      <w:pStyle w:val="Header"/>
    </w:pPr>
    <w:r>
      <w:rPr>
        <w:noProof/>
      </w:rPr>
      <w:drawing>
        <wp:inline distT="0" distB="0" distL="0" distR="0" wp14:anchorId="291A2120" wp14:editId="26D3443E">
          <wp:extent cx="5732145" cy="1093470"/>
          <wp:effectExtent l="0" t="0" r="1905" b="0"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32145" cy="10934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2"/>
    <w:name w:val="WW8Num2"/>
    <w:lvl w:ilvl="0">
      <w:start w:val="1"/>
      <w:numFmt w:val="upperLetter"/>
      <w:lvlText w:val="%1."/>
      <w:lvlJc w:val="left"/>
      <w:pPr>
        <w:tabs>
          <w:tab w:val="left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rFonts w:cs="Times New Roman"/>
      </w:rPr>
    </w:lvl>
    <w:lvl w:ilvl="2">
      <w:start w:val="1"/>
      <w:numFmt w:val="lowerLetter"/>
      <w:lvlText w:val="%3."/>
      <w:lvlJc w:val="left"/>
      <w:pPr>
        <w:tabs>
          <w:tab w:val="left" w:pos="2160"/>
        </w:tabs>
        <w:ind w:left="2160" w:hanging="180"/>
      </w:pPr>
      <w:rPr>
        <w:rFonts w:cs="Times New Roman"/>
      </w:rPr>
    </w:lvl>
    <w:lvl w:ilvl="3">
      <w:start w:val="1"/>
      <w:numFmt w:val="bullet"/>
      <w:lvlText w:val=""/>
      <w:lvlJc w:val="left"/>
      <w:pPr>
        <w:tabs>
          <w:tab w:val="left" w:pos="2880"/>
        </w:tabs>
        <w:ind w:left="2880" w:hanging="360"/>
      </w:pPr>
      <w:rPr>
        <w:rFonts w:ascii="Symbol" w:hAnsi="Symbol" w:cs="Times New Roman"/>
        <w:color w:val="auto"/>
      </w:rPr>
    </w:lvl>
    <w:lvl w:ilvl="4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left"/>
      <w:pPr>
        <w:tabs>
          <w:tab w:val="left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tabs>
          <w:tab w:val="left" w:pos="6480"/>
        </w:tabs>
        <w:ind w:left="6480" w:hanging="180"/>
      </w:pPr>
      <w:rPr>
        <w:rFonts w:cs="Times New Roman"/>
      </w:rPr>
    </w:lvl>
  </w:abstractNum>
  <w:abstractNum w:abstractNumId="1" w15:restartNumberingAfterBreak="0">
    <w:nsid w:val="00000002"/>
    <w:multiLevelType w:val="hybridMultilevel"/>
    <w:tmpl w:val="62A6D7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0000003"/>
    <w:multiLevelType w:val="multilevel"/>
    <w:tmpl w:val="00000003"/>
    <w:name w:val="WW8Num3"/>
    <w:lvl w:ilvl="0">
      <w:start w:val="1"/>
      <w:numFmt w:val="upperLetter"/>
      <w:lvlText w:val="%1."/>
      <w:lvlJc w:val="left"/>
      <w:pPr>
        <w:tabs>
          <w:tab w:val="left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rFonts w:cs="Times New Roman"/>
      </w:rPr>
    </w:lvl>
    <w:lvl w:ilvl="2">
      <w:start w:val="1"/>
      <w:numFmt w:val="lowerLetter"/>
      <w:lvlText w:val="%3."/>
      <w:lvlJc w:val="left"/>
      <w:pPr>
        <w:tabs>
          <w:tab w:val="left" w:pos="2160"/>
        </w:tabs>
        <w:ind w:left="2160" w:hanging="180"/>
      </w:pPr>
      <w:rPr>
        <w:rFonts w:cs="Times New Roman"/>
      </w:rPr>
    </w:lvl>
    <w:lvl w:ilvl="3">
      <w:start w:val="1"/>
      <w:numFmt w:val="bullet"/>
      <w:lvlText w:val=""/>
      <w:lvlJc w:val="left"/>
      <w:pPr>
        <w:tabs>
          <w:tab w:val="left" w:pos="2880"/>
        </w:tabs>
        <w:ind w:left="2880" w:hanging="360"/>
      </w:pPr>
      <w:rPr>
        <w:rFonts w:ascii="Symbol" w:hAnsi="Symbol" w:cs="Times New Roman"/>
        <w:color w:val="auto"/>
      </w:rPr>
    </w:lvl>
    <w:lvl w:ilvl="4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left"/>
      <w:pPr>
        <w:tabs>
          <w:tab w:val="left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tabs>
          <w:tab w:val="left" w:pos="6480"/>
        </w:tabs>
        <w:ind w:left="6480" w:hanging="180"/>
      </w:pPr>
      <w:rPr>
        <w:rFonts w:cs="Times New Roman"/>
      </w:rPr>
    </w:lvl>
  </w:abstractNum>
  <w:abstractNum w:abstractNumId="3" w15:restartNumberingAfterBreak="0">
    <w:nsid w:val="006D7D9C"/>
    <w:multiLevelType w:val="hybridMultilevel"/>
    <w:tmpl w:val="45B4889E"/>
    <w:lvl w:ilvl="0" w:tplc="04210015">
      <w:start w:val="1"/>
      <w:numFmt w:val="upperLetter"/>
      <w:lvlText w:val="%1."/>
      <w:lvlJc w:val="left"/>
      <w:pPr>
        <w:ind w:left="360" w:hanging="360"/>
      </w:pPr>
      <w:rPr>
        <w:rFonts w:cs="Times New Roman" w:hint="default"/>
        <w:color w:val="auto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27C057E"/>
    <w:multiLevelType w:val="hybridMultilevel"/>
    <w:tmpl w:val="0A943BF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398021C"/>
    <w:multiLevelType w:val="hybridMultilevel"/>
    <w:tmpl w:val="978EA16C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45C74B8"/>
    <w:multiLevelType w:val="hybridMultilevel"/>
    <w:tmpl w:val="1CA4093C"/>
    <w:lvl w:ilvl="0" w:tplc="B2BC55E8">
      <w:start w:val="1"/>
      <w:numFmt w:val="upperRoman"/>
      <w:lvlText w:val="%1."/>
      <w:lvlJc w:val="left"/>
      <w:pPr>
        <w:ind w:left="1080" w:hanging="720"/>
      </w:pPr>
      <w:rPr>
        <w:rFonts w:ascii="Arial Narrow" w:hAnsi="Arial Narrow" w:hint="default"/>
        <w:b w:val="0"/>
        <w:color w:val="FF000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686044C"/>
    <w:multiLevelType w:val="hybridMultilevel"/>
    <w:tmpl w:val="C4CC737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6DD6F4F"/>
    <w:multiLevelType w:val="hybridMultilevel"/>
    <w:tmpl w:val="2AF088E0"/>
    <w:lvl w:ilvl="0" w:tplc="A4340F5A">
      <w:start w:val="9"/>
      <w:numFmt w:val="upperLetter"/>
      <w:lvlText w:val="%1."/>
      <w:lvlJc w:val="left"/>
      <w:pPr>
        <w:ind w:left="644" w:hanging="360"/>
      </w:pPr>
      <w:rPr>
        <w:rFonts w:hint="default"/>
        <w:color w:val="auto"/>
      </w:r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9" w15:restartNumberingAfterBreak="0">
    <w:nsid w:val="09924629"/>
    <w:multiLevelType w:val="hybridMultilevel"/>
    <w:tmpl w:val="D0B090F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0C7640C8"/>
    <w:multiLevelType w:val="hybridMultilevel"/>
    <w:tmpl w:val="F8CE9356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DC623A8"/>
    <w:multiLevelType w:val="hybridMultilevel"/>
    <w:tmpl w:val="55E47B6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3FF4C57"/>
    <w:multiLevelType w:val="hybridMultilevel"/>
    <w:tmpl w:val="C8863816"/>
    <w:lvl w:ilvl="0" w:tplc="38090015">
      <w:start w:val="1"/>
      <w:numFmt w:val="upp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91B5681"/>
    <w:multiLevelType w:val="hybridMultilevel"/>
    <w:tmpl w:val="B2FE347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1F581A2D"/>
    <w:multiLevelType w:val="hybridMultilevel"/>
    <w:tmpl w:val="3D42575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3314135"/>
    <w:multiLevelType w:val="hybridMultilevel"/>
    <w:tmpl w:val="49BC16C0"/>
    <w:lvl w:ilvl="0" w:tplc="04210015">
      <w:start w:val="9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9B12CA4"/>
    <w:multiLevelType w:val="hybridMultilevel"/>
    <w:tmpl w:val="49BC16C0"/>
    <w:lvl w:ilvl="0" w:tplc="04210015">
      <w:start w:val="9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CA166B6"/>
    <w:multiLevelType w:val="hybridMultilevel"/>
    <w:tmpl w:val="FF6A1D12"/>
    <w:lvl w:ilvl="0" w:tplc="0421000F">
      <w:start w:val="402"/>
      <w:numFmt w:val="decimal"/>
      <w:lvlText w:val="%1."/>
      <w:lvlJc w:val="left"/>
      <w:pPr>
        <w:ind w:left="720" w:hanging="360"/>
      </w:pPr>
      <w:rPr>
        <w:rFonts w:cs="Times New Roman"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043434F"/>
    <w:multiLevelType w:val="hybridMultilevel"/>
    <w:tmpl w:val="6B7A8FAA"/>
    <w:lvl w:ilvl="0" w:tplc="04210015">
      <w:start w:val="9"/>
      <w:numFmt w:val="upperLetter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3767C5A"/>
    <w:multiLevelType w:val="hybridMultilevel"/>
    <w:tmpl w:val="D4460D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758677B"/>
    <w:multiLevelType w:val="hybridMultilevel"/>
    <w:tmpl w:val="05BE91C4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8B362DC"/>
    <w:multiLevelType w:val="hybridMultilevel"/>
    <w:tmpl w:val="BEC071FC"/>
    <w:lvl w:ilvl="0" w:tplc="C14288E4">
      <w:start w:val="7"/>
      <w:numFmt w:val="upp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081502F"/>
    <w:multiLevelType w:val="hybridMultilevel"/>
    <w:tmpl w:val="D4460D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CB75E29"/>
    <w:multiLevelType w:val="hybridMultilevel"/>
    <w:tmpl w:val="226C1334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8B0C5D"/>
    <w:multiLevelType w:val="hybridMultilevel"/>
    <w:tmpl w:val="F6A6DCD8"/>
    <w:lvl w:ilvl="0" w:tplc="E9AAC3E0">
      <w:start w:val="1"/>
      <w:numFmt w:val="upperRoman"/>
      <w:lvlText w:val="%1."/>
      <w:lvlJc w:val="left"/>
      <w:pPr>
        <w:ind w:left="1080" w:hanging="720"/>
      </w:pPr>
      <w:rPr>
        <w:rFonts w:hint="default"/>
        <w:color w:val="auto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3E946CC"/>
    <w:multiLevelType w:val="hybridMultilevel"/>
    <w:tmpl w:val="7C1CD95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41B5003"/>
    <w:multiLevelType w:val="hybridMultilevel"/>
    <w:tmpl w:val="BCCEA0F6"/>
    <w:lvl w:ilvl="0" w:tplc="0421000F">
      <w:start w:val="402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675164E"/>
    <w:multiLevelType w:val="hybridMultilevel"/>
    <w:tmpl w:val="A348A2B6"/>
    <w:lvl w:ilvl="0" w:tplc="38090019">
      <w:start w:val="1"/>
      <w:numFmt w:val="lowerLetter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59920BAA"/>
    <w:multiLevelType w:val="hybridMultilevel"/>
    <w:tmpl w:val="7B586400"/>
    <w:lvl w:ilvl="0" w:tplc="04210015">
      <w:start w:val="2"/>
      <w:numFmt w:val="upperLetter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00D1B72"/>
    <w:multiLevelType w:val="hybridMultilevel"/>
    <w:tmpl w:val="49BC16C0"/>
    <w:lvl w:ilvl="0" w:tplc="04210015">
      <w:start w:val="9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6702A31"/>
    <w:multiLevelType w:val="hybridMultilevel"/>
    <w:tmpl w:val="E93EA3C2"/>
    <w:lvl w:ilvl="0" w:tplc="C14288E4">
      <w:start w:val="7"/>
      <w:numFmt w:val="upp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D0A5906"/>
    <w:multiLevelType w:val="hybridMultilevel"/>
    <w:tmpl w:val="070CB696"/>
    <w:lvl w:ilvl="0" w:tplc="38090015">
      <w:start w:val="1"/>
      <w:numFmt w:val="upp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1907155"/>
    <w:multiLevelType w:val="multilevel"/>
    <w:tmpl w:val="EB025D40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720"/>
      </w:pPr>
    </w:lvl>
  </w:abstractNum>
  <w:num w:numId="1">
    <w:abstractNumId w:val="22"/>
  </w:num>
  <w:num w:numId="2">
    <w:abstractNumId w:val="13"/>
  </w:num>
  <w:num w:numId="3">
    <w:abstractNumId w:val="9"/>
  </w:num>
  <w:num w:numId="4">
    <w:abstractNumId w:val="19"/>
  </w:num>
  <w:num w:numId="5">
    <w:abstractNumId w:val="32"/>
  </w:num>
  <w:num w:numId="6">
    <w:abstractNumId w:val="1"/>
  </w:num>
  <w:num w:numId="7">
    <w:abstractNumId w:val="2"/>
  </w:num>
  <w:num w:numId="8">
    <w:abstractNumId w:val="0"/>
  </w:num>
  <w:num w:numId="9">
    <w:abstractNumId w:val="17"/>
  </w:num>
  <w:num w:numId="10">
    <w:abstractNumId w:val="26"/>
  </w:num>
  <w:num w:numId="11">
    <w:abstractNumId w:val="3"/>
  </w:num>
  <w:num w:numId="12">
    <w:abstractNumId w:val="24"/>
  </w:num>
  <w:num w:numId="13">
    <w:abstractNumId w:val="18"/>
  </w:num>
  <w:num w:numId="14">
    <w:abstractNumId w:val="8"/>
  </w:num>
  <w:num w:numId="15">
    <w:abstractNumId w:val="20"/>
  </w:num>
  <w:num w:numId="16">
    <w:abstractNumId w:val="28"/>
  </w:num>
  <w:num w:numId="17">
    <w:abstractNumId w:val="6"/>
  </w:num>
  <w:num w:numId="18">
    <w:abstractNumId w:val="15"/>
  </w:num>
  <w:num w:numId="19">
    <w:abstractNumId w:val="23"/>
  </w:num>
  <w:num w:numId="20">
    <w:abstractNumId w:val="31"/>
  </w:num>
  <w:num w:numId="21">
    <w:abstractNumId w:val="12"/>
  </w:num>
  <w:num w:numId="22">
    <w:abstractNumId w:val="30"/>
  </w:num>
  <w:num w:numId="23">
    <w:abstractNumId w:val="21"/>
  </w:num>
  <w:num w:numId="24">
    <w:abstractNumId w:val="16"/>
  </w:num>
  <w:num w:numId="25">
    <w:abstractNumId w:val="29"/>
  </w:num>
  <w:num w:numId="26">
    <w:abstractNumId w:val="5"/>
  </w:num>
  <w:num w:numId="27">
    <w:abstractNumId w:val="11"/>
  </w:num>
  <w:num w:numId="28">
    <w:abstractNumId w:val="25"/>
  </w:num>
  <w:num w:numId="29">
    <w:abstractNumId w:val="4"/>
  </w:num>
  <w:num w:numId="30">
    <w:abstractNumId w:val="14"/>
  </w:num>
  <w:num w:numId="31">
    <w:abstractNumId w:val="7"/>
  </w:num>
  <w:num w:numId="32">
    <w:abstractNumId w:val="27"/>
  </w:num>
  <w:num w:numId="3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attachedTemplate r:id="rId1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6593"/>
    <w:rsid w:val="00006D40"/>
    <w:rsid w:val="000114A0"/>
    <w:rsid w:val="000204E2"/>
    <w:rsid w:val="0004716D"/>
    <w:rsid w:val="00047706"/>
    <w:rsid w:val="00047938"/>
    <w:rsid w:val="000518EA"/>
    <w:rsid w:val="0007031F"/>
    <w:rsid w:val="00070E7E"/>
    <w:rsid w:val="00084380"/>
    <w:rsid w:val="0008500E"/>
    <w:rsid w:val="0009740C"/>
    <w:rsid w:val="000A3607"/>
    <w:rsid w:val="000A4A2B"/>
    <w:rsid w:val="000A6852"/>
    <w:rsid w:val="000D2534"/>
    <w:rsid w:val="000E57A7"/>
    <w:rsid w:val="000F1AFC"/>
    <w:rsid w:val="000F6E0A"/>
    <w:rsid w:val="001170A2"/>
    <w:rsid w:val="0012049F"/>
    <w:rsid w:val="00126B36"/>
    <w:rsid w:val="00151364"/>
    <w:rsid w:val="00172AAA"/>
    <w:rsid w:val="00175068"/>
    <w:rsid w:val="00183358"/>
    <w:rsid w:val="00193416"/>
    <w:rsid w:val="00195C17"/>
    <w:rsid w:val="001A27D3"/>
    <w:rsid w:val="001B3A13"/>
    <w:rsid w:val="001C1A28"/>
    <w:rsid w:val="001D0E49"/>
    <w:rsid w:val="001D21BB"/>
    <w:rsid w:val="001D3FEE"/>
    <w:rsid w:val="001D4CE6"/>
    <w:rsid w:val="00231A85"/>
    <w:rsid w:val="002363EA"/>
    <w:rsid w:val="002615C4"/>
    <w:rsid w:val="00271E16"/>
    <w:rsid w:val="0029280E"/>
    <w:rsid w:val="00297D51"/>
    <w:rsid w:val="00297FA1"/>
    <w:rsid w:val="002A260C"/>
    <w:rsid w:val="002B65BA"/>
    <w:rsid w:val="002C1016"/>
    <w:rsid w:val="002C376D"/>
    <w:rsid w:val="002C70B7"/>
    <w:rsid w:val="002F0BD8"/>
    <w:rsid w:val="00307048"/>
    <w:rsid w:val="0031158A"/>
    <w:rsid w:val="003261E1"/>
    <w:rsid w:val="003434C3"/>
    <w:rsid w:val="00353340"/>
    <w:rsid w:val="00354822"/>
    <w:rsid w:val="00357459"/>
    <w:rsid w:val="00367057"/>
    <w:rsid w:val="00371BC0"/>
    <w:rsid w:val="003904BB"/>
    <w:rsid w:val="00391D86"/>
    <w:rsid w:val="003971F8"/>
    <w:rsid w:val="003A346D"/>
    <w:rsid w:val="003A68B8"/>
    <w:rsid w:val="003B4E82"/>
    <w:rsid w:val="003B7A2A"/>
    <w:rsid w:val="003C3B17"/>
    <w:rsid w:val="003D0627"/>
    <w:rsid w:val="003D283B"/>
    <w:rsid w:val="003E53DB"/>
    <w:rsid w:val="003F0CCE"/>
    <w:rsid w:val="003F4CB3"/>
    <w:rsid w:val="0040094E"/>
    <w:rsid w:val="004066E2"/>
    <w:rsid w:val="004075DE"/>
    <w:rsid w:val="004206EC"/>
    <w:rsid w:val="00430609"/>
    <w:rsid w:val="00434F3E"/>
    <w:rsid w:val="004415F4"/>
    <w:rsid w:val="00451CC0"/>
    <w:rsid w:val="00453FD9"/>
    <w:rsid w:val="00470A94"/>
    <w:rsid w:val="00481F09"/>
    <w:rsid w:val="004860B0"/>
    <w:rsid w:val="004A4248"/>
    <w:rsid w:val="004C10E9"/>
    <w:rsid w:val="004C6127"/>
    <w:rsid w:val="004F18C9"/>
    <w:rsid w:val="004F6A3A"/>
    <w:rsid w:val="00503967"/>
    <w:rsid w:val="00515775"/>
    <w:rsid w:val="005415B2"/>
    <w:rsid w:val="005476E5"/>
    <w:rsid w:val="005511B5"/>
    <w:rsid w:val="00552D59"/>
    <w:rsid w:val="00573647"/>
    <w:rsid w:val="00577D43"/>
    <w:rsid w:val="00580392"/>
    <w:rsid w:val="005817D5"/>
    <w:rsid w:val="005864D3"/>
    <w:rsid w:val="005900D7"/>
    <w:rsid w:val="00597C65"/>
    <w:rsid w:val="005A69A9"/>
    <w:rsid w:val="005B18BA"/>
    <w:rsid w:val="005B2609"/>
    <w:rsid w:val="00607C01"/>
    <w:rsid w:val="00620DA1"/>
    <w:rsid w:val="00621CD2"/>
    <w:rsid w:val="00622003"/>
    <w:rsid w:val="00645383"/>
    <w:rsid w:val="00652A01"/>
    <w:rsid w:val="0066215D"/>
    <w:rsid w:val="0067489A"/>
    <w:rsid w:val="006A358E"/>
    <w:rsid w:val="006A5FF4"/>
    <w:rsid w:val="006C4FFF"/>
    <w:rsid w:val="006C66B8"/>
    <w:rsid w:val="006D63B3"/>
    <w:rsid w:val="006F6FB6"/>
    <w:rsid w:val="00701233"/>
    <w:rsid w:val="00703ECF"/>
    <w:rsid w:val="00717F67"/>
    <w:rsid w:val="007417F3"/>
    <w:rsid w:val="00750781"/>
    <w:rsid w:val="00752905"/>
    <w:rsid w:val="0075634F"/>
    <w:rsid w:val="007630F2"/>
    <w:rsid w:val="0077141E"/>
    <w:rsid w:val="00774D18"/>
    <w:rsid w:val="00777020"/>
    <w:rsid w:val="00783CFF"/>
    <w:rsid w:val="0079113B"/>
    <w:rsid w:val="0079162F"/>
    <w:rsid w:val="007A5F07"/>
    <w:rsid w:val="007D43AC"/>
    <w:rsid w:val="007E1C5A"/>
    <w:rsid w:val="007E4442"/>
    <w:rsid w:val="0080091F"/>
    <w:rsid w:val="00804263"/>
    <w:rsid w:val="00805BCB"/>
    <w:rsid w:val="00812169"/>
    <w:rsid w:val="0081487E"/>
    <w:rsid w:val="00814FBA"/>
    <w:rsid w:val="008279E5"/>
    <w:rsid w:val="00827D9A"/>
    <w:rsid w:val="008379EC"/>
    <w:rsid w:val="00846BA1"/>
    <w:rsid w:val="008564CB"/>
    <w:rsid w:val="00870E59"/>
    <w:rsid w:val="00872F5B"/>
    <w:rsid w:val="0087380A"/>
    <w:rsid w:val="00892A60"/>
    <w:rsid w:val="0089623D"/>
    <w:rsid w:val="008A42D7"/>
    <w:rsid w:val="008C265A"/>
    <w:rsid w:val="008C61C3"/>
    <w:rsid w:val="008C6836"/>
    <w:rsid w:val="008D2690"/>
    <w:rsid w:val="008D4CDC"/>
    <w:rsid w:val="008E312D"/>
    <w:rsid w:val="008E3164"/>
    <w:rsid w:val="008E5464"/>
    <w:rsid w:val="008F1E78"/>
    <w:rsid w:val="008F5848"/>
    <w:rsid w:val="009306A3"/>
    <w:rsid w:val="0094398C"/>
    <w:rsid w:val="00955132"/>
    <w:rsid w:val="009904E7"/>
    <w:rsid w:val="009C1222"/>
    <w:rsid w:val="009F0BB9"/>
    <w:rsid w:val="00A05604"/>
    <w:rsid w:val="00A0626A"/>
    <w:rsid w:val="00A1598C"/>
    <w:rsid w:val="00A26593"/>
    <w:rsid w:val="00A42BA8"/>
    <w:rsid w:val="00A70A6C"/>
    <w:rsid w:val="00A7350B"/>
    <w:rsid w:val="00A7744B"/>
    <w:rsid w:val="00A80FC2"/>
    <w:rsid w:val="00A85FE4"/>
    <w:rsid w:val="00A87ACE"/>
    <w:rsid w:val="00AB35E6"/>
    <w:rsid w:val="00AD1A10"/>
    <w:rsid w:val="00AD6437"/>
    <w:rsid w:val="00AF4758"/>
    <w:rsid w:val="00B02460"/>
    <w:rsid w:val="00B10345"/>
    <w:rsid w:val="00B21074"/>
    <w:rsid w:val="00B56B4F"/>
    <w:rsid w:val="00B56F40"/>
    <w:rsid w:val="00B60444"/>
    <w:rsid w:val="00B70780"/>
    <w:rsid w:val="00B877A7"/>
    <w:rsid w:val="00B94577"/>
    <w:rsid w:val="00B977D1"/>
    <w:rsid w:val="00BA2495"/>
    <w:rsid w:val="00BB5C9C"/>
    <w:rsid w:val="00BC076E"/>
    <w:rsid w:val="00BD189D"/>
    <w:rsid w:val="00BD24F9"/>
    <w:rsid w:val="00BE55C8"/>
    <w:rsid w:val="00BF4646"/>
    <w:rsid w:val="00BF5448"/>
    <w:rsid w:val="00C23535"/>
    <w:rsid w:val="00C2663D"/>
    <w:rsid w:val="00C40C92"/>
    <w:rsid w:val="00C5394C"/>
    <w:rsid w:val="00C862AC"/>
    <w:rsid w:val="00C97BC0"/>
    <w:rsid w:val="00CB2A05"/>
    <w:rsid w:val="00CB78F8"/>
    <w:rsid w:val="00CB7E7D"/>
    <w:rsid w:val="00CE081E"/>
    <w:rsid w:val="00CF536E"/>
    <w:rsid w:val="00CF7CDA"/>
    <w:rsid w:val="00D07313"/>
    <w:rsid w:val="00D23337"/>
    <w:rsid w:val="00D2735E"/>
    <w:rsid w:val="00D76EF3"/>
    <w:rsid w:val="00D83E6E"/>
    <w:rsid w:val="00D860B1"/>
    <w:rsid w:val="00D87D70"/>
    <w:rsid w:val="00DD38BD"/>
    <w:rsid w:val="00DE0D43"/>
    <w:rsid w:val="00DF3997"/>
    <w:rsid w:val="00E10CE7"/>
    <w:rsid w:val="00E1708B"/>
    <w:rsid w:val="00E31A76"/>
    <w:rsid w:val="00E34CD8"/>
    <w:rsid w:val="00E35FBE"/>
    <w:rsid w:val="00E37EC9"/>
    <w:rsid w:val="00E43C9B"/>
    <w:rsid w:val="00E51D01"/>
    <w:rsid w:val="00E60D84"/>
    <w:rsid w:val="00E6582C"/>
    <w:rsid w:val="00E70057"/>
    <w:rsid w:val="00E77C78"/>
    <w:rsid w:val="00E858B2"/>
    <w:rsid w:val="00E9166C"/>
    <w:rsid w:val="00EA2AD1"/>
    <w:rsid w:val="00EA31EE"/>
    <w:rsid w:val="00EA55BB"/>
    <w:rsid w:val="00EA7218"/>
    <w:rsid w:val="00EB5F2A"/>
    <w:rsid w:val="00EB6125"/>
    <w:rsid w:val="00EE5277"/>
    <w:rsid w:val="00EE5644"/>
    <w:rsid w:val="00EF0E9A"/>
    <w:rsid w:val="00F15B77"/>
    <w:rsid w:val="00F259DE"/>
    <w:rsid w:val="00F26CF4"/>
    <w:rsid w:val="00F336E7"/>
    <w:rsid w:val="00F36D51"/>
    <w:rsid w:val="00F3787F"/>
    <w:rsid w:val="00F42CE0"/>
    <w:rsid w:val="00F50AF7"/>
    <w:rsid w:val="00F52570"/>
    <w:rsid w:val="00F73B40"/>
    <w:rsid w:val="00FA0C3F"/>
    <w:rsid w:val="00FA1789"/>
    <w:rsid w:val="00FB6ADC"/>
    <w:rsid w:val="00FE1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6C87333"/>
  <w15:docId w15:val="{BC12CA42-2D49-444B-A2C9-F70E5854F9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101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7350B"/>
    <w:pPr>
      <w:keepNext/>
      <w:suppressAutoHyphens/>
      <w:spacing w:before="240" w:after="60"/>
      <w:outlineLvl w:val="0"/>
    </w:pPr>
    <w:rPr>
      <w:rFonts w:ascii="Cambria" w:hAnsi="Cambria"/>
      <w:b/>
      <w:bCs/>
      <w:kern w:val="32"/>
      <w:sz w:val="32"/>
      <w:szCs w:val="32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CB78F8"/>
    <w:rPr>
      <w:i/>
      <w:iCs/>
    </w:rPr>
  </w:style>
  <w:style w:type="paragraph" w:styleId="NormalWeb">
    <w:name w:val="Normal (Web)"/>
    <w:basedOn w:val="Normal"/>
    <w:uiPriority w:val="99"/>
    <w:unhideWhenUsed/>
    <w:rsid w:val="00CB78F8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unhideWhenUsed/>
    <w:rsid w:val="00CB78F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B78F8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B78F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B78F8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unhideWhenUsed/>
    <w:rsid w:val="00CB78F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CB78F8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B78F8"/>
    <w:pPr>
      <w:ind w:left="720"/>
      <w:contextualSpacing/>
    </w:pPr>
  </w:style>
  <w:style w:type="table" w:styleId="TableGrid">
    <w:name w:val="Table Grid"/>
    <w:basedOn w:val="TableNormal"/>
    <w:uiPriority w:val="59"/>
    <w:rsid w:val="00CB2A0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null">
    <w:name w:val="null"/>
    <w:basedOn w:val="DefaultParagraphFont"/>
    <w:rsid w:val="00371BC0"/>
  </w:style>
  <w:style w:type="character" w:customStyle="1" w:styleId="Heading1Char">
    <w:name w:val="Heading 1 Char"/>
    <w:basedOn w:val="DefaultParagraphFont"/>
    <w:link w:val="Heading1"/>
    <w:uiPriority w:val="9"/>
    <w:rsid w:val="00A7350B"/>
    <w:rPr>
      <w:rFonts w:ascii="Cambria" w:eastAsia="Times New Roman" w:hAnsi="Cambria" w:cs="Times New Roman"/>
      <w:b/>
      <w:bCs/>
      <w:kern w:val="32"/>
      <w:sz w:val="32"/>
      <w:szCs w:val="32"/>
      <w:lang w:eastAsia="ar-SA"/>
    </w:rPr>
  </w:style>
  <w:style w:type="character" w:customStyle="1" w:styleId="Absatz-Standardschriftart">
    <w:name w:val="Absatz-Standardschriftart"/>
    <w:rsid w:val="00A7350B"/>
  </w:style>
  <w:style w:type="character" w:customStyle="1" w:styleId="WW-Absatz-Standardschriftart">
    <w:name w:val="WW-Absatz-Standardschriftart"/>
    <w:rsid w:val="00A7350B"/>
  </w:style>
  <w:style w:type="paragraph" w:customStyle="1" w:styleId="Heading">
    <w:name w:val="Heading"/>
    <w:basedOn w:val="Normal"/>
    <w:next w:val="BodyText"/>
    <w:rsid w:val="00A7350B"/>
    <w:pPr>
      <w:keepNext/>
      <w:suppressAutoHyphens/>
      <w:spacing w:before="240" w:after="120"/>
    </w:pPr>
    <w:rPr>
      <w:rFonts w:ascii="Arial" w:eastAsia="Lucida Sans Unicode" w:hAnsi="Arial" w:cs="Mangal"/>
      <w:sz w:val="28"/>
      <w:szCs w:val="28"/>
      <w:lang w:eastAsia="ar-SA"/>
    </w:rPr>
  </w:style>
  <w:style w:type="paragraph" w:styleId="BodyText">
    <w:name w:val="Body Text"/>
    <w:basedOn w:val="Normal"/>
    <w:link w:val="BodyTextChar"/>
    <w:rsid w:val="00A7350B"/>
    <w:pPr>
      <w:suppressAutoHyphens/>
      <w:spacing w:after="120"/>
    </w:pPr>
    <w:rPr>
      <w:lang w:eastAsia="ar-SA"/>
    </w:rPr>
  </w:style>
  <w:style w:type="character" w:customStyle="1" w:styleId="BodyTextChar">
    <w:name w:val="Body Text Char"/>
    <w:basedOn w:val="DefaultParagraphFont"/>
    <w:link w:val="BodyText"/>
    <w:rsid w:val="00A7350B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List">
    <w:name w:val="List"/>
    <w:basedOn w:val="BodyText"/>
    <w:rsid w:val="00A7350B"/>
    <w:rPr>
      <w:rFonts w:cs="Mangal"/>
    </w:rPr>
  </w:style>
  <w:style w:type="paragraph" w:styleId="Caption">
    <w:name w:val="caption"/>
    <w:basedOn w:val="Normal"/>
    <w:qFormat/>
    <w:rsid w:val="00A7350B"/>
    <w:pPr>
      <w:suppressLineNumbers/>
      <w:suppressAutoHyphens/>
      <w:spacing w:before="120" w:after="120"/>
    </w:pPr>
    <w:rPr>
      <w:rFonts w:cs="Mangal"/>
      <w:i/>
      <w:iCs/>
      <w:lang w:eastAsia="ar-SA"/>
    </w:rPr>
  </w:style>
  <w:style w:type="paragraph" w:customStyle="1" w:styleId="Index">
    <w:name w:val="Index"/>
    <w:basedOn w:val="Normal"/>
    <w:rsid w:val="00A7350B"/>
    <w:pPr>
      <w:suppressLineNumbers/>
      <w:suppressAutoHyphens/>
    </w:pPr>
    <w:rPr>
      <w:rFonts w:cs="Mangal"/>
      <w:lang w:eastAsia="ar-SA"/>
    </w:rPr>
  </w:style>
  <w:style w:type="character" w:customStyle="1" w:styleId="Head1Char">
    <w:name w:val="Head1 Char"/>
    <w:rsid w:val="00A7350B"/>
    <w:rPr>
      <w:rFonts w:ascii="Arial Narrow" w:hAnsi="Arial Narrow" w:cs="Arial"/>
      <w:b/>
      <w:bCs/>
      <w:kern w:val="1"/>
      <w:sz w:val="24"/>
      <w:szCs w:val="24"/>
      <w:lang w:val="en-US" w:eastAsia="ar-SA" w:bidi="ar-SA"/>
    </w:rPr>
  </w:style>
  <w:style w:type="paragraph" w:customStyle="1" w:styleId="PENOMORAN">
    <w:name w:val="PENOMORAN"/>
    <w:basedOn w:val="Normal"/>
    <w:rsid w:val="00A7350B"/>
    <w:pPr>
      <w:tabs>
        <w:tab w:val="left" w:pos="720"/>
      </w:tabs>
      <w:suppressAutoHyphens/>
      <w:spacing w:line="360" w:lineRule="auto"/>
      <w:ind w:left="720" w:hanging="720"/>
    </w:pPr>
    <w:rPr>
      <w:rFonts w:ascii="Arial Narrow" w:hAnsi="Arial Narrow"/>
      <w:b/>
      <w:lang w:eastAsia="ar-SA"/>
    </w:rPr>
  </w:style>
  <w:style w:type="paragraph" w:customStyle="1" w:styleId="penomoran0">
    <w:name w:val="penomoran"/>
    <w:basedOn w:val="Normal"/>
    <w:rsid w:val="00A7350B"/>
    <w:pPr>
      <w:suppressAutoHyphens/>
      <w:spacing w:line="360" w:lineRule="auto"/>
      <w:jc w:val="both"/>
    </w:pPr>
    <w:rPr>
      <w:rFonts w:ascii="Arial Narrow" w:hAnsi="Arial Narrow"/>
      <w:lang w:eastAsia="ar-SA"/>
    </w:rPr>
  </w:style>
  <w:style w:type="paragraph" w:customStyle="1" w:styleId="ALINEA">
    <w:name w:val="ALINEA"/>
    <w:basedOn w:val="penomoran0"/>
    <w:rsid w:val="00A7350B"/>
    <w:pPr>
      <w:ind w:firstLine="1080"/>
    </w:pPr>
  </w:style>
  <w:style w:type="paragraph" w:customStyle="1" w:styleId="nomor">
    <w:name w:val="nomor"/>
    <w:basedOn w:val="penomoran0"/>
    <w:rsid w:val="00A7350B"/>
    <w:rPr>
      <w:b/>
    </w:rPr>
  </w:style>
  <w:style w:type="paragraph" w:customStyle="1" w:styleId="Head1">
    <w:name w:val="Head1"/>
    <w:basedOn w:val="Heading1"/>
    <w:rsid w:val="00A7350B"/>
    <w:rPr>
      <w:rFonts w:ascii="Arial Narrow" w:hAnsi="Arial Narrow" w:cs="Arial"/>
      <w:kern w:val="1"/>
      <w:sz w:val="24"/>
      <w:szCs w:val="24"/>
    </w:rPr>
  </w:style>
  <w:style w:type="paragraph" w:styleId="NoSpacing">
    <w:name w:val="No Spacing"/>
    <w:uiPriority w:val="1"/>
    <w:qFormat/>
    <w:rsid w:val="00A7350B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41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8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8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0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5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76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8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2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OSJUR\Peminjaman%20Ruang%20Kampus%20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8A9A4F-CB21-4574-8B95-2D11CC435E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Peminjaman Ruang Kampus 1</Template>
  <TotalTime>104</TotalTime>
  <Pages>2</Pages>
  <Words>262</Words>
  <Characters>1497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luvita</dc:creator>
  <cp:keywords/>
  <dc:description/>
  <cp:lastModifiedBy>rani.ticha@gmail.com</cp:lastModifiedBy>
  <cp:revision>46</cp:revision>
  <cp:lastPrinted>2017-04-11T00:11:00Z</cp:lastPrinted>
  <dcterms:created xsi:type="dcterms:W3CDTF">2021-06-15T13:20:00Z</dcterms:created>
  <dcterms:modified xsi:type="dcterms:W3CDTF">2021-08-11T03:09:00Z</dcterms:modified>
</cp:coreProperties>
</file>