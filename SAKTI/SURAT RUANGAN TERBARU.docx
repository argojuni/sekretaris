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FE81" w14:textId="585A10C7" w:rsidR="003971F8" w:rsidRPr="00D2735E" w:rsidRDefault="00B56B4F" w:rsidP="003971F8">
      <w:pPr>
        <w:tabs>
          <w:tab w:val="left" w:pos="1440"/>
          <w:tab w:val="left" w:pos="1620"/>
        </w:tabs>
        <w:jc w:val="right"/>
        <w:rPr>
          <w:lang w:val="en-ID"/>
        </w:rPr>
      </w:pPr>
      <w:r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 xml:space="preserve">Malang, </w:t>
      </w:r>
      <w:r w:rsidR="00870E59">
        <w:rPr>
          <w:rStyle w:val="Emphasis"/>
          <w:b/>
          <w:bCs/>
          <w:i w:val="0"/>
          <w:color w:val="000000"/>
          <w:bdr w:val="none" w:sz="0" w:space="0" w:color="auto" w:frame="1"/>
        </w:rPr>
        <w:t>12</w:t>
      </w:r>
      <w:r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Juni </w:t>
      </w:r>
      <w:r w:rsidR="003971F8" w:rsidRPr="00D2735E">
        <w:rPr>
          <w:rStyle w:val="Emphasis"/>
          <w:b/>
          <w:bCs/>
          <w:i w:val="0"/>
          <w:color w:val="000000"/>
          <w:bdr w:val="none" w:sz="0" w:space="0" w:color="auto" w:frame="1"/>
          <w:lang w:val="id-ID"/>
        </w:rPr>
        <w:t>20</w:t>
      </w:r>
      <w:r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21</w:t>
      </w:r>
    </w:p>
    <w:p w14:paraId="52805442" w14:textId="663D60E9" w:rsidR="003971F8" w:rsidRPr="00D2735E" w:rsidRDefault="003971F8" w:rsidP="003971F8">
      <w:pPr>
        <w:rPr>
          <w:lang w:val="id-ID"/>
        </w:rPr>
      </w:pPr>
      <w:r w:rsidRPr="00D2735E">
        <w:t>Nomor</w:t>
      </w:r>
      <w:r w:rsidRPr="00D2735E">
        <w:tab/>
      </w:r>
      <w:r w:rsidRPr="00D2735E">
        <w:tab/>
        <w:t xml:space="preserve">: </w:t>
      </w:r>
      <w:r w:rsidR="005B2609">
        <w:t>05</w:t>
      </w:r>
      <w:r w:rsidR="00BE55C8">
        <w:t>6</w:t>
      </w:r>
      <w:r w:rsidRPr="00D2735E">
        <w:rPr>
          <w:lang w:val="id-ID"/>
        </w:rPr>
        <w:t>/</w:t>
      </w:r>
      <w:r w:rsidR="005B2609">
        <w:t>T-5</w:t>
      </w:r>
      <w:r w:rsidR="00BE55C8">
        <w:t>6</w:t>
      </w:r>
      <w:r w:rsidR="005B2609">
        <w:t>/</w:t>
      </w:r>
      <w:r w:rsidRPr="00D2735E">
        <w:t>HIMAPRO</w:t>
      </w:r>
      <w:r w:rsidRPr="00D2735E">
        <w:rPr>
          <w:lang w:val="id-ID"/>
        </w:rPr>
        <w:t>-</w:t>
      </w:r>
      <w:r w:rsidRPr="00D2735E">
        <w:t>TI/FTD/ITB</w:t>
      </w:r>
      <w:r w:rsidRPr="00D2735E">
        <w:rPr>
          <w:lang w:val="id-ID"/>
        </w:rPr>
        <w:t>-</w:t>
      </w:r>
      <w:r w:rsidR="00B56B4F">
        <w:t>ASIA/VI</w:t>
      </w:r>
      <w:r w:rsidRPr="00D2735E">
        <w:t>/</w:t>
      </w:r>
      <w:r w:rsidRPr="00D2735E">
        <w:rPr>
          <w:lang w:val="id-ID"/>
        </w:rPr>
        <w:t>20</w:t>
      </w:r>
      <w:r w:rsidRPr="00D2735E">
        <w:rPr>
          <w:lang w:val="en-ID"/>
        </w:rPr>
        <w:t>2</w:t>
      </w:r>
      <w:r w:rsidR="00BE55C8">
        <w:rPr>
          <w:lang w:val="en-ID"/>
        </w:rPr>
        <w:t>1</w:t>
      </w:r>
      <w:r w:rsidRPr="00D2735E">
        <w:tab/>
      </w:r>
    </w:p>
    <w:p w14:paraId="202D4710" w14:textId="77777777" w:rsidR="003971F8" w:rsidRPr="00D2735E" w:rsidRDefault="003971F8" w:rsidP="003971F8">
      <w:pPr>
        <w:tabs>
          <w:tab w:val="left" w:pos="1440"/>
          <w:tab w:val="left" w:pos="1620"/>
        </w:tabs>
      </w:pPr>
      <w:r w:rsidRPr="00D2735E">
        <w:t>Lampiran</w:t>
      </w:r>
      <w:r w:rsidRPr="00D2735E">
        <w:tab/>
        <w:t>: 1</w:t>
      </w:r>
    </w:p>
    <w:p w14:paraId="040BF78C" w14:textId="254715CF" w:rsidR="003971F8" w:rsidRPr="00D2735E" w:rsidRDefault="003971F8" w:rsidP="003971F8">
      <w:pPr>
        <w:tabs>
          <w:tab w:val="left" w:pos="1440"/>
          <w:tab w:val="left" w:pos="1620"/>
        </w:tabs>
        <w:rPr>
          <w:lang w:val="id-ID"/>
        </w:rPr>
      </w:pPr>
      <w:r w:rsidRPr="00D2735E">
        <w:t>Hal</w:t>
      </w:r>
      <w:r w:rsidRPr="00D2735E">
        <w:tab/>
        <w:t>: Peminjaman</w:t>
      </w:r>
      <w:r w:rsidR="005B2609">
        <w:t xml:space="preserve"> Ruangan</w:t>
      </w:r>
      <w:r w:rsidR="00777020">
        <w:t xml:space="preserve"> </w:t>
      </w:r>
    </w:p>
    <w:p w14:paraId="5A247B51" w14:textId="77777777" w:rsidR="003971F8" w:rsidRPr="00D2735E" w:rsidRDefault="003971F8" w:rsidP="003971F8">
      <w:pPr>
        <w:tabs>
          <w:tab w:val="left" w:pos="1440"/>
          <w:tab w:val="left" w:pos="1620"/>
        </w:tabs>
      </w:pPr>
    </w:p>
    <w:p w14:paraId="255D0529" w14:textId="5E9D2855" w:rsidR="003971F8" w:rsidRDefault="003971F8" w:rsidP="005B2609">
      <w:pPr>
        <w:tabs>
          <w:tab w:val="right" w:pos="9360"/>
        </w:tabs>
      </w:pPr>
      <w:r w:rsidRPr="00D2735E">
        <w:t>KepadaYth.</w:t>
      </w:r>
      <w:r w:rsidRPr="00D2735E">
        <w:tab/>
      </w:r>
    </w:p>
    <w:p w14:paraId="4E211FEB" w14:textId="633F9870" w:rsidR="005B2609" w:rsidRPr="005B2609" w:rsidRDefault="005B2609" w:rsidP="005B2609">
      <w:pPr>
        <w:tabs>
          <w:tab w:val="right" w:pos="9360"/>
        </w:tabs>
        <w:rPr>
          <w:b/>
        </w:rPr>
      </w:pPr>
      <w:r>
        <w:rPr>
          <w:b/>
        </w:rPr>
        <w:t xml:space="preserve">Bagian Fasilitas Institut Teknologi dan Bisnis Asia Malang </w:t>
      </w:r>
    </w:p>
    <w:p w14:paraId="7C9BAAF1" w14:textId="015A3D54" w:rsidR="003971F8" w:rsidRPr="00D2735E" w:rsidRDefault="003971F8" w:rsidP="003971F8">
      <w:pPr>
        <w:tabs>
          <w:tab w:val="left" w:pos="1440"/>
          <w:tab w:val="left" w:pos="1620"/>
        </w:tabs>
      </w:pPr>
      <w:r w:rsidRPr="00D2735E">
        <w:t>Di tempat</w:t>
      </w:r>
    </w:p>
    <w:p w14:paraId="7AF9D077" w14:textId="77777777" w:rsidR="003971F8" w:rsidRPr="00D2735E" w:rsidRDefault="003971F8" w:rsidP="003971F8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5CBF5B3E" w14:textId="77777777" w:rsidR="003971F8" w:rsidRPr="00D2735E" w:rsidRDefault="003971F8" w:rsidP="003971F8">
      <w:pPr>
        <w:jc w:val="both"/>
      </w:pPr>
      <w:r w:rsidRPr="00D2735E">
        <w:t>Dengan Hormat,</w:t>
      </w:r>
    </w:p>
    <w:p w14:paraId="341C36A9" w14:textId="1836BDE5" w:rsidR="003971F8" w:rsidRPr="00D2735E" w:rsidRDefault="003971F8" w:rsidP="002C70B7">
      <w:pPr>
        <w:jc w:val="both"/>
        <w:rPr>
          <w:shd w:val="clear" w:color="auto" w:fill="FFFFFF"/>
        </w:rPr>
      </w:pPr>
      <w:r w:rsidRPr="00D2735E">
        <w:t>Dalam rangka pelaksanaan kegiatan</w:t>
      </w:r>
      <w:r w:rsidR="007A5F07">
        <w:rPr>
          <w:b/>
          <w:bCs/>
        </w:rPr>
        <w:t xml:space="preserve"> </w:t>
      </w:r>
      <w:r w:rsidR="00B70780">
        <w:rPr>
          <w:b/>
          <w:bCs/>
        </w:rPr>
        <w:t xml:space="preserve">SIMULASI </w:t>
      </w:r>
      <w:r w:rsidR="00BE55C8">
        <w:rPr>
          <w:b/>
          <w:lang w:val="sv-SE"/>
        </w:rPr>
        <w:t>SIDANG ANGGARAN DASAR dan ANGGARAN RUMAH TANGGA (AD/ART)</w:t>
      </w:r>
      <w:r w:rsidR="00BE55C8" w:rsidRPr="009E50B7">
        <w:rPr>
          <w:b/>
          <w:bCs/>
          <w:lang w:val="id-ID"/>
        </w:rPr>
        <w:t xml:space="preserve"> HIMAPRO SAKTI </w:t>
      </w:r>
      <w:r w:rsidR="00BE55C8" w:rsidRPr="009E50B7">
        <w:rPr>
          <w:b/>
          <w:bCs/>
        </w:rPr>
        <w:t xml:space="preserve">PERIODE </w:t>
      </w:r>
      <w:r w:rsidR="00BE55C8">
        <w:rPr>
          <w:b/>
          <w:bCs/>
        </w:rPr>
        <w:t>2021/2022</w:t>
      </w:r>
      <w:r w:rsidR="005B2609">
        <w:rPr>
          <w:b/>
        </w:rPr>
        <w:t>.</w:t>
      </w:r>
      <w:r w:rsidRPr="00D2735E">
        <w:t xml:space="preserve"> </w:t>
      </w:r>
      <w:r w:rsidRPr="00D2735E">
        <w:rPr>
          <w:shd w:val="clear" w:color="auto" w:fill="FFFFFF"/>
        </w:rPr>
        <w:t xml:space="preserve">Kami selaku </w:t>
      </w:r>
      <w:r w:rsidRPr="00D2735E">
        <w:rPr>
          <w:shd w:val="clear" w:color="auto" w:fill="FFFFFF"/>
          <w:lang w:val="id-ID"/>
        </w:rPr>
        <w:t>p</w:t>
      </w:r>
      <w:r w:rsidR="00B56B4F">
        <w:rPr>
          <w:shd w:val="clear" w:color="auto" w:fill="FFFFFF"/>
        </w:rPr>
        <w:t>engurus HIMAPRO SAKTI</w:t>
      </w:r>
      <w:r w:rsidRPr="00D2735E">
        <w:rPr>
          <w:shd w:val="clear" w:color="auto" w:fill="FFFFFF"/>
          <w:lang w:val="id-ID"/>
        </w:rPr>
        <w:t xml:space="preserve"> </w:t>
      </w:r>
      <w:r w:rsidRPr="00D2735E">
        <w:rPr>
          <w:shd w:val="clear" w:color="auto" w:fill="FFFFFF"/>
        </w:rPr>
        <w:t>bermaksud meminjam fasilitas yang akan digunakan</w:t>
      </w:r>
      <w:r w:rsidRPr="00D2735E">
        <w:rPr>
          <w:b/>
          <w:shd w:val="clear" w:color="auto" w:fill="FFFFFF"/>
        </w:rPr>
        <w:t xml:space="preserve"> </w:t>
      </w:r>
      <w:proofErr w:type="gramStart"/>
      <w:r w:rsidRPr="00D2735E">
        <w:rPr>
          <w:shd w:val="clear" w:color="auto" w:fill="FFFFFF"/>
        </w:rPr>
        <w:t>pada :</w:t>
      </w:r>
      <w:proofErr w:type="gramEnd"/>
    </w:p>
    <w:p w14:paraId="3969C2C4" w14:textId="77777777" w:rsidR="003971F8" w:rsidRPr="00D2735E" w:rsidRDefault="003971F8" w:rsidP="003971F8">
      <w:pPr>
        <w:ind w:firstLine="720"/>
        <w:jc w:val="both"/>
        <w:rPr>
          <w:shd w:val="clear" w:color="auto" w:fill="FFFFFF"/>
        </w:rPr>
      </w:pPr>
    </w:p>
    <w:p w14:paraId="2961BD16" w14:textId="1DDA1C6B" w:rsidR="003971F8" w:rsidRPr="00D2735E" w:rsidRDefault="005B2609" w:rsidP="002C70B7">
      <w:pPr>
        <w:pStyle w:val="ListParagraph"/>
        <w:ind w:left="851" w:right="-33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Hari / Tanggal </w:t>
      </w:r>
      <w:r>
        <w:rPr>
          <w:shd w:val="clear" w:color="auto" w:fill="FFFFFF"/>
        </w:rPr>
        <w:tab/>
        <w:t xml:space="preserve">:  </w:t>
      </w:r>
      <w:r w:rsidR="00D83E6E">
        <w:rPr>
          <w:shd w:val="clear" w:color="auto" w:fill="FFFFFF"/>
        </w:rPr>
        <w:t>Sabtu, 1</w:t>
      </w:r>
      <w:r w:rsidR="00870E59">
        <w:rPr>
          <w:shd w:val="clear" w:color="auto" w:fill="FFFFFF"/>
        </w:rPr>
        <w:t>9</w:t>
      </w:r>
      <w:r w:rsidR="00D83E6E">
        <w:rPr>
          <w:shd w:val="clear" w:color="auto" w:fill="FFFFFF"/>
        </w:rPr>
        <w:t xml:space="preserve"> Juni 2021</w:t>
      </w:r>
    </w:p>
    <w:p w14:paraId="259FAD57" w14:textId="541ED279" w:rsidR="003971F8" w:rsidRPr="00D2735E" w:rsidRDefault="00D87D70" w:rsidP="00D87D70">
      <w:pPr>
        <w:ind w:firstLine="720"/>
        <w:rPr>
          <w:shd w:val="clear" w:color="auto" w:fill="FFFFFF"/>
          <w:lang w:val="id-ID"/>
        </w:rPr>
      </w:pPr>
      <w:r>
        <w:rPr>
          <w:shd w:val="clear" w:color="auto" w:fill="FFFFFF"/>
        </w:rPr>
        <w:t xml:space="preserve">  </w:t>
      </w:r>
      <w:r w:rsidR="003971F8" w:rsidRPr="00D2735E">
        <w:rPr>
          <w:shd w:val="clear" w:color="auto" w:fill="FFFFFF"/>
        </w:rPr>
        <w:t>W</w:t>
      </w:r>
      <w:r w:rsidR="005B2609">
        <w:rPr>
          <w:shd w:val="clear" w:color="auto" w:fill="FFFFFF"/>
        </w:rPr>
        <w:t xml:space="preserve">aktu </w:t>
      </w:r>
      <w:r w:rsidR="005B2609">
        <w:rPr>
          <w:shd w:val="clear" w:color="auto" w:fill="FFFFFF"/>
        </w:rPr>
        <w:tab/>
      </w:r>
      <w:r w:rsidR="005B2609">
        <w:rPr>
          <w:shd w:val="clear" w:color="auto" w:fill="FFFFFF"/>
        </w:rPr>
        <w:tab/>
        <w:t xml:space="preserve">: </w:t>
      </w:r>
      <w:r w:rsidR="003C3B17">
        <w:rPr>
          <w:shd w:val="clear" w:color="auto" w:fill="FFFFFF"/>
        </w:rPr>
        <w:t xml:space="preserve"> 08.00 – 15.30</w:t>
      </w:r>
      <w:r w:rsidR="00B70780">
        <w:rPr>
          <w:shd w:val="clear" w:color="auto" w:fill="FFFFFF"/>
        </w:rPr>
        <w:t xml:space="preserve"> WIB</w:t>
      </w:r>
    </w:p>
    <w:p w14:paraId="79C9ACDB" w14:textId="302C73E2" w:rsidR="003971F8" w:rsidRPr="00D2735E" w:rsidRDefault="003971F8" w:rsidP="002C70B7">
      <w:pPr>
        <w:pStyle w:val="ListParagraph"/>
        <w:ind w:left="851" w:right="-333"/>
        <w:rPr>
          <w:shd w:val="clear" w:color="auto" w:fill="FFFFFF"/>
        </w:rPr>
      </w:pPr>
      <w:r w:rsidRPr="00D2735E">
        <w:rPr>
          <w:shd w:val="clear" w:color="auto" w:fill="FFFFFF"/>
        </w:rPr>
        <w:t>Tempat</w:t>
      </w:r>
      <w:r w:rsidRPr="00D2735E">
        <w:rPr>
          <w:shd w:val="clear" w:color="auto" w:fill="FFFFFF"/>
        </w:rPr>
        <w:tab/>
      </w:r>
      <w:r w:rsidRPr="00D2735E">
        <w:rPr>
          <w:shd w:val="clear" w:color="auto" w:fill="FFFFFF"/>
        </w:rPr>
        <w:tab/>
        <w:t>:</w:t>
      </w:r>
      <w:r w:rsidRPr="00D2735E">
        <w:t xml:space="preserve"> </w:t>
      </w:r>
      <w:r w:rsidR="00EF0E9A">
        <w:rPr>
          <w:bCs/>
          <w:color w:val="1D1B11"/>
          <w:lang w:val="fi-FI"/>
        </w:rPr>
        <w:t xml:space="preserve"> </w:t>
      </w:r>
      <w:r w:rsidR="00B70780">
        <w:rPr>
          <w:bCs/>
          <w:color w:val="1D1B11"/>
          <w:lang w:val="fi-FI"/>
        </w:rPr>
        <w:t>Terlampir</w:t>
      </w:r>
    </w:p>
    <w:p w14:paraId="48F94DFC" w14:textId="77777777" w:rsidR="003971F8" w:rsidRPr="00D2735E" w:rsidRDefault="003971F8" w:rsidP="003971F8">
      <w:pPr>
        <w:pStyle w:val="ListParagraph"/>
        <w:ind w:left="1440" w:right="-333"/>
        <w:jc w:val="both"/>
        <w:rPr>
          <w:shd w:val="clear" w:color="auto" w:fill="FFFFFF"/>
        </w:rPr>
      </w:pPr>
    </w:p>
    <w:p w14:paraId="1F31A347" w14:textId="77777777" w:rsidR="003971F8" w:rsidRPr="00D2735E" w:rsidRDefault="003971F8" w:rsidP="002C70B7">
      <w:pPr>
        <w:jc w:val="both"/>
        <w:rPr>
          <w:rStyle w:val="Emphasis"/>
          <w:bdr w:val="none" w:sz="0" w:space="0" w:color="auto" w:frame="1"/>
        </w:rPr>
      </w:pPr>
      <w:r w:rsidRPr="00D2735E">
        <w:rPr>
          <w:bdr w:val="none" w:sz="0" w:space="0" w:color="auto" w:frame="1"/>
        </w:rPr>
        <w:t xml:space="preserve">Demikianlah surat permohonan ini kami sampaikan, </w:t>
      </w:r>
      <w:r w:rsidRPr="00D2735E">
        <w:rPr>
          <w:bdr w:val="none" w:sz="0" w:space="0" w:color="auto" w:frame="1"/>
          <w:lang w:val="id-ID"/>
        </w:rPr>
        <w:t>b</w:t>
      </w:r>
      <w:r w:rsidRPr="00D2735E">
        <w:rPr>
          <w:bdr w:val="none" w:sz="0" w:space="0" w:color="auto" w:frame="1"/>
        </w:rPr>
        <w:t>esar harapan dari kami kesediaan anda untuk dapat berkenan mendukung acara tersebut.  Atas perhatian dan kerjasamanya kami sampaikan terimakasih</w:t>
      </w:r>
      <w:r w:rsidRPr="00D2735E">
        <w:rPr>
          <w:rStyle w:val="Emphasis"/>
          <w:bdr w:val="none" w:sz="0" w:space="0" w:color="auto" w:frame="1"/>
        </w:rPr>
        <w:t>.</w:t>
      </w:r>
    </w:p>
    <w:p w14:paraId="29F6DCCD" w14:textId="77777777" w:rsidR="003971F8" w:rsidRPr="000204E2" w:rsidRDefault="003971F8" w:rsidP="003971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i w:val="0"/>
          <w:iCs w:val="0"/>
          <w:bdr w:val="none" w:sz="0" w:space="0" w:color="auto" w:frame="1"/>
        </w:rPr>
      </w:pPr>
    </w:p>
    <w:p w14:paraId="7E816668" w14:textId="07217A9B" w:rsidR="003971F8" w:rsidRPr="00D2735E" w:rsidRDefault="002C70B7" w:rsidP="002C70B7">
      <w:pPr>
        <w:pStyle w:val="NormalWeb"/>
        <w:shd w:val="clear" w:color="auto" w:fill="FFFFFF"/>
        <w:spacing w:before="0" w:beforeAutospacing="0" w:after="0" w:afterAutospacing="0"/>
        <w:ind w:left="6096"/>
        <w:textAlignment w:val="baseline"/>
        <w:rPr>
          <w:rStyle w:val="Emphasis"/>
          <w:b/>
          <w:iCs w:val="0"/>
        </w:rPr>
      </w:pPr>
      <w:r>
        <w:rPr>
          <w:rStyle w:val="Emphasis"/>
          <w:i w:val="0"/>
          <w:bdr w:val="none" w:sz="0" w:space="0" w:color="auto" w:frame="1"/>
        </w:rPr>
        <w:t>Hormat kami,</w:t>
      </w:r>
    </w:p>
    <w:p w14:paraId="45429DFD" w14:textId="77777777" w:rsidR="003971F8" w:rsidRPr="00D2735E" w:rsidRDefault="003971F8" w:rsidP="003971F8">
      <w:pPr>
        <w:ind w:left="5760" w:firstLine="720"/>
        <w:jc w:val="both"/>
        <w:rPr>
          <w:rStyle w:val="Emphasis"/>
          <w:b/>
          <w:bCs/>
          <w:i w:val="0"/>
          <w:bdr w:val="none" w:sz="0" w:space="0" w:color="auto" w:frame="1"/>
        </w:rPr>
      </w:pPr>
      <w:r w:rsidRPr="00D2735E">
        <w:rPr>
          <w:b/>
        </w:rPr>
        <w:t xml:space="preserve">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2"/>
      </w:tblGrid>
      <w:tr w:rsidR="003971F8" w:rsidRPr="00D2735E" w14:paraId="5F229BD2" w14:textId="77777777" w:rsidTr="004F1FAD">
        <w:trPr>
          <w:jc w:val="center"/>
        </w:trPr>
        <w:tc>
          <w:tcPr>
            <w:tcW w:w="4788" w:type="dxa"/>
          </w:tcPr>
          <w:p w14:paraId="27B3D6A4" w14:textId="78AAB648" w:rsidR="003971F8" w:rsidRPr="00D87D70" w:rsidRDefault="003971F8" w:rsidP="004F1FAD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 w:rsidR="00D87D70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Pelaksana</w:t>
            </w:r>
          </w:p>
          <w:p w14:paraId="393E225A" w14:textId="77777777" w:rsidR="003971F8" w:rsidRPr="00A1598C" w:rsidRDefault="003971F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1FB8A932" w14:textId="77777777" w:rsidR="003971F8" w:rsidRPr="00A1598C" w:rsidRDefault="003971F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0A3F961E" w14:textId="77777777" w:rsidR="003971F8" w:rsidRPr="00A1598C" w:rsidRDefault="003971F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446EC428" w14:textId="77777777" w:rsidR="003971F8" w:rsidRPr="00A1598C" w:rsidRDefault="003971F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68680267" w14:textId="6302A31C" w:rsidR="003971F8" w:rsidRPr="00A1598C" w:rsidRDefault="00D87D70" w:rsidP="004F1FAD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>S</w:t>
            </w:r>
            <w:r>
              <w:rPr>
                <w:b/>
                <w:bCs/>
                <w:u w:val="single"/>
              </w:rPr>
              <w:t>ITI MURTINI</w:t>
            </w:r>
          </w:p>
          <w:p w14:paraId="0B08A5C9" w14:textId="530DD205" w:rsidR="002C70B7" w:rsidRPr="00A1598C" w:rsidRDefault="003971F8" w:rsidP="002C70B7">
            <w:pPr>
              <w:jc w:val="center"/>
              <w:rPr>
                <w:iCs/>
              </w:rPr>
            </w:pPr>
            <w:proofErr w:type="gramStart"/>
            <w:r w:rsidRPr="00A1598C">
              <w:rPr>
                <w:rStyle w:val="Emphasis"/>
                <w:i w:val="0"/>
                <w:lang w:val="en-ID"/>
              </w:rPr>
              <w:t>NIM :</w:t>
            </w:r>
            <w:proofErr w:type="gramEnd"/>
            <w:r w:rsidR="005B2609">
              <w:rPr>
                <w:iCs/>
              </w:rPr>
              <w:t xml:space="preserve"> </w:t>
            </w:r>
            <w:r w:rsidR="00D87D70" w:rsidRPr="00A17460">
              <w:t>19201040</w:t>
            </w:r>
          </w:p>
          <w:p w14:paraId="79311B61" w14:textId="4DAEA4D1" w:rsidR="002C70B7" w:rsidRPr="002C70B7" w:rsidRDefault="002C70B7" w:rsidP="005B2609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</w:p>
        </w:tc>
        <w:tc>
          <w:tcPr>
            <w:tcW w:w="4788" w:type="dxa"/>
          </w:tcPr>
          <w:p w14:paraId="6BF46301" w14:textId="77777777" w:rsidR="003971F8" w:rsidRPr="00A1598C" w:rsidRDefault="003971F8" w:rsidP="004F1FAD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>Sekretaris</w:t>
            </w:r>
          </w:p>
          <w:p w14:paraId="6C10BD41" w14:textId="77777777" w:rsidR="003971F8" w:rsidRPr="00A1598C" w:rsidRDefault="003971F8" w:rsidP="00D87D70">
            <w:pPr>
              <w:rPr>
                <w:rStyle w:val="Emphasis"/>
                <w:i w:val="0"/>
                <w:color w:val="707070"/>
              </w:rPr>
            </w:pPr>
          </w:p>
          <w:p w14:paraId="59394A44" w14:textId="77777777" w:rsidR="003971F8" w:rsidRDefault="003971F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1E7276C2" w14:textId="77777777" w:rsidR="005B2609" w:rsidRPr="00A1598C" w:rsidRDefault="005B2609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05E30306" w14:textId="77777777" w:rsidR="003971F8" w:rsidRPr="00A1598C" w:rsidRDefault="003971F8" w:rsidP="004F1FAD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70F7BB5E" w14:textId="748722F4" w:rsidR="003971F8" w:rsidRPr="00D87D70" w:rsidRDefault="00D87D70" w:rsidP="004F1FAD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 w:rsidRPr="00D87D70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SINTIA PUTRI</w:t>
            </w:r>
          </w:p>
          <w:p w14:paraId="14676F39" w14:textId="754CAE76" w:rsidR="003971F8" w:rsidRPr="002C70B7" w:rsidRDefault="003971F8" w:rsidP="004F1FAD">
            <w:pPr>
              <w:jc w:val="center"/>
              <w:rPr>
                <w:rStyle w:val="Emphasis"/>
                <w:i w:val="0"/>
                <w:iCs w:val="0"/>
                <w:lang w:val="en-ID"/>
              </w:rPr>
            </w:pPr>
            <w:proofErr w:type="gramStart"/>
            <w:r w:rsidRPr="00A1598C">
              <w:rPr>
                <w:bCs/>
                <w:iCs/>
              </w:rPr>
              <w:t>N</w:t>
            </w:r>
            <w:r w:rsidR="005B2609">
              <w:rPr>
                <w:iCs/>
              </w:rPr>
              <w:t>IM :</w:t>
            </w:r>
            <w:proofErr w:type="gramEnd"/>
            <w:r w:rsidR="005B2609">
              <w:rPr>
                <w:iCs/>
              </w:rPr>
              <w:t xml:space="preserve"> </w:t>
            </w:r>
            <w:r w:rsidR="00D87D70" w:rsidRPr="00A17460">
              <w:t>19201105</w:t>
            </w:r>
          </w:p>
        </w:tc>
      </w:tr>
    </w:tbl>
    <w:p w14:paraId="6558464F" w14:textId="060AB5B4" w:rsidR="003971F8" w:rsidRPr="00D2735E" w:rsidRDefault="003971F8" w:rsidP="00A1598C">
      <w:pPr>
        <w:rPr>
          <w:b/>
        </w:rPr>
      </w:pPr>
    </w:p>
    <w:tbl>
      <w:tblPr>
        <w:tblStyle w:val="TableGrid"/>
        <w:tblW w:w="17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7"/>
        <w:gridCol w:w="8645"/>
      </w:tblGrid>
      <w:tr w:rsidR="002C70B7" w:rsidRPr="00D2735E" w14:paraId="18ABBDFA" w14:textId="77777777" w:rsidTr="00A1598C">
        <w:tc>
          <w:tcPr>
            <w:tcW w:w="4395" w:type="dxa"/>
          </w:tcPr>
          <w:p w14:paraId="0DBE2899" w14:textId="20B52C83" w:rsidR="00A1598C" w:rsidRPr="000204E2" w:rsidRDefault="005B2609" w:rsidP="002C70B7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Mengetahui</w:t>
            </w:r>
          </w:p>
          <w:p w14:paraId="0880FA94" w14:textId="41DF05CD" w:rsidR="002C70B7" w:rsidRPr="00A1598C" w:rsidRDefault="00047938" w:rsidP="002C70B7">
            <w:pPr>
              <w:jc w:val="center"/>
              <w:rPr>
                <w:b/>
                <w:bCs/>
                <w:iCs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 xml:space="preserve">Bagian </w:t>
            </w:r>
            <w:r w:rsidR="002C70B7"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</w:t>
            </w:r>
            <w:r w:rsidR="00A1598C"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mahasiswaan</w:t>
            </w:r>
          </w:p>
          <w:p w14:paraId="5719C6B9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12E98193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231C9A21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1B51A088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25885241" w14:textId="653922FE" w:rsidR="002C70B7" w:rsidRPr="00A1598C" w:rsidRDefault="00B56B4F" w:rsidP="002C70B7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 xml:space="preserve">Agus Purnomo Sidi, </w:t>
            </w:r>
            <w:proofErr w:type="gramStart"/>
            <w:r>
              <w:rPr>
                <w:b/>
                <w:bCs/>
                <w:iCs/>
                <w:u w:val="single"/>
              </w:rPr>
              <w:t>S.Sos</w:t>
            </w:r>
            <w:proofErr w:type="gramEnd"/>
            <w:r>
              <w:rPr>
                <w:b/>
                <w:bCs/>
                <w:iCs/>
                <w:u w:val="single"/>
              </w:rPr>
              <w:t>.,M.M</w:t>
            </w:r>
          </w:p>
          <w:p w14:paraId="17411176" w14:textId="3D122D75" w:rsidR="002C70B7" w:rsidRPr="00A1598C" w:rsidRDefault="00B56B4F" w:rsidP="00A1598C">
            <w:pPr>
              <w:jc w:val="center"/>
              <w:rPr>
                <w:rStyle w:val="Emphasis"/>
                <w:i w:val="0"/>
              </w:rPr>
            </w:pPr>
            <w:proofErr w:type="gramStart"/>
            <w:r>
              <w:rPr>
                <w:rStyle w:val="Emphasis"/>
                <w:i w:val="0"/>
                <w:lang w:val="en-ID"/>
              </w:rPr>
              <w:t>NIDN :</w:t>
            </w:r>
            <w:proofErr w:type="gramEnd"/>
            <w:r>
              <w:rPr>
                <w:rStyle w:val="Emphasis"/>
                <w:i w:val="0"/>
                <w:lang w:val="en-ID"/>
              </w:rPr>
              <w:t xml:space="preserve"> 0710087902</w:t>
            </w:r>
          </w:p>
          <w:p w14:paraId="5BE70068" w14:textId="77777777" w:rsidR="002C70B7" w:rsidRPr="00D2735E" w:rsidRDefault="002C70B7" w:rsidP="002C70B7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lang w:val="fi-FI"/>
              </w:rPr>
            </w:pPr>
          </w:p>
        </w:tc>
        <w:tc>
          <w:tcPr>
            <w:tcW w:w="4677" w:type="dxa"/>
          </w:tcPr>
          <w:p w14:paraId="4FEA3F17" w14:textId="166DC124" w:rsidR="00A1598C" w:rsidRPr="000204E2" w:rsidRDefault="00A1598C" w:rsidP="002C70B7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  <w:r w:rsidRPr="000204E2"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Mengetahui</w:t>
            </w:r>
            <w:r w:rsidR="000204E2"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,</w:t>
            </w:r>
          </w:p>
          <w:p w14:paraId="3647A393" w14:textId="08C14421" w:rsidR="002C70B7" w:rsidRPr="00A1598C" w:rsidRDefault="00A1598C" w:rsidP="002C70B7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>Pembina</w:t>
            </w:r>
            <w:r w:rsidR="00047938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 xml:space="preserve"> Himapro SAKTI</w:t>
            </w:r>
          </w:p>
          <w:p w14:paraId="755B11B8" w14:textId="77777777" w:rsidR="002C70B7" w:rsidRPr="00A1598C" w:rsidRDefault="002C70B7" w:rsidP="002C70B7">
            <w:pPr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41C3BF72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0D945F25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1012C30B" w14:textId="77777777" w:rsidR="002C70B7" w:rsidRPr="00A1598C" w:rsidRDefault="002C70B7" w:rsidP="002C70B7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3AD1441B" w14:textId="56BB840C" w:rsidR="002C70B7" w:rsidRPr="00A1598C" w:rsidRDefault="00A1598C" w:rsidP="002C70B7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 xml:space="preserve">Jaenal Arifin, </w:t>
            </w:r>
            <w:proofErr w:type="gramStart"/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S.Kom</w:t>
            </w:r>
            <w:proofErr w:type="gramEnd"/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, M.M., M.Kom</w:t>
            </w:r>
          </w:p>
          <w:p w14:paraId="4807783D" w14:textId="1B7A5001" w:rsidR="002C70B7" w:rsidRPr="00A1598C" w:rsidRDefault="00A1598C" w:rsidP="00A1598C">
            <w:pPr>
              <w:jc w:val="center"/>
              <w:rPr>
                <w:iCs/>
                <w:lang w:val="fi-FI"/>
              </w:rPr>
            </w:pPr>
            <w:proofErr w:type="gramStart"/>
            <w:r w:rsidRPr="00A1598C">
              <w:rPr>
                <w:iCs/>
              </w:rPr>
              <w:t>NIDN :</w:t>
            </w:r>
            <w:proofErr w:type="gramEnd"/>
            <w:r w:rsidRPr="00A1598C">
              <w:rPr>
                <w:iCs/>
              </w:rPr>
              <w:t xml:space="preserve"> 0709117502</w:t>
            </w:r>
          </w:p>
        </w:tc>
        <w:tc>
          <w:tcPr>
            <w:tcW w:w="8645" w:type="dxa"/>
            <w:hideMark/>
          </w:tcPr>
          <w:p w14:paraId="068E359F" w14:textId="1135E6E1" w:rsidR="002C70B7" w:rsidRPr="00D2735E" w:rsidRDefault="002C70B7" w:rsidP="002C70B7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D2735E">
              <w:rPr>
                <w:lang w:val="fi-FI"/>
              </w:rPr>
              <w:t>Wakil Rektor  III,</w:t>
            </w:r>
          </w:p>
        </w:tc>
      </w:tr>
    </w:tbl>
    <w:p w14:paraId="42252350" w14:textId="5D4012AB" w:rsidR="000204E2" w:rsidRPr="000204E2" w:rsidRDefault="000204E2" w:rsidP="00D2735E">
      <w:pPr>
        <w:spacing w:line="360" w:lineRule="auto"/>
        <w:rPr>
          <w:rStyle w:val="Emphasis"/>
          <w:i w:val="0"/>
        </w:rPr>
      </w:pPr>
      <w:proofErr w:type="gramStart"/>
      <w:r w:rsidRPr="000204E2">
        <w:rPr>
          <w:rStyle w:val="Emphasis"/>
          <w:i w:val="0"/>
        </w:rPr>
        <w:t>Tembusan :</w:t>
      </w:r>
      <w:proofErr w:type="gramEnd"/>
    </w:p>
    <w:p w14:paraId="369A4606" w14:textId="43DBE35A" w:rsidR="000204E2" w:rsidRPr="00B56B4F" w:rsidRDefault="00B56B4F" w:rsidP="00B56B4F">
      <w:pPr>
        <w:pStyle w:val="ListParagraph"/>
        <w:numPr>
          <w:ilvl w:val="0"/>
          <w:numId w:val="27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>Bagian Akademik (BAA)</w:t>
      </w:r>
    </w:p>
    <w:p w14:paraId="7F6D3DDD" w14:textId="08947EB3" w:rsidR="000204E2" w:rsidRDefault="000204E2" w:rsidP="00D2735E">
      <w:pPr>
        <w:pStyle w:val="ListParagraph"/>
        <w:numPr>
          <w:ilvl w:val="0"/>
          <w:numId w:val="27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>Koordinator Security Institut Teknologi dan Bisnis Asia Malang</w:t>
      </w:r>
    </w:p>
    <w:p w14:paraId="6CC5A2D7" w14:textId="00970F0F" w:rsidR="003C3B17" w:rsidRPr="004860B0" w:rsidRDefault="00175068" w:rsidP="004860B0">
      <w:pPr>
        <w:pStyle w:val="ListParagraph"/>
        <w:numPr>
          <w:ilvl w:val="0"/>
          <w:numId w:val="27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>Bagian Kemahasiswaan</w:t>
      </w:r>
    </w:p>
    <w:p w14:paraId="5C716B7B" w14:textId="230E95E8" w:rsidR="003C3B17" w:rsidRDefault="003C3B17" w:rsidP="003C3B17">
      <w:pPr>
        <w:tabs>
          <w:tab w:val="left" w:pos="1440"/>
          <w:tab w:val="left" w:pos="1620"/>
        </w:tabs>
        <w:rPr>
          <w:rStyle w:val="Emphasis"/>
          <w:b/>
          <w:bCs/>
          <w:i w:val="0"/>
          <w:color w:val="000000"/>
          <w:bdr w:val="none" w:sz="0" w:space="0" w:color="auto" w:frame="1"/>
        </w:rPr>
      </w:pPr>
      <w:r>
        <w:rPr>
          <w:rStyle w:val="Emphasis"/>
          <w:b/>
          <w:bCs/>
          <w:i w:val="0"/>
          <w:color w:val="000000"/>
          <w:bdr w:val="none" w:sz="0" w:space="0" w:color="auto" w:frame="1"/>
        </w:rPr>
        <w:lastRenderedPageBreak/>
        <w:t>Lampiran</w:t>
      </w:r>
    </w:p>
    <w:p w14:paraId="0199B070" w14:textId="00127349" w:rsidR="003C3B17" w:rsidRDefault="003C3B17" w:rsidP="003C3B17">
      <w:pPr>
        <w:tabs>
          <w:tab w:val="left" w:pos="1440"/>
          <w:tab w:val="left" w:pos="1620"/>
        </w:tabs>
        <w:rPr>
          <w:rStyle w:val="Emphasis"/>
          <w:i w:val="0"/>
          <w:color w:val="000000"/>
          <w:bdr w:val="none" w:sz="0" w:space="0" w:color="auto" w:frame="1"/>
        </w:rPr>
      </w:pPr>
    </w:p>
    <w:p w14:paraId="5EDD6CA5" w14:textId="77777777" w:rsidR="003C3B17" w:rsidRP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i w:val="0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4214"/>
        <w:gridCol w:w="3424"/>
      </w:tblGrid>
      <w:tr w:rsidR="003C3B17" w14:paraId="5F7EA54A" w14:textId="77777777" w:rsidTr="003C3B17">
        <w:trPr>
          <w:trHeight w:val="580"/>
        </w:trPr>
        <w:tc>
          <w:tcPr>
            <w:tcW w:w="1308" w:type="dxa"/>
          </w:tcPr>
          <w:p w14:paraId="58B717F8" w14:textId="11F3A188" w:rsid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No</w:t>
            </w:r>
          </w:p>
        </w:tc>
        <w:tc>
          <w:tcPr>
            <w:tcW w:w="4214" w:type="dxa"/>
          </w:tcPr>
          <w:p w14:paraId="031F64DB" w14:textId="4889ACB3" w:rsid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Tempat</w:t>
            </w:r>
          </w:p>
        </w:tc>
        <w:tc>
          <w:tcPr>
            <w:tcW w:w="3424" w:type="dxa"/>
          </w:tcPr>
          <w:p w14:paraId="666CDE47" w14:textId="794FE97F" w:rsid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Pukul</w:t>
            </w:r>
          </w:p>
        </w:tc>
      </w:tr>
      <w:tr w:rsidR="003C3B17" w14:paraId="3384F5C7" w14:textId="77777777" w:rsidTr="003C3B17">
        <w:trPr>
          <w:trHeight w:val="580"/>
        </w:trPr>
        <w:tc>
          <w:tcPr>
            <w:tcW w:w="1308" w:type="dxa"/>
          </w:tcPr>
          <w:p w14:paraId="1897E76B" w14:textId="0FAC6F28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 w:rsidRPr="003C3B17">
              <w:rPr>
                <w:rStyle w:val="Emphasis"/>
                <w:i w:val="0"/>
                <w:color w:val="000000"/>
                <w:bdr w:val="none" w:sz="0" w:space="0" w:color="auto" w:frame="1"/>
              </w:rPr>
              <w:t>1.</w:t>
            </w:r>
          </w:p>
        </w:tc>
        <w:tc>
          <w:tcPr>
            <w:tcW w:w="4214" w:type="dxa"/>
          </w:tcPr>
          <w:p w14:paraId="1695BE0E" w14:textId="44D2D5A2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Harvard 1</w:t>
            </w:r>
          </w:p>
        </w:tc>
        <w:tc>
          <w:tcPr>
            <w:tcW w:w="3424" w:type="dxa"/>
          </w:tcPr>
          <w:p w14:paraId="09A8CBD2" w14:textId="3AED794D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08.00 – 15.30</w:t>
            </w:r>
          </w:p>
        </w:tc>
      </w:tr>
      <w:tr w:rsidR="003C3B17" w14:paraId="32411824" w14:textId="77777777" w:rsidTr="003C3B17">
        <w:trPr>
          <w:trHeight w:val="555"/>
        </w:trPr>
        <w:tc>
          <w:tcPr>
            <w:tcW w:w="1308" w:type="dxa"/>
          </w:tcPr>
          <w:p w14:paraId="0ED5A62B" w14:textId="1356F5B2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2.</w:t>
            </w:r>
          </w:p>
        </w:tc>
        <w:tc>
          <w:tcPr>
            <w:tcW w:w="4214" w:type="dxa"/>
          </w:tcPr>
          <w:p w14:paraId="35546F0D" w14:textId="05030EB2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Harvard 2</w:t>
            </w:r>
          </w:p>
        </w:tc>
        <w:tc>
          <w:tcPr>
            <w:tcW w:w="3424" w:type="dxa"/>
          </w:tcPr>
          <w:p w14:paraId="03351EBE" w14:textId="6FA402E2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08.00 – 15.30</w:t>
            </w:r>
          </w:p>
        </w:tc>
      </w:tr>
      <w:tr w:rsidR="003C3B17" w14:paraId="133F0C6D" w14:textId="77777777" w:rsidTr="003C3B17">
        <w:trPr>
          <w:trHeight w:val="580"/>
        </w:trPr>
        <w:tc>
          <w:tcPr>
            <w:tcW w:w="1308" w:type="dxa"/>
          </w:tcPr>
          <w:p w14:paraId="0647FE30" w14:textId="2BD13465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3.</w:t>
            </w:r>
          </w:p>
        </w:tc>
        <w:tc>
          <w:tcPr>
            <w:tcW w:w="4214" w:type="dxa"/>
          </w:tcPr>
          <w:p w14:paraId="12EF3A80" w14:textId="750AD78C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Bakerley</w:t>
            </w:r>
          </w:p>
        </w:tc>
        <w:tc>
          <w:tcPr>
            <w:tcW w:w="3424" w:type="dxa"/>
          </w:tcPr>
          <w:p w14:paraId="7EA409C7" w14:textId="020F9B9B" w:rsidR="003C3B17" w:rsidRPr="003C3B17" w:rsidRDefault="003C3B17" w:rsidP="003C3B17">
            <w:pPr>
              <w:tabs>
                <w:tab w:val="left" w:pos="1440"/>
                <w:tab w:val="left" w:pos="1620"/>
              </w:tabs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08.00 – 15.30</w:t>
            </w:r>
          </w:p>
        </w:tc>
      </w:tr>
    </w:tbl>
    <w:p w14:paraId="40B88BA9" w14:textId="02D2B647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68A77A23" w14:textId="7C058155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A3F8AF1" w14:textId="72C2437F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21A45A65" w14:textId="392CA6E3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010B3646" w14:textId="262DCCCF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4616EF93" w14:textId="78F1BF97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6D4FFCA3" w14:textId="309BF1ED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699CDC8C" w14:textId="41C5E3B1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5FBCC84D" w14:textId="685D2B5B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595525C9" w14:textId="32978728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A28DC06" w14:textId="0C8DD1DC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37B8AC2E" w14:textId="42B23096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48FEB618" w14:textId="6E9C9B1F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08F7DD64" w14:textId="27F4F2D0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B13D2DA" w14:textId="428CE55D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3247F77A" w14:textId="0DEDE33B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A331516" w14:textId="14BCF836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308AF5FA" w14:textId="5E0B40CD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0C1CF29" w14:textId="56355E2A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586A5E47" w14:textId="03AFAEA7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05CBDC84" w14:textId="78D76EFE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BCA0B91" w14:textId="112ABF47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2FF8B52D" w14:textId="734B4388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296A9D7C" w14:textId="7A28793B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DBFCECE" w14:textId="426DB723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06178EC3" w14:textId="50CC8889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519EC45D" w14:textId="52E00065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67C1002" w14:textId="107F1D75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799C760" w14:textId="61829EB7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6B0FC199" w14:textId="5682F2BB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8A6DC5A" w14:textId="34606288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70B0BC5E" w14:textId="47374E7F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2FCB2ACA" w14:textId="20355A41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466E86DB" w14:textId="19385FEB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22C4847A" w14:textId="3E29604E" w:rsidR="003C3B17" w:rsidRDefault="003C3B17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54607078" w14:textId="12C792A0" w:rsidR="004860B0" w:rsidRDefault="004860B0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0D50AE3D" w14:textId="77777777" w:rsidR="004860B0" w:rsidRDefault="004860B0" w:rsidP="003C3B17">
      <w:pPr>
        <w:tabs>
          <w:tab w:val="left" w:pos="1440"/>
          <w:tab w:val="left" w:pos="1620"/>
        </w:tabs>
        <w:jc w:val="both"/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43F0768A" w14:textId="77777777" w:rsidR="003C3B17" w:rsidRDefault="003C3B17" w:rsidP="003C3B17">
      <w:pPr>
        <w:tabs>
          <w:tab w:val="left" w:pos="1440"/>
          <w:tab w:val="left" w:pos="1620"/>
        </w:tabs>
        <w:rPr>
          <w:rStyle w:val="Emphasis"/>
          <w:b/>
          <w:bCs/>
          <w:i w:val="0"/>
          <w:color w:val="000000"/>
          <w:bdr w:val="none" w:sz="0" w:space="0" w:color="auto" w:frame="1"/>
        </w:rPr>
      </w:pPr>
    </w:p>
    <w:p w14:paraId="55D2CCFD" w14:textId="4D7FF367" w:rsidR="00777020" w:rsidRPr="00D2735E" w:rsidRDefault="00777020" w:rsidP="00777020">
      <w:pPr>
        <w:tabs>
          <w:tab w:val="left" w:pos="1440"/>
          <w:tab w:val="left" w:pos="1620"/>
        </w:tabs>
        <w:jc w:val="right"/>
        <w:rPr>
          <w:lang w:val="en-ID"/>
        </w:rPr>
      </w:pPr>
      <w:r>
        <w:rPr>
          <w:rStyle w:val="Emphasis"/>
          <w:b/>
          <w:bCs/>
          <w:i w:val="0"/>
          <w:color w:val="000000"/>
          <w:bdr w:val="none" w:sz="0" w:space="0" w:color="auto" w:frame="1"/>
        </w:rPr>
        <w:lastRenderedPageBreak/>
        <w:t xml:space="preserve">Malang, </w:t>
      </w:r>
      <w:r w:rsidR="00870E59">
        <w:rPr>
          <w:rStyle w:val="Emphasis"/>
          <w:b/>
          <w:bCs/>
          <w:i w:val="0"/>
          <w:color w:val="000000"/>
          <w:bdr w:val="none" w:sz="0" w:space="0" w:color="auto" w:frame="1"/>
        </w:rPr>
        <w:t>1</w:t>
      </w:r>
      <w:r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2 Juni </w:t>
      </w:r>
      <w:r w:rsidRPr="00D2735E">
        <w:rPr>
          <w:rStyle w:val="Emphasis"/>
          <w:b/>
          <w:bCs/>
          <w:i w:val="0"/>
          <w:color w:val="000000"/>
          <w:bdr w:val="none" w:sz="0" w:space="0" w:color="auto" w:frame="1"/>
          <w:lang w:val="id-ID"/>
        </w:rPr>
        <w:t>20</w:t>
      </w:r>
      <w:r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21</w:t>
      </w:r>
    </w:p>
    <w:p w14:paraId="130EF8A1" w14:textId="68ACAEEE" w:rsidR="00777020" w:rsidRPr="00D2735E" w:rsidRDefault="00777020" w:rsidP="00777020">
      <w:pPr>
        <w:rPr>
          <w:lang w:val="id-ID"/>
        </w:rPr>
      </w:pPr>
      <w:r w:rsidRPr="00D2735E">
        <w:t>Nomor</w:t>
      </w:r>
      <w:r w:rsidRPr="00D2735E">
        <w:tab/>
      </w:r>
      <w:r w:rsidRPr="00D2735E">
        <w:tab/>
        <w:t xml:space="preserve">: </w:t>
      </w:r>
      <w:r>
        <w:t>05</w:t>
      </w:r>
      <w:r w:rsidR="00B70780">
        <w:t>7</w:t>
      </w:r>
      <w:r w:rsidRPr="00D2735E">
        <w:rPr>
          <w:lang w:val="id-ID"/>
        </w:rPr>
        <w:t>/</w:t>
      </w:r>
      <w:r>
        <w:t>T-5</w:t>
      </w:r>
      <w:r w:rsidR="00B70780">
        <w:t>7</w:t>
      </w:r>
      <w:r>
        <w:t>/</w:t>
      </w:r>
      <w:r w:rsidRPr="00D2735E">
        <w:t>HIMAPRO</w:t>
      </w:r>
      <w:r w:rsidRPr="00D2735E">
        <w:rPr>
          <w:lang w:val="id-ID"/>
        </w:rPr>
        <w:t>-</w:t>
      </w:r>
      <w:r w:rsidRPr="00D2735E">
        <w:t>TI/FTD/ITB</w:t>
      </w:r>
      <w:r w:rsidRPr="00D2735E">
        <w:rPr>
          <w:lang w:val="id-ID"/>
        </w:rPr>
        <w:t>-</w:t>
      </w:r>
      <w:r>
        <w:t>ASIA/VI</w:t>
      </w:r>
      <w:r w:rsidRPr="00D2735E">
        <w:t>/</w:t>
      </w:r>
      <w:r w:rsidRPr="00D2735E">
        <w:rPr>
          <w:lang w:val="id-ID"/>
        </w:rPr>
        <w:t>20</w:t>
      </w:r>
      <w:r w:rsidRPr="00D2735E">
        <w:rPr>
          <w:lang w:val="en-ID"/>
        </w:rPr>
        <w:t>20</w:t>
      </w:r>
      <w:r w:rsidRPr="00D2735E">
        <w:tab/>
      </w:r>
    </w:p>
    <w:p w14:paraId="4064EF7C" w14:textId="77777777" w:rsidR="00777020" w:rsidRPr="00D2735E" w:rsidRDefault="00777020" w:rsidP="00777020">
      <w:pPr>
        <w:tabs>
          <w:tab w:val="left" w:pos="1440"/>
          <w:tab w:val="left" w:pos="1620"/>
        </w:tabs>
      </w:pPr>
      <w:r w:rsidRPr="00D2735E">
        <w:t>Lampiran</w:t>
      </w:r>
      <w:r w:rsidRPr="00D2735E">
        <w:tab/>
        <w:t>: 1</w:t>
      </w:r>
    </w:p>
    <w:p w14:paraId="7B444E52" w14:textId="482BB02E" w:rsidR="00777020" w:rsidRPr="00D2735E" w:rsidRDefault="00777020" w:rsidP="00777020">
      <w:pPr>
        <w:tabs>
          <w:tab w:val="left" w:pos="1440"/>
          <w:tab w:val="left" w:pos="1620"/>
        </w:tabs>
        <w:rPr>
          <w:lang w:val="id-ID"/>
        </w:rPr>
      </w:pPr>
      <w:r w:rsidRPr="00D2735E">
        <w:t>Hal</w:t>
      </w:r>
      <w:r w:rsidRPr="00D2735E">
        <w:tab/>
        <w:t>: Peminjaman</w:t>
      </w:r>
      <w:r>
        <w:t xml:space="preserve"> </w:t>
      </w:r>
      <w:r w:rsidR="00B70780">
        <w:t>Fasilitas</w:t>
      </w:r>
    </w:p>
    <w:p w14:paraId="067D9DAC" w14:textId="77777777" w:rsidR="00777020" w:rsidRPr="00D2735E" w:rsidRDefault="00777020" w:rsidP="00777020">
      <w:pPr>
        <w:tabs>
          <w:tab w:val="left" w:pos="1440"/>
          <w:tab w:val="left" w:pos="1620"/>
        </w:tabs>
      </w:pPr>
    </w:p>
    <w:p w14:paraId="1C1688F5" w14:textId="77777777" w:rsidR="00777020" w:rsidRDefault="00777020" w:rsidP="00777020">
      <w:pPr>
        <w:tabs>
          <w:tab w:val="right" w:pos="9360"/>
        </w:tabs>
      </w:pPr>
      <w:r w:rsidRPr="00D2735E">
        <w:t>KepadaYth.</w:t>
      </w:r>
      <w:r w:rsidRPr="00D2735E">
        <w:tab/>
      </w:r>
    </w:p>
    <w:p w14:paraId="2790DEB2" w14:textId="59C24D10" w:rsidR="00777020" w:rsidRPr="005B2609" w:rsidRDefault="00777020" w:rsidP="00777020">
      <w:pPr>
        <w:tabs>
          <w:tab w:val="right" w:pos="9360"/>
        </w:tabs>
        <w:rPr>
          <w:b/>
        </w:rPr>
      </w:pPr>
      <w:r>
        <w:rPr>
          <w:b/>
        </w:rPr>
        <w:t xml:space="preserve">Bagian UPT Institut Teknologi dan Bisnis Asia Malang </w:t>
      </w:r>
    </w:p>
    <w:p w14:paraId="7BBC1546" w14:textId="77777777" w:rsidR="00777020" w:rsidRPr="00D2735E" w:rsidRDefault="00777020" w:rsidP="00777020">
      <w:pPr>
        <w:tabs>
          <w:tab w:val="left" w:pos="1440"/>
          <w:tab w:val="left" w:pos="1620"/>
        </w:tabs>
      </w:pPr>
      <w:r w:rsidRPr="00D2735E">
        <w:t>Di tempat</w:t>
      </w:r>
    </w:p>
    <w:p w14:paraId="79890A9F" w14:textId="77777777" w:rsidR="00777020" w:rsidRPr="00D2735E" w:rsidRDefault="00777020" w:rsidP="00777020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1969810E" w14:textId="77777777" w:rsidR="00777020" w:rsidRPr="00D2735E" w:rsidRDefault="00777020" w:rsidP="00777020">
      <w:pPr>
        <w:jc w:val="both"/>
      </w:pPr>
      <w:r w:rsidRPr="00D2735E">
        <w:t>Dengan Hormat,</w:t>
      </w:r>
    </w:p>
    <w:p w14:paraId="7F88C355" w14:textId="207C332D" w:rsidR="00777020" w:rsidRPr="00D2735E" w:rsidRDefault="00777020" w:rsidP="00777020">
      <w:pPr>
        <w:jc w:val="both"/>
        <w:rPr>
          <w:shd w:val="clear" w:color="auto" w:fill="FFFFFF"/>
        </w:rPr>
      </w:pPr>
      <w:r w:rsidRPr="00D2735E">
        <w:t>Dalam rangka pelaksanaan kegiatan</w:t>
      </w:r>
      <w:r>
        <w:rPr>
          <w:b/>
          <w:bCs/>
        </w:rPr>
        <w:t xml:space="preserve"> </w:t>
      </w:r>
      <w:r w:rsidR="00B70780">
        <w:rPr>
          <w:b/>
          <w:bCs/>
        </w:rPr>
        <w:t xml:space="preserve">SIMULASI </w:t>
      </w:r>
      <w:r w:rsidR="00B70780">
        <w:rPr>
          <w:b/>
          <w:lang w:val="sv-SE"/>
        </w:rPr>
        <w:t>SIDANG ANGGARAN DASAR dan ANGGARAN RUMAH TANGGA (AD/ART)</w:t>
      </w:r>
      <w:r w:rsidR="00B70780" w:rsidRPr="009E50B7">
        <w:rPr>
          <w:b/>
          <w:bCs/>
          <w:lang w:val="id-ID"/>
        </w:rPr>
        <w:t xml:space="preserve"> HIMAPRO SAKTI </w:t>
      </w:r>
      <w:r w:rsidR="00B70780" w:rsidRPr="009E50B7">
        <w:rPr>
          <w:b/>
          <w:bCs/>
        </w:rPr>
        <w:t xml:space="preserve">PERIODE </w:t>
      </w:r>
      <w:r w:rsidR="00B70780">
        <w:rPr>
          <w:b/>
          <w:bCs/>
        </w:rPr>
        <w:t>2021/2022</w:t>
      </w:r>
      <w:r w:rsidR="00B70780">
        <w:rPr>
          <w:b/>
        </w:rPr>
        <w:t>.</w:t>
      </w:r>
      <w:r w:rsidR="00B70780" w:rsidRPr="00D2735E">
        <w:t xml:space="preserve"> </w:t>
      </w:r>
      <w:r w:rsidR="00B70780">
        <w:t xml:space="preserve"> </w:t>
      </w:r>
      <w:r w:rsidRPr="00D2735E">
        <w:rPr>
          <w:shd w:val="clear" w:color="auto" w:fill="FFFFFF"/>
        </w:rPr>
        <w:t xml:space="preserve">Kami selaku </w:t>
      </w:r>
      <w:r w:rsidRPr="00D2735E">
        <w:rPr>
          <w:shd w:val="clear" w:color="auto" w:fill="FFFFFF"/>
          <w:lang w:val="id-ID"/>
        </w:rPr>
        <w:t>p</w:t>
      </w:r>
      <w:r>
        <w:rPr>
          <w:shd w:val="clear" w:color="auto" w:fill="FFFFFF"/>
        </w:rPr>
        <w:t>engurus HIMAPRO SAKTI</w:t>
      </w:r>
      <w:r w:rsidRPr="00D2735E">
        <w:rPr>
          <w:shd w:val="clear" w:color="auto" w:fill="FFFFFF"/>
          <w:lang w:val="id-ID"/>
        </w:rPr>
        <w:t xml:space="preserve"> </w:t>
      </w:r>
      <w:r w:rsidRPr="00D2735E">
        <w:rPr>
          <w:shd w:val="clear" w:color="auto" w:fill="FFFFFF"/>
        </w:rPr>
        <w:t>bermaksud meminjam fasilitas yang akan digunakan</w:t>
      </w:r>
      <w:r w:rsidRPr="00D2735E">
        <w:rPr>
          <w:b/>
          <w:shd w:val="clear" w:color="auto" w:fill="FFFFFF"/>
        </w:rPr>
        <w:t xml:space="preserve"> </w:t>
      </w:r>
      <w:proofErr w:type="gramStart"/>
      <w:r w:rsidRPr="00D2735E">
        <w:rPr>
          <w:shd w:val="clear" w:color="auto" w:fill="FFFFFF"/>
        </w:rPr>
        <w:t>pada :</w:t>
      </w:r>
      <w:proofErr w:type="gramEnd"/>
    </w:p>
    <w:p w14:paraId="3CBA9E7F" w14:textId="77777777" w:rsidR="00777020" w:rsidRPr="00D2735E" w:rsidRDefault="00777020" w:rsidP="00777020">
      <w:pPr>
        <w:ind w:firstLine="720"/>
        <w:jc w:val="both"/>
        <w:rPr>
          <w:shd w:val="clear" w:color="auto" w:fill="FFFFFF"/>
        </w:rPr>
      </w:pPr>
    </w:p>
    <w:p w14:paraId="5E5F4979" w14:textId="1780406A" w:rsidR="00777020" w:rsidRPr="00D2735E" w:rsidRDefault="00777020" w:rsidP="00777020">
      <w:pPr>
        <w:pStyle w:val="ListParagraph"/>
        <w:ind w:left="851" w:right="-33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Hari / Tanggal </w:t>
      </w:r>
      <w:r>
        <w:rPr>
          <w:shd w:val="clear" w:color="auto" w:fill="FFFFFF"/>
        </w:rPr>
        <w:tab/>
        <w:t xml:space="preserve">:  </w:t>
      </w:r>
      <w:proofErr w:type="gramStart"/>
      <w:r w:rsidR="00B70780">
        <w:rPr>
          <w:shd w:val="clear" w:color="auto" w:fill="FFFFFF"/>
        </w:rPr>
        <w:t>Sabtu</w:t>
      </w:r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</w:t>
      </w:r>
      <w:r w:rsidR="00B70780">
        <w:rPr>
          <w:shd w:val="clear" w:color="auto" w:fill="FFFFFF"/>
        </w:rPr>
        <w:t>1</w:t>
      </w:r>
      <w:r w:rsidR="00870E59">
        <w:rPr>
          <w:shd w:val="clear" w:color="auto" w:fill="FFFFFF"/>
        </w:rPr>
        <w:t>9</w:t>
      </w:r>
      <w:r>
        <w:rPr>
          <w:shd w:val="clear" w:color="auto" w:fill="FFFFFF"/>
        </w:rPr>
        <w:t xml:space="preserve"> Juni 2021</w:t>
      </w:r>
    </w:p>
    <w:p w14:paraId="089290E9" w14:textId="2C104880" w:rsidR="00777020" w:rsidRPr="00D2735E" w:rsidRDefault="00777020" w:rsidP="00777020">
      <w:pPr>
        <w:pStyle w:val="ListParagraph"/>
        <w:ind w:left="851" w:right="-333"/>
        <w:jc w:val="both"/>
        <w:rPr>
          <w:shd w:val="clear" w:color="auto" w:fill="FFFFFF"/>
          <w:lang w:val="id-ID"/>
        </w:rPr>
      </w:pPr>
      <w:r w:rsidRPr="00D2735E">
        <w:rPr>
          <w:shd w:val="clear" w:color="auto" w:fill="FFFFFF"/>
        </w:rPr>
        <w:t>W</w:t>
      </w:r>
      <w:r>
        <w:rPr>
          <w:shd w:val="clear" w:color="auto" w:fill="FFFFFF"/>
        </w:rPr>
        <w:t xml:space="preserve">aktu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: </w:t>
      </w:r>
      <w:r w:rsidR="00B70780">
        <w:rPr>
          <w:shd w:val="clear" w:color="auto" w:fill="FFFFFF"/>
        </w:rPr>
        <w:t xml:space="preserve"> 08.00 – 15.30 WIB</w:t>
      </w:r>
    </w:p>
    <w:p w14:paraId="79CDE7F9" w14:textId="50313B33" w:rsidR="00777020" w:rsidRPr="00D2735E" w:rsidRDefault="00B70780" w:rsidP="00777020">
      <w:pPr>
        <w:pStyle w:val="ListParagraph"/>
        <w:ind w:left="851" w:right="-333"/>
        <w:rPr>
          <w:shd w:val="clear" w:color="auto" w:fill="FFFFFF"/>
        </w:rPr>
      </w:pPr>
      <w:r>
        <w:rPr>
          <w:shd w:val="clear" w:color="auto" w:fill="FFFFFF"/>
        </w:rPr>
        <w:t>Fasilitas</w:t>
      </w:r>
      <w:r w:rsidR="00777020" w:rsidRPr="00D2735E">
        <w:rPr>
          <w:shd w:val="clear" w:color="auto" w:fill="FFFFFF"/>
        </w:rPr>
        <w:tab/>
      </w:r>
      <w:r w:rsidR="00777020" w:rsidRPr="00D2735E">
        <w:rPr>
          <w:shd w:val="clear" w:color="auto" w:fill="FFFFFF"/>
        </w:rPr>
        <w:tab/>
        <w:t>:</w:t>
      </w:r>
      <w:r w:rsidR="00777020" w:rsidRPr="00D2735E">
        <w:t xml:space="preserve"> </w:t>
      </w:r>
      <w:r w:rsidR="00EF0E9A">
        <w:rPr>
          <w:bCs/>
          <w:color w:val="1D1B11"/>
          <w:lang w:val="fi-FI"/>
        </w:rPr>
        <w:t xml:space="preserve"> </w:t>
      </w:r>
      <w:r>
        <w:rPr>
          <w:bCs/>
          <w:color w:val="1D1B11"/>
          <w:lang w:val="fi-FI"/>
        </w:rPr>
        <w:t>Terlampir</w:t>
      </w:r>
    </w:p>
    <w:p w14:paraId="6B493789" w14:textId="77777777" w:rsidR="00777020" w:rsidRPr="00D2735E" w:rsidRDefault="00777020" w:rsidP="00777020">
      <w:pPr>
        <w:pStyle w:val="ListParagraph"/>
        <w:ind w:left="1440" w:right="-333"/>
        <w:jc w:val="both"/>
        <w:rPr>
          <w:shd w:val="clear" w:color="auto" w:fill="FFFFFF"/>
        </w:rPr>
      </w:pPr>
    </w:p>
    <w:p w14:paraId="747F1349" w14:textId="77777777" w:rsidR="00B70780" w:rsidRPr="000204E2" w:rsidRDefault="00777020" w:rsidP="00B7078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i w:val="0"/>
          <w:iCs w:val="0"/>
          <w:bdr w:val="none" w:sz="0" w:space="0" w:color="auto" w:frame="1"/>
        </w:rPr>
      </w:pPr>
      <w:r w:rsidRPr="00D2735E">
        <w:rPr>
          <w:bdr w:val="none" w:sz="0" w:space="0" w:color="auto" w:frame="1"/>
        </w:rPr>
        <w:t xml:space="preserve">Demikianlah surat permohonan ini kami sampaikan, </w:t>
      </w:r>
      <w:r w:rsidRPr="00D2735E">
        <w:rPr>
          <w:bdr w:val="none" w:sz="0" w:space="0" w:color="auto" w:frame="1"/>
          <w:lang w:val="id-ID"/>
        </w:rPr>
        <w:t>b</w:t>
      </w:r>
      <w:r w:rsidRPr="00D2735E">
        <w:rPr>
          <w:bdr w:val="none" w:sz="0" w:space="0" w:color="auto" w:frame="1"/>
        </w:rPr>
        <w:t>esar harapan dari kami kesediaan anda untuk dapat berkenan mendukung acara tersebut.  Atas perhatian dan kerjasamanya kami sampaikan terimakasih</w:t>
      </w:r>
      <w:r w:rsidRPr="00D2735E">
        <w:rPr>
          <w:rStyle w:val="Emphasis"/>
          <w:bdr w:val="none" w:sz="0" w:space="0" w:color="auto" w:frame="1"/>
        </w:rPr>
        <w:t>.</w:t>
      </w:r>
    </w:p>
    <w:p w14:paraId="4A13CA02" w14:textId="77777777" w:rsidR="00B70780" w:rsidRPr="00D2735E" w:rsidRDefault="00B70780" w:rsidP="00B70780">
      <w:pPr>
        <w:pStyle w:val="NormalWeb"/>
        <w:shd w:val="clear" w:color="auto" w:fill="FFFFFF"/>
        <w:spacing w:before="0" w:beforeAutospacing="0" w:after="0" w:afterAutospacing="0"/>
        <w:ind w:left="6096"/>
        <w:textAlignment w:val="baseline"/>
        <w:rPr>
          <w:rStyle w:val="Emphasis"/>
          <w:b/>
          <w:iCs w:val="0"/>
        </w:rPr>
      </w:pPr>
      <w:r>
        <w:rPr>
          <w:rStyle w:val="Emphasis"/>
          <w:i w:val="0"/>
          <w:bdr w:val="none" w:sz="0" w:space="0" w:color="auto" w:frame="1"/>
        </w:rPr>
        <w:t>Hormat kami,</w:t>
      </w:r>
    </w:p>
    <w:p w14:paraId="74399D8B" w14:textId="77777777" w:rsidR="00B70780" w:rsidRPr="00D2735E" w:rsidRDefault="00B70780" w:rsidP="00B70780">
      <w:pPr>
        <w:ind w:left="5760" w:firstLine="720"/>
        <w:jc w:val="both"/>
        <w:rPr>
          <w:rStyle w:val="Emphasis"/>
          <w:b/>
          <w:bCs/>
          <w:i w:val="0"/>
          <w:bdr w:val="none" w:sz="0" w:space="0" w:color="auto" w:frame="1"/>
        </w:rPr>
      </w:pPr>
      <w:r w:rsidRPr="00D2735E">
        <w:rPr>
          <w:b/>
        </w:rPr>
        <w:t xml:space="preserve">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2"/>
      </w:tblGrid>
      <w:tr w:rsidR="00B70780" w:rsidRPr="00D2735E" w14:paraId="713BCC41" w14:textId="77777777" w:rsidTr="008707D5">
        <w:trPr>
          <w:jc w:val="center"/>
        </w:trPr>
        <w:tc>
          <w:tcPr>
            <w:tcW w:w="4788" w:type="dxa"/>
          </w:tcPr>
          <w:p w14:paraId="615DD022" w14:textId="77777777" w:rsidR="00B70780" w:rsidRPr="00D87D70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Pelaksana</w:t>
            </w:r>
          </w:p>
          <w:p w14:paraId="6706A541" w14:textId="77777777" w:rsidR="00B70780" w:rsidRPr="00A1598C" w:rsidRDefault="00B70780" w:rsidP="008707D5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04FEA6F4" w14:textId="77777777" w:rsidR="00B70780" w:rsidRPr="00A1598C" w:rsidRDefault="00B70780" w:rsidP="008707D5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3857872D" w14:textId="77777777" w:rsidR="00B70780" w:rsidRPr="00A1598C" w:rsidRDefault="00B70780" w:rsidP="008707D5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10E9AD74" w14:textId="77777777" w:rsidR="00B70780" w:rsidRPr="00A1598C" w:rsidRDefault="00B70780" w:rsidP="008707D5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6FB00864" w14:textId="77777777" w:rsidR="00B70780" w:rsidRPr="00A1598C" w:rsidRDefault="00B70780" w:rsidP="008707D5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>S</w:t>
            </w:r>
            <w:r>
              <w:rPr>
                <w:b/>
                <w:bCs/>
                <w:u w:val="single"/>
              </w:rPr>
              <w:t>ITI MURTINI</w:t>
            </w:r>
          </w:p>
          <w:p w14:paraId="4F3EC895" w14:textId="77777777" w:rsidR="00B70780" w:rsidRPr="00A1598C" w:rsidRDefault="00B70780" w:rsidP="008707D5">
            <w:pPr>
              <w:jc w:val="center"/>
              <w:rPr>
                <w:iCs/>
              </w:rPr>
            </w:pPr>
            <w:proofErr w:type="gramStart"/>
            <w:r w:rsidRPr="00A1598C">
              <w:rPr>
                <w:rStyle w:val="Emphasis"/>
                <w:i w:val="0"/>
                <w:lang w:val="en-ID"/>
              </w:rPr>
              <w:t>NIM :</w:t>
            </w:r>
            <w:proofErr w:type="gramEnd"/>
            <w:r>
              <w:rPr>
                <w:iCs/>
              </w:rPr>
              <w:t xml:space="preserve"> </w:t>
            </w:r>
            <w:r w:rsidRPr="00A17460">
              <w:t>19201040</w:t>
            </w:r>
          </w:p>
          <w:p w14:paraId="36A1D778" w14:textId="77777777" w:rsidR="00B70780" w:rsidRPr="002C70B7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</w:p>
        </w:tc>
        <w:tc>
          <w:tcPr>
            <w:tcW w:w="4788" w:type="dxa"/>
          </w:tcPr>
          <w:p w14:paraId="79D3DA2D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>Sekretaris</w:t>
            </w:r>
          </w:p>
          <w:p w14:paraId="4F65EA68" w14:textId="77777777" w:rsidR="00B70780" w:rsidRPr="00A1598C" w:rsidRDefault="00B70780" w:rsidP="008707D5">
            <w:pPr>
              <w:rPr>
                <w:rStyle w:val="Emphasis"/>
                <w:i w:val="0"/>
                <w:color w:val="707070"/>
              </w:rPr>
            </w:pPr>
          </w:p>
          <w:p w14:paraId="13DE6D94" w14:textId="77777777" w:rsidR="00B70780" w:rsidRDefault="00B70780" w:rsidP="008707D5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571E796B" w14:textId="77777777" w:rsidR="00B70780" w:rsidRPr="00A1598C" w:rsidRDefault="00B70780" w:rsidP="008707D5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4724CF9E" w14:textId="77777777" w:rsidR="00B70780" w:rsidRPr="00A1598C" w:rsidRDefault="00B70780" w:rsidP="008707D5">
            <w:pPr>
              <w:jc w:val="center"/>
              <w:rPr>
                <w:rStyle w:val="Emphasis"/>
                <w:i w:val="0"/>
                <w:color w:val="707070"/>
              </w:rPr>
            </w:pPr>
          </w:p>
          <w:p w14:paraId="6A3DC0C1" w14:textId="77777777" w:rsidR="00B70780" w:rsidRPr="00D87D70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 w:rsidRPr="00D87D70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SINTIA PUTRI</w:t>
            </w:r>
          </w:p>
          <w:p w14:paraId="5E189C94" w14:textId="77777777" w:rsidR="00B70780" w:rsidRPr="002C70B7" w:rsidRDefault="00B70780" w:rsidP="008707D5">
            <w:pPr>
              <w:jc w:val="center"/>
              <w:rPr>
                <w:rStyle w:val="Emphasis"/>
                <w:i w:val="0"/>
                <w:iCs w:val="0"/>
                <w:lang w:val="en-ID"/>
              </w:rPr>
            </w:pPr>
            <w:proofErr w:type="gramStart"/>
            <w:r w:rsidRPr="00A1598C">
              <w:rPr>
                <w:bCs/>
                <w:iCs/>
              </w:rPr>
              <w:t>N</w:t>
            </w:r>
            <w:r>
              <w:rPr>
                <w:iCs/>
              </w:rPr>
              <w:t>IM :</w:t>
            </w:r>
            <w:proofErr w:type="gramEnd"/>
            <w:r>
              <w:rPr>
                <w:iCs/>
              </w:rPr>
              <w:t xml:space="preserve"> </w:t>
            </w:r>
            <w:r w:rsidRPr="00A17460">
              <w:t>19201105</w:t>
            </w:r>
          </w:p>
        </w:tc>
      </w:tr>
    </w:tbl>
    <w:p w14:paraId="1E17C86F" w14:textId="77777777" w:rsidR="00B70780" w:rsidRPr="00D2735E" w:rsidRDefault="00B70780" w:rsidP="00B70780">
      <w:pPr>
        <w:rPr>
          <w:b/>
        </w:rPr>
      </w:pPr>
    </w:p>
    <w:tbl>
      <w:tblPr>
        <w:tblStyle w:val="TableGrid"/>
        <w:tblW w:w="17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7"/>
        <w:gridCol w:w="8645"/>
      </w:tblGrid>
      <w:tr w:rsidR="00B70780" w:rsidRPr="00D2735E" w14:paraId="700569B7" w14:textId="77777777" w:rsidTr="008707D5">
        <w:tc>
          <w:tcPr>
            <w:tcW w:w="4395" w:type="dxa"/>
          </w:tcPr>
          <w:p w14:paraId="117116AE" w14:textId="77777777" w:rsidR="00B70780" w:rsidRPr="000204E2" w:rsidRDefault="00B70780" w:rsidP="008707D5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</w:rPr>
            </w:pPr>
            <w:r>
              <w:rPr>
                <w:rStyle w:val="Emphasis"/>
                <w:i w:val="0"/>
                <w:color w:val="000000"/>
                <w:bdr w:val="none" w:sz="0" w:space="0" w:color="auto" w:frame="1"/>
              </w:rPr>
              <w:t>Mengetahui</w:t>
            </w:r>
          </w:p>
          <w:p w14:paraId="3A7FC835" w14:textId="77777777" w:rsidR="00B70780" w:rsidRPr="00A1598C" w:rsidRDefault="00B70780" w:rsidP="008707D5">
            <w:pPr>
              <w:jc w:val="center"/>
              <w:rPr>
                <w:b/>
                <w:bCs/>
                <w:iCs/>
              </w:rPr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 xml:space="preserve">Bagian </w:t>
            </w: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Kemahasiswaan</w:t>
            </w:r>
          </w:p>
          <w:p w14:paraId="53307F88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06995BED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44684C91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704E3CBA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047C948C" w14:textId="77777777" w:rsidR="00B70780" w:rsidRPr="00A1598C" w:rsidRDefault="00B70780" w:rsidP="008707D5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 xml:space="preserve">Agus Purnomo Sidi, </w:t>
            </w:r>
            <w:proofErr w:type="gramStart"/>
            <w:r>
              <w:rPr>
                <w:b/>
                <w:bCs/>
                <w:iCs/>
                <w:u w:val="single"/>
              </w:rPr>
              <w:t>S.Sos</w:t>
            </w:r>
            <w:proofErr w:type="gramEnd"/>
            <w:r>
              <w:rPr>
                <w:b/>
                <w:bCs/>
                <w:iCs/>
                <w:u w:val="single"/>
              </w:rPr>
              <w:t>.,M.M</w:t>
            </w:r>
          </w:p>
          <w:p w14:paraId="3A5B84C5" w14:textId="77777777" w:rsidR="00B70780" w:rsidRPr="00A1598C" w:rsidRDefault="00B70780" w:rsidP="008707D5">
            <w:pPr>
              <w:jc w:val="center"/>
              <w:rPr>
                <w:rStyle w:val="Emphasis"/>
                <w:i w:val="0"/>
              </w:rPr>
            </w:pPr>
            <w:proofErr w:type="gramStart"/>
            <w:r>
              <w:rPr>
                <w:rStyle w:val="Emphasis"/>
                <w:i w:val="0"/>
                <w:lang w:val="en-ID"/>
              </w:rPr>
              <w:t>NIDN :</w:t>
            </w:r>
            <w:proofErr w:type="gramEnd"/>
            <w:r>
              <w:rPr>
                <w:rStyle w:val="Emphasis"/>
                <w:i w:val="0"/>
                <w:lang w:val="en-ID"/>
              </w:rPr>
              <w:t xml:space="preserve"> 0710087902</w:t>
            </w:r>
          </w:p>
          <w:p w14:paraId="64013F19" w14:textId="77777777" w:rsidR="00B70780" w:rsidRPr="00D2735E" w:rsidRDefault="00B70780" w:rsidP="008707D5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lang w:val="fi-FI"/>
              </w:rPr>
            </w:pPr>
          </w:p>
        </w:tc>
        <w:tc>
          <w:tcPr>
            <w:tcW w:w="4677" w:type="dxa"/>
          </w:tcPr>
          <w:p w14:paraId="1EDE9181" w14:textId="77777777" w:rsidR="00B70780" w:rsidRPr="000204E2" w:rsidRDefault="00B70780" w:rsidP="008707D5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</w:pPr>
            <w:r w:rsidRPr="000204E2"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Mengetahui</w:t>
            </w:r>
            <w:r>
              <w:rPr>
                <w:rStyle w:val="Emphasis"/>
                <w:i w:val="0"/>
                <w:color w:val="000000"/>
                <w:bdr w:val="none" w:sz="0" w:space="0" w:color="auto" w:frame="1"/>
                <w:lang w:val="en-ID"/>
              </w:rPr>
              <w:t>,</w:t>
            </w:r>
          </w:p>
          <w:p w14:paraId="5B80B929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>Pembina</w:t>
            </w: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en-ID"/>
              </w:rPr>
              <w:t xml:space="preserve"> Himapro SAKTI</w:t>
            </w:r>
          </w:p>
          <w:p w14:paraId="744C35AE" w14:textId="77777777" w:rsidR="00B70780" w:rsidRPr="00A1598C" w:rsidRDefault="00B70780" w:rsidP="008707D5">
            <w:pPr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2AB4419C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6045B8A4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6DC9438B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707070"/>
              </w:rPr>
            </w:pPr>
          </w:p>
          <w:p w14:paraId="5D310EC6" w14:textId="77777777" w:rsidR="00B70780" w:rsidRPr="00A1598C" w:rsidRDefault="00B70780" w:rsidP="008707D5">
            <w:pPr>
              <w:jc w:val="center"/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</w:pPr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 xml:space="preserve">Jaenal Arifin, </w:t>
            </w:r>
            <w:proofErr w:type="gramStart"/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S.Kom</w:t>
            </w:r>
            <w:proofErr w:type="gramEnd"/>
            <w:r w:rsidRPr="00A1598C">
              <w:rPr>
                <w:rStyle w:val="Emphasis"/>
                <w:b/>
                <w:bCs/>
                <w:i w:val="0"/>
                <w:color w:val="000000"/>
                <w:u w:val="single"/>
                <w:bdr w:val="none" w:sz="0" w:space="0" w:color="auto" w:frame="1"/>
              </w:rPr>
              <w:t>, M.M., M.Kom</w:t>
            </w:r>
          </w:p>
          <w:p w14:paraId="3E10B5B2" w14:textId="77777777" w:rsidR="00B70780" w:rsidRPr="00A1598C" w:rsidRDefault="00B70780" w:rsidP="008707D5">
            <w:pPr>
              <w:jc w:val="center"/>
              <w:rPr>
                <w:iCs/>
                <w:lang w:val="fi-FI"/>
              </w:rPr>
            </w:pPr>
            <w:proofErr w:type="gramStart"/>
            <w:r w:rsidRPr="00A1598C">
              <w:rPr>
                <w:iCs/>
              </w:rPr>
              <w:t>NIDN :</w:t>
            </w:r>
            <w:proofErr w:type="gramEnd"/>
            <w:r w:rsidRPr="00A1598C">
              <w:rPr>
                <w:iCs/>
              </w:rPr>
              <w:t xml:space="preserve"> 0709117502</w:t>
            </w:r>
          </w:p>
        </w:tc>
        <w:tc>
          <w:tcPr>
            <w:tcW w:w="8645" w:type="dxa"/>
            <w:hideMark/>
          </w:tcPr>
          <w:p w14:paraId="2217397E" w14:textId="77777777" w:rsidR="00B70780" w:rsidRPr="00D2735E" w:rsidRDefault="00B70780" w:rsidP="008707D5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D2735E">
              <w:rPr>
                <w:lang w:val="fi-FI"/>
              </w:rPr>
              <w:t>Wakil Rektor  III,</w:t>
            </w:r>
          </w:p>
        </w:tc>
      </w:tr>
    </w:tbl>
    <w:p w14:paraId="1AB5949C" w14:textId="77777777" w:rsidR="00B70780" w:rsidRPr="000204E2" w:rsidRDefault="00B70780" w:rsidP="00B70780">
      <w:pPr>
        <w:spacing w:line="360" w:lineRule="auto"/>
        <w:rPr>
          <w:rStyle w:val="Emphasis"/>
          <w:i w:val="0"/>
        </w:rPr>
      </w:pPr>
      <w:proofErr w:type="gramStart"/>
      <w:r w:rsidRPr="000204E2">
        <w:rPr>
          <w:rStyle w:val="Emphasis"/>
          <w:i w:val="0"/>
        </w:rPr>
        <w:t>Tembusan :</w:t>
      </w:r>
      <w:proofErr w:type="gramEnd"/>
    </w:p>
    <w:p w14:paraId="679EAD89" w14:textId="77777777" w:rsidR="009C1222" w:rsidRDefault="00B70780" w:rsidP="00251886">
      <w:pPr>
        <w:pStyle w:val="ListParagraph"/>
        <w:numPr>
          <w:ilvl w:val="0"/>
          <w:numId w:val="30"/>
        </w:numPr>
        <w:tabs>
          <w:tab w:val="left" w:pos="851"/>
        </w:tabs>
        <w:spacing w:line="360" w:lineRule="auto"/>
        <w:ind w:left="284" w:hanging="284"/>
        <w:rPr>
          <w:rStyle w:val="Emphasis"/>
          <w:i w:val="0"/>
        </w:rPr>
      </w:pPr>
      <w:r w:rsidRPr="009C1222">
        <w:rPr>
          <w:rStyle w:val="Emphasis"/>
          <w:i w:val="0"/>
        </w:rPr>
        <w:t xml:space="preserve">Bagian </w:t>
      </w:r>
      <w:r w:rsidR="009C1222" w:rsidRPr="009C1222">
        <w:rPr>
          <w:rStyle w:val="Emphasis"/>
          <w:i w:val="0"/>
        </w:rPr>
        <w:t xml:space="preserve">Teknisi </w:t>
      </w:r>
      <w:r w:rsidR="009C1222">
        <w:rPr>
          <w:rStyle w:val="Emphasis"/>
          <w:i w:val="0"/>
        </w:rPr>
        <w:t>Institut Teknologi dan Bisnis Asia Malang</w:t>
      </w:r>
      <w:r w:rsidR="009C1222" w:rsidRPr="009C1222">
        <w:rPr>
          <w:rStyle w:val="Emphasis"/>
          <w:i w:val="0"/>
        </w:rPr>
        <w:t xml:space="preserve"> </w:t>
      </w:r>
    </w:p>
    <w:p w14:paraId="444303C1" w14:textId="73498C77" w:rsidR="00B70780" w:rsidRPr="009C1222" w:rsidRDefault="00B70780" w:rsidP="00251886">
      <w:pPr>
        <w:pStyle w:val="ListParagraph"/>
        <w:numPr>
          <w:ilvl w:val="0"/>
          <w:numId w:val="30"/>
        </w:numPr>
        <w:tabs>
          <w:tab w:val="left" w:pos="851"/>
        </w:tabs>
        <w:spacing w:line="360" w:lineRule="auto"/>
        <w:ind w:left="284" w:hanging="284"/>
        <w:rPr>
          <w:rStyle w:val="Emphasis"/>
          <w:i w:val="0"/>
        </w:rPr>
      </w:pPr>
      <w:r w:rsidRPr="009C1222">
        <w:rPr>
          <w:rStyle w:val="Emphasis"/>
          <w:i w:val="0"/>
        </w:rPr>
        <w:t>Koordinator Security Institut Teknologi dan Bisnis Asia Malang</w:t>
      </w:r>
    </w:p>
    <w:p w14:paraId="59F3D7B5" w14:textId="77777777" w:rsidR="00B70780" w:rsidRDefault="00B70780" w:rsidP="009C1222">
      <w:pPr>
        <w:pStyle w:val="ListParagraph"/>
        <w:numPr>
          <w:ilvl w:val="0"/>
          <w:numId w:val="30"/>
        </w:numPr>
        <w:spacing w:line="360" w:lineRule="auto"/>
        <w:ind w:left="284" w:hanging="284"/>
        <w:rPr>
          <w:rStyle w:val="Emphasis"/>
          <w:i w:val="0"/>
        </w:rPr>
      </w:pPr>
      <w:r>
        <w:rPr>
          <w:rStyle w:val="Emphasis"/>
          <w:i w:val="0"/>
        </w:rPr>
        <w:t>Bagian Kemahasiswaan</w:t>
      </w:r>
    </w:p>
    <w:p w14:paraId="75ABAB2D" w14:textId="56D9DA04" w:rsidR="00777020" w:rsidRDefault="00777020" w:rsidP="00B70780">
      <w:pPr>
        <w:jc w:val="both"/>
        <w:rPr>
          <w:b/>
          <w:bCs/>
          <w:iCs/>
        </w:rPr>
      </w:pPr>
    </w:p>
    <w:p w14:paraId="7E8DB134" w14:textId="69793ECF" w:rsidR="00B70780" w:rsidRDefault="00B70780" w:rsidP="00B70780">
      <w:pPr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Lampiran</w:t>
      </w:r>
    </w:p>
    <w:p w14:paraId="6B6B80DF" w14:textId="163BE24D" w:rsidR="00B70780" w:rsidRDefault="00B70780" w:rsidP="00B70780">
      <w:pPr>
        <w:jc w:val="both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160"/>
        <w:gridCol w:w="2017"/>
        <w:gridCol w:w="2017"/>
        <w:gridCol w:w="2017"/>
      </w:tblGrid>
      <w:tr w:rsidR="008E5464" w14:paraId="663C1657" w14:textId="3460CAD8" w:rsidTr="008E5464">
        <w:trPr>
          <w:trHeight w:val="379"/>
        </w:trPr>
        <w:tc>
          <w:tcPr>
            <w:tcW w:w="806" w:type="dxa"/>
          </w:tcPr>
          <w:p w14:paraId="6D3282B2" w14:textId="00CDBC02" w:rsidR="008E5464" w:rsidRPr="00B70780" w:rsidRDefault="008E5464" w:rsidP="008E5464">
            <w:pPr>
              <w:jc w:val="center"/>
              <w:rPr>
                <w:b/>
                <w:bCs/>
                <w:iCs/>
              </w:rPr>
            </w:pPr>
            <w:r w:rsidRPr="00B70780">
              <w:rPr>
                <w:b/>
                <w:bCs/>
                <w:iCs/>
              </w:rPr>
              <w:t>N</w:t>
            </w:r>
            <w:r w:rsidRPr="00B70780">
              <w:rPr>
                <w:b/>
                <w:bCs/>
              </w:rPr>
              <w:t>o</w:t>
            </w:r>
          </w:p>
        </w:tc>
        <w:tc>
          <w:tcPr>
            <w:tcW w:w="2160" w:type="dxa"/>
          </w:tcPr>
          <w:p w14:paraId="45CCE5E4" w14:textId="6C39CC25" w:rsidR="008E5464" w:rsidRPr="00B70780" w:rsidRDefault="008E5464" w:rsidP="00B70780">
            <w:pPr>
              <w:jc w:val="center"/>
              <w:rPr>
                <w:b/>
                <w:bCs/>
                <w:iCs/>
              </w:rPr>
            </w:pPr>
            <w:r w:rsidRPr="00B70780">
              <w:rPr>
                <w:b/>
                <w:bCs/>
                <w:iCs/>
              </w:rPr>
              <w:t>F</w:t>
            </w:r>
            <w:r w:rsidRPr="00B70780">
              <w:rPr>
                <w:b/>
                <w:bCs/>
              </w:rPr>
              <w:t>asilitas</w:t>
            </w:r>
          </w:p>
        </w:tc>
        <w:tc>
          <w:tcPr>
            <w:tcW w:w="2017" w:type="dxa"/>
          </w:tcPr>
          <w:p w14:paraId="707064D4" w14:textId="51755C6A" w:rsidR="008E5464" w:rsidRPr="00B70780" w:rsidRDefault="008E5464" w:rsidP="00B70780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Jumlah</w:t>
            </w:r>
          </w:p>
        </w:tc>
        <w:tc>
          <w:tcPr>
            <w:tcW w:w="2017" w:type="dxa"/>
          </w:tcPr>
          <w:p w14:paraId="740263BA" w14:textId="3541162B" w:rsidR="008E5464" w:rsidRPr="00B70780" w:rsidRDefault="008E5464" w:rsidP="00B70780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Tgl Pinjam</w:t>
            </w:r>
          </w:p>
        </w:tc>
        <w:tc>
          <w:tcPr>
            <w:tcW w:w="2017" w:type="dxa"/>
          </w:tcPr>
          <w:p w14:paraId="00527DD7" w14:textId="35B72A68" w:rsidR="008E5464" w:rsidRPr="00B70780" w:rsidRDefault="008E5464" w:rsidP="00B70780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Tgl Kembali</w:t>
            </w:r>
          </w:p>
        </w:tc>
      </w:tr>
      <w:tr w:rsidR="008E5464" w14:paraId="227EB7BB" w14:textId="77B24B83" w:rsidTr="008E5464">
        <w:trPr>
          <w:trHeight w:val="363"/>
        </w:trPr>
        <w:tc>
          <w:tcPr>
            <w:tcW w:w="806" w:type="dxa"/>
          </w:tcPr>
          <w:p w14:paraId="2A31EF15" w14:textId="0BACE292" w:rsidR="008E5464" w:rsidRPr="00B70780" w:rsidRDefault="008E5464" w:rsidP="008E5464">
            <w:pPr>
              <w:pStyle w:val="ListParagraph"/>
              <w:numPr>
                <w:ilvl w:val="0"/>
                <w:numId w:val="29"/>
              </w:numPr>
              <w:rPr>
                <w:iCs/>
              </w:rPr>
            </w:pPr>
          </w:p>
        </w:tc>
        <w:tc>
          <w:tcPr>
            <w:tcW w:w="2160" w:type="dxa"/>
          </w:tcPr>
          <w:p w14:paraId="58ADCC8C" w14:textId="3F244AA2" w:rsidR="008E5464" w:rsidRDefault="008E5464" w:rsidP="00B70780">
            <w:pPr>
              <w:jc w:val="center"/>
              <w:rPr>
                <w:iCs/>
              </w:rPr>
            </w:pPr>
            <w:r>
              <w:rPr>
                <w:iCs/>
              </w:rPr>
              <w:t>Microphone</w:t>
            </w:r>
          </w:p>
        </w:tc>
        <w:tc>
          <w:tcPr>
            <w:tcW w:w="2017" w:type="dxa"/>
          </w:tcPr>
          <w:p w14:paraId="7CFFB2A4" w14:textId="5EFD455C" w:rsidR="008E5464" w:rsidRDefault="00A725E8" w:rsidP="00B70780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017" w:type="dxa"/>
          </w:tcPr>
          <w:p w14:paraId="408A164D" w14:textId="7D358377" w:rsidR="008E5464" w:rsidRDefault="008E5464" w:rsidP="00B70780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  <w:tc>
          <w:tcPr>
            <w:tcW w:w="2017" w:type="dxa"/>
          </w:tcPr>
          <w:p w14:paraId="0E07D974" w14:textId="20596186" w:rsidR="008E5464" w:rsidRDefault="008E5464" w:rsidP="00B70780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</w:tr>
      <w:tr w:rsidR="008E5464" w14:paraId="0CBEC9C4" w14:textId="5E2DF88D" w:rsidTr="008E5464">
        <w:trPr>
          <w:trHeight w:val="379"/>
        </w:trPr>
        <w:tc>
          <w:tcPr>
            <w:tcW w:w="806" w:type="dxa"/>
          </w:tcPr>
          <w:p w14:paraId="725B57EC" w14:textId="488DE5D0" w:rsidR="008E5464" w:rsidRPr="00B70780" w:rsidRDefault="008E5464" w:rsidP="008E5464">
            <w:pPr>
              <w:pStyle w:val="ListParagraph"/>
              <w:numPr>
                <w:ilvl w:val="0"/>
                <w:numId w:val="29"/>
              </w:numPr>
              <w:rPr>
                <w:iCs/>
              </w:rPr>
            </w:pPr>
          </w:p>
        </w:tc>
        <w:tc>
          <w:tcPr>
            <w:tcW w:w="2160" w:type="dxa"/>
          </w:tcPr>
          <w:p w14:paraId="3548F484" w14:textId="496C9BAB" w:rsidR="008E5464" w:rsidRDefault="008E5464" w:rsidP="005900D7">
            <w:pPr>
              <w:jc w:val="center"/>
              <w:rPr>
                <w:iCs/>
              </w:rPr>
            </w:pPr>
            <w:r>
              <w:rPr>
                <w:iCs/>
              </w:rPr>
              <w:t>Stand Mic</w:t>
            </w:r>
          </w:p>
        </w:tc>
        <w:tc>
          <w:tcPr>
            <w:tcW w:w="2017" w:type="dxa"/>
          </w:tcPr>
          <w:p w14:paraId="46AFFDE1" w14:textId="75744C7B" w:rsidR="008E5464" w:rsidRDefault="00A725E8" w:rsidP="005900D7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017" w:type="dxa"/>
          </w:tcPr>
          <w:p w14:paraId="17FEF5C9" w14:textId="1FFF1B43" w:rsidR="008E5464" w:rsidRDefault="008E5464" w:rsidP="005900D7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  <w:tc>
          <w:tcPr>
            <w:tcW w:w="2017" w:type="dxa"/>
          </w:tcPr>
          <w:p w14:paraId="24A52905" w14:textId="1F180133" w:rsidR="008E5464" w:rsidRDefault="008E5464" w:rsidP="005900D7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</w:tr>
      <w:tr w:rsidR="008E5464" w14:paraId="611E0E92" w14:textId="6F235897" w:rsidTr="008E5464">
        <w:trPr>
          <w:trHeight w:val="379"/>
        </w:trPr>
        <w:tc>
          <w:tcPr>
            <w:tcW w:w="806" w:type="dxa"/>
          </w:tcPr>
          <w:p w14:paraId="0E4F1C54" w14:textId="1C2E57B6" w:rsidR="008E5464" w:rsidRPr="00B70780" w:rsidRDefault="008E5464" w:rsidP="008E5464">
            <w:pPr>
              <w:pStyle w:val="ListParagraph"/>
              <w:numPr>
                <w:ilvl w:val="0"/>
                <w:numId w:val="29"/>
              </w:numPr>
              <w:rPr>
                <w:iCs/>
              </w:rPr>
            </w:pPr>
          </w:p>
        </w:tc>
        <w:tc>
          <w:tcPr>
            <w:tcW w:w="2160" w:type="dxa"/>
          </w:tcPr>
          <w:p w14:paraId="0BFE77DE" w14:textId="669CBC25" w:rsidR="008E5464" w:rsidRDefault="008E5464" w:rsidP="005900D7">
            <w:pPr>
              <w:jc w:val="center"/>
              <w:rPr>
                <w:iCs/>
              </w:rPr>
            </w:pPr>
            <w:r>
              <w:rPr>
                <w:iCs/>
              </w:rPr>
              <w:t>Palu Sidang</w:t>
            </w:r>
          </w:p>
        </w:tc>
        <w:tc>
          <w:tcPr>
            <w:tcW w:w="2017" w:type="dxa"/>
          </w:tcPr>
          <w:p w14:paraId="17EBB606" w14:textId="7E76D43B" w:rsidR="008E5464" w:rsidRDefault="008E5464" w:rsidP="005900D7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017" w:type="dxa"/>
          </w:tcPr>
          <w:p w14:paraId="3128E97A" w14:textId="18C59B0E" w:rsidR="008E5464" w:rsidRDefault="008E5464" w:rsidP="005900D7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  <w:tc>
          <w:tcPr>
            <w:tcW w:w="2017" w:type="dxa"/>
          </w:tcPr>
          <w:p w14:paraId="3A0A8667" w14:textId="6FDA2706" w:rsidR="008E5464" w:rsidRDefault="008E5464" w:rsidP="005900D7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</w:tr>
      <w:tr w:rsidR="00A725E8" w14:paraId="3D54CE42" w14:textId="77777777" w:rsidTr="008E5464">
        <w:trPr>
          <w:trHeight w:val="379"/>
        </w:trPr>
        <w:tc>
          <w:tcPr>
            <w:tcW w:w="806" w:type="dxa"/>
          </w:tcPr>
          <w:p w14:paraId="29ED4464" w14:textId="77777777" w:rsidR="00A725E8" w:rsidRPr="00B70780" w:rsidRDefault="00A725E8" w:rsidP="00A725E8">
            <w:pPr>
              <w:pStyle w:val="ListParagraph"/>
              <w:numPr>
                <w:ilvl w:val="0"/>
                <w:numId w:val="29"/>
              </w:numPr>
              <w:rPr>
                <w:iCs/>
              </w:rPr>
            </w:pPr>
          </w:p>
        </w:tc>
        <w:tc>
          <w:tcPr>
            <w:tcW w:w="2160" w:type="dxa"/>
          </w:tcPr>
          <w:p w14:paraId="0E65879F" w14:textId="4DEA9566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Sound</w:t>
            </w:r>
          </w:p>
        </w:tc>
        <w:tc>
          <w:tcPr>
            <w:tcW w:w="2017" w:type="dxa"/>
          </w:tcPr>
          <w:p w14:paraId="6810A9B0" w14:textId="3B724578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017" w:type="dxa"/>
          </w:tcPr>
          <w:p w14:paraId="624AB75A" w14:textId="61AD4B3B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  <w:tc>
          <w:tcPr>
            <w:tcW w:w="2017" w:type="dxa"/>
          </w:tcPr>
          <w:p w14:paraId="6768DF8B" w14:textId="502C00AE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</w:tr>
      <w:tr w:rsidR="00A725E8" w14:paraId="7F313E1C" w14:textId="77777777" w:rsidTr="008E5464">
        <w:trPr>
          <w:trHeight w:val="379"/>
        </w:trPr>
        <w:tc>
          <w:tcPr>
            <w:tcW w:w="806" w:type="dxa"/>
          </w:tcPr>
          <w:p w14:paraId="2BD27CDB" w14:textId="77777777" w:rsidR="00A725E8" w:rsidRPr="00B70780" w:rsidRDefault="00A725E8" w:rsidP="00A725E8">
            <w:pPr>
              <w:pStyle w:val="ListParagraph"/>
              <w:numPr>
                <w:ilvl w:val="0"/>
                <w:numId w:val="29"/>
              </w:numPr>
              <w:rPr>
                <w:iCs/>
              </w:rPr>
            </w:pPr>
          </w:p>
        </w:tc>
        <w:tc>
          <w:tcPr>
            <w:tcW w:w="2160" w:type="dxa"/>
          </w:tcPr>
          <w:p w14:paraId="450C9994" w14:textId="49A89693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Stop Kontak</w:t>
            </w:r>
          </w:p>
        </w:tc>
        <w:tc>
          <w:tcPr>
            <w:tcW w:w="2017" w:type="dxa"/>
          </w:tcPr>
          <w:p w14:paraId="0F6C8934" w14:textId="63A55859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017" w:type="dxa"/>
          </w:tcPr>
          <w:p w14:paraId="51D8397A" w14:textId="432302C7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  <w:tc>
          <w:tcPr>
            <w:tcW w:w="2017" w:type="dxa"/>
          </w:tcPr>
          <w:p w14:paraId="6F21CFE4" w14:textId="312E77E4" w:rsidR="00A725E8" w:rsidRDefault="00A725E8" w:rsidP="00A725E8">
            <w:pPr>
              <w:jc w:val="center"/>
              <w:rPr>
                <w:iCs/>
              </w:rPr>
            </w:pPr>
            <w:r>
              <w:rPr>
                <w:iCs/>
              </w:rPr>
              <w:t>19 Juni 2021</w:t>
            </w:r>
          </w:p>
        </w:tc>
      </w:tr>
    </w:tbl>
    <w:p w14:paraId="42CD3E3F" w14:textId="63D3A7A2" w:rsidR="00B70780" w:rsidRDefault="00B70780" w:rsidP="00B70780">
      <w:pPr>
        <w:rPr>
          <w:iCs/>
        </w:rPr>
      </w:pPr>
    </w:p>
    <w:p w14:paraId="49D2E790" w14:textId="3B0A66DD" w:rsidR="0040332F" w:rsidRDefault="0040332F" w:rsidP="00B70780">
      <w:pPr>
        <w:rPr>
          <w:iCs/>
        </w:rPr>
      </w:pPr>
    </w:p>
    <w:p w14:paraId="1919072D" w14:textId="7035097C" w:rsidR="0040332F" w:rsidRDefault="0040332F" w:rsidP="00B70780">
      <w:pPr>
        <w:rPr>
          <w:iCs/>
        </w:rPr>
      </w:pPr>
    </w:p>
    <w:p w14:paraId="3DB9C678" w14:textId="1AFFBD24" w:rsidR="0040332F" w:rsidRDefault="0040332F" w:rsidP="00B70780">
      <w:pPr>
        <w:rPr>
          <w:iCs/>
        </w:rPr>
      </w:pPr>
    </w:p>
    <w:p w14:paraId="6007D5DC" w14:textId="27A43336" w:rsidR="0040332F" w:rsidRDefault="0040332F" w:rsidP="00B70780">
      <w:pPr>
        <w:rPr>
          <w:iCs/>
        </w:rPr>
      </w:pPr>
    </w:p>
    <w:p w14:paraId="614D73BC" w14:textId="735DDA52" w:rsidR="0040332F" w:rsidRDefault="0040332F" w:rsidP="00B70780">
      <w:pPr>
        <w:rPr>
          <w:iCs/>
        </w:rPr>
      </w:pPr>
    </w:p>
    <w:p w14:paraId="728D729F" w14:textId="37734143" w:rsidR="0040332F" w:rsidRDefault="0040332F" w:rsidP="00B70780">
      <w:pPr>
        <w:rPr>
          <w:iCs/>
        </w:rPr>
      </w:pPr>
    </w:p>
    <w:p w14:paraId="5B9B78C9" w14:textId="7675A1DD" w:rsidR="0040332F" w:rsidRDefault="0040332F" w:rsidP="00B70780">
      <w:pPr>
        <w:rPr>
          <w:iCs/>
        </w:rPr>
      </w:pPr>
    </w:p>
    <w:p w14:paraId="19CF9C3D" w14:textId="4CA99ADD" w:rsidR="0040332F" w:rsidRDefault="0040332F" w:rsidP="00B70780">
      <w:pPr>
        <w:rPr>
          <w:iCs/>
        </w:rPr>
      </w:pPr>
    </w:p>
    <w:p w14:paraId="21A6EDCC" w14:textId="1BFD78F6" w:rsidR="0040332F" w:rsidRDefault="0040332F" w:rsidP="00B70780">
      <w:pPr>
        <w:rPr>
          <w:iCs/>
        </w:rPr>
      </w:pPr>
    </w:p>
    <w:p w14:paraId="661644A4" w14:textId="7F542828" w:rsidR="0040332F" w:rsidRDefault="0040332F" w:rsidP="00B70780">
      <w:pPr>
        <w:rPr>
          <w:iCs/>
        </w:rPr>
      </w:pPr>
    </w:p>
    <w:p w14:paraId="5A958BE7" w14:textId="3625030C" w:rsidR="0040332F" w:rsidRDefault="0040332F" w:rsidP="00B70780">
      <w:pPr>
        <w:rPr>
          <w:iCs/>
        </w:rPr>
      </w:pPr>
    </w:p>
    <w:p w14:paraId="44F2ACF0" w14:textId="2CE15B44" w:rsidR="0040332F" w:rsidRDefault="0040332F" w:rsidP="00B70780">
      <w:pPr>
        <w:rPr>
          <w:iCs/>
        </w:rPr>
      </w:pPr>
    </w:p>
    <w:p w14:paraId="5C76FEA4" w14:textId="5C13C998" w:rsidR="0040332F" w:rsidRDefault="0040332F" w:rsidP="00B70780">
      <w:pPr>
        <w:rPr>
          <w:iCs/>
        </w:rPr>
      </w:pPr>
    </w:p>
    <w:p w14:paraId="7E29BB42" w14:textId="2201DA86" w:rsidR="0040332F" w:rsidRDefault="0040332F" w:rsidP="00B70780">
      <w:pPr>
        <w:rPr>
          <w:iCs/>
        </w:rPr>
      </w:pPr>
    </w:p>
    <w:p w14:paraId="3C2910C9" w14:textId="0E75BB26" w:rsidR="0040332F" w:rsidRDefault="0040332F" w:rsidP="00B70780">
      <w:pPr>
        <w:rPr>
          <w:iCs/>
        </w:rPr>
      </w:pPr>
    </w:p>
    <w:p w14:paraId="55996942" w14:textId="7967FB9D" w:rsidR="0040332F" w:rsidRDefault="0040332F" w:rsidP="00B70780">
      <w:pPr>
        <w:rPr>
          <w:iCs/>
        </w:rPr>
      </w:pPr>
    </w:p>
    <w:p w14:paraId="252CB2CB" w14:textId="3ED3D9DB" w:rsidR="0040332F" w:rsidRDefault="0040332F" w:rsidP="00B70780">
      <w:pPr>
        <w:rPr>
          <w:iCs/>
        </w:rPr>
      </w:pPr>
    </w:p>
    <w:p w14:paraId="605984AB" w14:textId="6543735A" w:rsidR="0040332F" w:rsidRDefault="0040332F" w:rsidP="00B70780">
      <w:pPr>
        <w:rPr>
          <w:iCs/>
        </w:rPr>
      </w:pPr>
    </w:p>
    <w:p w14:paraId="67AD3EBA" w14:textId="7C4C4926" w:rsidR="0040332F" w:rsidRDefault="0040332F" w:rsidP="00B70780">
      <w:pPr>
        <w:rPr>
          <w:iCs/>
        </w:rPr>
      </w:pPr>
    </w:p>
    <w:p w14:paraId="159F2002" w14:textId="149BA11B" w:rsidR="0040332F" w:rsidRDefault="0040332F" w:rsidP="00B70780">
      <w:pPr>
        <w:rPr>
          <w:iCs/>
        </w:rPr>
      </w:pPr>
    </w:p>
    <w:p w14:paraId="31803B03" w14:textId="1F64B064" w:rsidR="0040332F" w:rsidRDefault="0040332F" w:rsidP="00B70780">
      <w:pPr>
        <w:rPr>
          <w:iCs/>
        </w:rPr>
      </w:pPr>
    </w:p>
    <w:p w14:paraId="74CFBF0C" w14:textId="60E11D94" w:rsidR="0040332F" w:rsidRDefault="0040332F" w:rsidP="00B70780">
      <w:pPr>
        <w:rPr>
          <w:iCs/>
        </w:rPr>
      </w:pPr>
    </w:p>
    <w:p w14:paraId="37389819" w14:textId="112FCF0D" w:rsidR="0040332F" w:rsidRDefault="0040332F" w:rsidP="00B70780">
      <w:pPr>
        <w:rPr>
          <w:iCs/>
        </w:rPr>
      </w:pPr>
    </w:p>
    <w:p w14:paraId="7226E2A3" w14:textId="58D17AE7" w:rsidR="0040332F" w:rsidRDefault="0040332F" w:rsidP="00B70780">
      <w:pPr>
        <w:rPr>
          <w:iCs/>
        </w:rPr>
      </w:pPr>
    </w:p>
    <w:p w14:paraId="7764DB23" w14:textId="7337CB24" w:rsidR="0040332F" w:rsidRDefault="0040332F" w:rsidP="00B70780">
      <w:pPr>
        <w:rPr>
          <w:iCs/>
        </w:rPr>
      </w:pPr>
    </w:p>
    <w:p w14:paraId="3E7926FA" w14:textId="48D92B3F" w:rsidR="0040332F" w:rsidRDefault="0040332F" w:rsidP="00B70780">
      <w:pPr>
        <w:rPr>
          <w:iCs/>
        </w:rPr>
      </w:pPr>
    </w:p>
    <w:p w14:paraId="4E5CF557" w14:textId="5F3CE232" w:rsidR="0040332F" w:rsidRDefault="0040332F" w:rsidP="00B70780">
      <w:pPr>
        <w:rPr>
          <w:iCs/>
        </w:rPr>
      </w:pPr>
    </w:p>
    <w:p w14:paraId="3DBE7EF7" w14:textId="5019ABA9" w:rsidR="0040332F" w:rsidRDefault="0040332F" w:rsidP="00B70780">
      <w:pPr>
        <w:rPr>
          <w:iCs/>
        </w:rPr>
      </w:pPr>
    </w:p>
    <w:p w14:paraId="03DB5BBF" w14:textId="115B70B4" w:rsidR="0040332F" w:rsidRDefault="0040332F" w:rsidP="00B70780">
      <w:pPr>
        <w:rPr>
          <w:iCs/>
        </w:rPr>
      </w:pPr>
    </w:p>
    <w:p w14:paraId="7BFF5359" w14:textId="0D2D72C0" w:rsidR="0040332F" w:rsidRDefault="0040332F" w:rsidP="00B70780">
      <w:pPr>
        <w:rPr>
          <w:iCs/>
        </w:rPr>
      </w:pPr>
    </w:p>
    <w:p w14:paraId="2397D524" w14:textId="12D8920F" w:rsidR="0040332F" w:rsidRDefault="0040332F" w:rsidP="00B70780">
      <w:pPr>
        <w:rPr>
          <w:iCs/>
        </w:rPr>
      </w:pPr>
    </w:p>
    <w:p w14:paraId="196803F9" w14:textId="466D159D" w:rsidR="0040332F" w:rsidRDefault="0040332F" w:rsidP="00B70780">
      <w:pPr>
        <w:rPr>
          <w:iCs/>
        </w:rPr>
      </w:pPr>
    </w:p>
    <w:p w14:paraId="61E2FDAD" w14:textId="5C2AC74A" w:rsidR="0040332F" w:rsidRDefault="0040332F" w:rsidP="00B70780">
      <w:pPr>
        <w:rPr>
          <w:iCs/>
        </w:rPr>
      </w:pPr>
    </w:p>
    <w:p w14:paraId="702C3BDE" w14:textId="6C01B99E" w:rsidR="0040332F" w:rsidRDefault="0040332F" w:rsidP="00B70780">
      <w:pPr>
        <w:rPr>
          <w:iCs/>
        </w:rPr>
      </w:pPr>
    </w:p>
    <w:p w14:paraId="193AD9E9" w14:textId="01C68EB3" w:rsidR="0040332F" w:rsidRDefault="0040332F" w:rsidP="00B70780">
      <w:pPr>
        <w:rPr>
          <w:iCs/>
        </w:rPr>
      </w:pPr>
    </w:p>
    <w:p w14:paraId="395D0E58" w14:textId="41FC0AFB" w:rsidR="0040332F" w:rsidRDefault="0040332F" w:rsidP="00B70780">
      <w:pPr>
        <w:rPr>
          <w:iCs/>
        </w:rPr>
      </w:pPr>
    </w:p>
    <w:p w14:paraId="7D3E14D3" w14:textId="51B1D418" w:rsidR="0040332F" w:rsidRDefault="0040332F" w:rsidP="00B70780">
      <w:pPr>
        <w:rPr>
          <w:iCs/>
        </w:rPr>
      </w:pPr>
    </w:p>
    <w:p w14:paraId="2E2276DC" w14:textId="7B369D1A" w:rsidR="0040332F" w:rsidRDefault="0040332F" w:rsidP="00B70780">
      <w:pPr>
        <w:rPr>
          <w:iCs/>
        </w:rPr>
      </w:pPr>
    </w:p>
    <w:p w14:paraId="22878548" w14:textId="55271E81" w:rsidR="0040332F" w:rsidRPr="009E50B7" w:rsidRDefault="0040332F" w:rsidP="0040332F">
      <w:pPr>
        <w:tabs>
          <w:tab w:val="left" w:pos="1440"/>
          <w:tab w:val="left" w:pos="1620"/>
        </w:tabs>
        <w:jc w:val="right"/>
      </w:pPr>
      <w:r w:rsidRPr="009E50B7">
        <w:rPr>
          <w:rStyle w:val="Emphasis"/>
          <w:b/>
          <w:bCs/>
          <w:i w:val="0"/>
          <w:color w:val="000000"/>
          <w:bdr w:val="none" w:sz="0" w:space="0" w:color="auto" w:frame="1"/>
        </w:rPr>
        <w:lastRenderedPageBreak/>
        <w:t xml:space="preserve">Malang, </w:t>
      </w:r>
      <w:r>
        <w:rPr>
          <w:rStyle w:val="Emphasis"/>
          <w:b/>
          <w:bCs/>
          <w:i w:val="0"/>
          <w:color w:val="000000"/>
          <w:bdr w:val="none" w:sz="0" w:space="0" w:color="auto" w:frame="1"/>
        </w:rPr>
        <w:t>13</w:t>
      </w:r>
      <w:r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Juni 2021</w:t>
      </w:r>
    </w:p>
    <w:p w14:paraId="4410DFDE" w14:textId="2B2E95CF" w:rsidR="0040332F" w:rsidRPr="009E50B7" w:rsidRDefault="0040332F" w:rsidP="0040332F">
      <w:pPr>
        <w:tabs>
          <w:tab w:val="left" w:pos="1440"/>
          <w:tab w:val="left" w:pos="1620"/>
        </w:tabs>
        <w:rPr>
          <w:lang w:val="id-ID"/>
        </w:rPr>
      </w:pPr>
      <w:r w:rsidRPr="009E50B7">
        <w:t>Nomor</w:t>
      </w:r>
      <w:r w:rsidRPr="009E50B7">
        <w:tab/>
        <w:t>:</w:t>
      </w:r>
      <w:r w:rsidRPr="009E50B7">
        <w:rPr>
          <w:lang w:val="id-ID"/>
        </w:rPr>
        <w:tab/>
      </w:r>
      <w:r>
        <w:t>05</w:t>
      </w:r>
      <w:r>
        <w:t>8</w:t>
      </w:r>
      <w:r w:rsidRPr="004B2599">
        <w:rPr>
          <w:lang w:val="id-ID"/>
        </w:rPr>
        <w:t>/</w:t>
      </w:r>
      <w:r>
        <w:t>T-5</w:t>
      </w:r>
      <w:r>
        <w:t>8</w:t>
      </w:r>
      <w:r w:rsidRPr="004B2599">
        <w:t>/HIMAPRO</w:t>
      </w:r>
      <w:r w:rsidRPr="004B2599">
        <w:rPr>
          <w:lang w:val="id-ID"/>
        </w:rPr>
        <w:t>-</w:t>
      </w:r>
      <w:r w:rsidRPr="004B2599">
        <w:t>TI/FTD/ITB</w:t>
      </w:r>
      <w:r w:rsidRPr="004B2599">
        <w:rPr>
          <w:lang w:val="id-ID"/>
        </w:rPr>
        <w:t>-</w:t>
      </w:r>
      <w:r>
        <w:t>ASIA/V</w:t>
      </w:r>
      <w:r w:rsidRPr="004B2599">
        <w:t>I/</w:t>
      </w:r>
      <w:r w:rsidRPr="004B2599">
        <w:rPr>
          <w:lang w:val="id-ID"/>
        </w:rPr>
        <w:t>20</w:t>
      </w:r>
      <w:r>
        <w:rPr>
          <w:lang w:val="en-ID"/>
        </w:rPr>
        <w:t>21</w:t>
      </w:r>
      <w:r w:rsidRPr="009E50B7">
        <w:tab/>
      </w:r>
    </w:p>
    <w:p w14:paraId="566910C7" w14:textId="45404CCE" w:rsidR="0040332F" w:rsidRPr="009E50B7" w:rsidRDefault="0040332F" w:rsidP="0040332F">
      <w:pPr>
        <w:tabs>
          <w:tab w:val="left" w:pos="1440"/>
          <w:tab w:val="left" w:pos="1620"/>
        </w:tabs>
        <w:rPr>
          <w:lang w:val="id-ID"/>
        </w:rPr>
      </w:pPr>
      <w:r w:rsidRPr="009E50B7">
        <w:t>Lampiran</w:t>
      </w:r>
      <w:r w:rsidRPr="009E50B7">
        <w:tab/>
        <w:t>:</w:t>
      </w:r>
      <w:r w:rsidRPr="009E50B7">
        <w:tab/>
      </w:r>
      <w:r w:rsidR="0045079C">
        <w:t>1</w:t>
      </w:r>
    </w:p>
    <w:p w14:paraId="17B586ED" w14:textId="74C28C1D" w:rsidR="0040332F" w:rsidRPr="0045079C" w:rsidRDefault="0040332F" w:rsidP="0040332F">
      <w:pPr>
        <w:tabs>
          <w:tab w:val="left" w:pos="1440"/>
          <w:tab w:val="left" w:pos="1620"/>
        </w:tabs>
        <w:rPr>
          <w:b/>
        </w:rPr>
      </w:pPr>
      <w:r w:rsidRPr="009E50B7">
        <w:t>Hal</w:t>
      </w:r>
      <w:r w:rsidRPr="009E50B7">
        <w:tab/>
        <w:t>:</w:t>
      </w:r>
      <w:r w:rsidRPr="009E50B7">
        <w:tab/>
      </w:r>
      <w:r w:rsidR="0045079C">
        <w:rPr>
          <w:b/>
        </w:rPr>
        <w:t>Peminjaman Fasilitas</w:t>
      </w:r>
    </w:p>
    <w:p w14:paraId="2A05E367" w14:textId="77777777" w:rsidR="0040332F" w:rsidRPr="009E50B7" w:rsidRDefault="0040332F" w:rsidP="0040332F">
      <w:pPr>
        <w:tabs>
          <w:tab w:val="left" w:pos="1440"/>
          <w:tab w:val="left" w:pos="1620"/>
        </w:tabs>
      </w:pPr>
    </w:p>
    <w:p w14:paraId="3EF1ADD3" w14:textId="77777777" w:rsidR="0040332F" w:rsidRPr="009E50B7" w:rsidRDefault="0040332F" w:rsidP="0040332F">
      <w:pPr>
        <w:tabs>
          <w:tab w:val="right" w:pos="9360"/>
        </w:tabs>
      </w:pPr>
      <w:r w:rsidRPr="009E50B7">
        <w:t>Kepada</w:t>
      </w:r>
      <w:r w:rsidRPr="009E50B7">
        <w:rPr>
          <w:lang w:val="id-ID"/>
        </w:rPr>
        <w:t xml:space="preserve"> </w:t>
      </w:r>
      <w:r w:rsidRPr="009E50B7">
        <w:t>Yth.</w:t>
      </w:r>
      <w:r w:rsidRPr="009E50B7">
        <w:tab/>
      </w:r>
    </w:p>
    <w:p w14:paraId="58A65576" w14:textId="77777777" w:rsidR="0040332F" w:rsidRPr="009E50B7" w:rsidRDefault="0040332F" w:rsidP="0040332F">
      <w:pPr>
        <w:tabs>
          <w:tab w:val="left" w:pos="1440"/>
          <w:tab w:val="left" w:pos="1620"/>
        </w:tabs>
        <w:rPr>
          <w:b/>
          <w:color w:val="1D1B11"/>
        </w:rPr>
      </w:pPr>
      <w:r w:rsidRPr="009E50B7">
        <w:rPr>
          <w:b/>
          <w:color w:val="1D1B11"/>
          <w:lang w:val="id-ID"/>
        </w:rPr>
        <w:t>B</w:t>
      </w:r>
      <w:r w:rsidRPr="009E50B7">
        <w:rPr>
          <w:b/>
          <w:color w:val="1D1B11"/>
        </w:rPr>
        <w:t>PM</w:t>
      </w:r>
    </w:p>
    <w:p w14:paraId="00297998" w14:textId="77777777" w:rsidR="0040332F" w:rsidRPr="009E50B7" w:rsidRDefault="0040332F" w:rsidP="0040332F">
      <w:pPr>
        <w:tabs>
          <w:tab w:val="left" w:pos="1440"/>
          <w:tab w:val="left" w:pos="1620"/>
        </w:tabs>
      </w:pPr>
      <w:r w:rsidRPr="009E50B7">
        <w:t xml:space="preserve">     Di tempat</w:t>
      </w:r>
    </w:p>
    <w:p w14:paraId="522A7B02" w14:textId="77777777" w:rsidR="0040332F" w:rsidRPr="009E50B7" w:rsidRDefault="0040332F" w:rsidP="0040332F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42BDDDCF" w14:textId="77777777" w:rsidR="0040332F" w:rsidRPr="009E50B7" w:rsidRDefault="0040332F" w:rsidP="0040332F">
      <w:pPr>
        <w:jc w:val="both"/>
      </w:pPr>
      <w:r w:rsidRPr="009E50B7">
        <w:t>Dengan Hormat,</w:t>
      </w:r>
    </w:p>
    <w:p w14:paraId="43DEE435" w14:textId="77777777" w:rsidR="0040332F" w:rsidRPr="00D2735E" w:rsidRDefault="0040332F" w:rsidP="0040332F">
      <w:pPr>
        <w:jc w:val="both"/>
        <w:rPr>
          <w:shd w:val="clear" w:color="auto" w:fill="FFFFFF"/>
        </w:rPr>
      </w:pPr>
      <w:r w:rsidRPr="00D2735E">
        <w:t>Dalam rangka pelaksanaan kegiatan</w:t>
      </w:r>
      <w:r>
        <w:rPr>
          <w:b/>
          <w:bCs/>
        </w:rPr>
        <w:t xml:space="preserve"> SIMULASI </w:t>
      </w:r>
      <w:r>
        <w:rPr>
          <w:b/>
          <w:lang w:val="sv-SE"/>
        </w:rPr>
        <w:t>SIDANG ANGGARAN DASAR dan ANGGARAN RUMAH TANGGA (AD/ART)</w:t>
      </w:r>
      <w:r w:rsidRPr="009E50B7">
        <w:rPr>
          <w:b/>
          <w:bCs/>
          <w:lang w:val="id-ID"/>
        </w:rPr>
        <w:t xml:space="preserve"> HIMAPRO SAKTI </w:t>
      </w:r>
      <w:r w:rsidRPr="009E50B7">
        <w:rPr>
          <w:b/>
          <w:bCs/>
        </w:rPr>
        <w:t xml:space="preserve">PERIODE </w:t>
      </w:r>
      <w:r>
        <w:rPr>
          <w:b/>
          <w:bCs/>
        </w:rPr>
        <w:t>2021/2022</w:t>
      </w:r>
      <w:r>
        <w:rPr>
          <w:b/>
        </w:rPr>
        <w:t>.</w:t>
      </w:r>
      <w:r w:rsidRPr="00D2735E">
        <w:t xml:space="preserve"> </w:t>
      </w:r>
      <w:r>
        <w:t xml:space="preserve"> </w:t>
      </w:r>
      <w:r w:rsidRPr="00D2735E">
        <w:rPr>
          <w:shd w:val="clear" w:color="auto" w:fill="FFFFFF"/>
        </w:rPr>
        <w:t xml:space="preserve">Kami selaku </w:t>
      </w:r>
      <w:r w:rsidRPr="00D2735E">
        <w:rPr>
          <w:shd w:val="clear" w:color="auto" w:fill="FFFFFF"/>
          <w:lang w:val="id-ID"/>
        </w:rPr>
        <w:t>p</w:t>
      </w:r>
      <w:r>
        <w:rPr>
          <w:shd w:val="clear" w:color="auto" w:fill="FFFFFF"/>
        </w:rPr>
        <w:t>engurus HIMAPRO SAKTI</w:t>
      </w:r>
      <w:r w:rsidRPr="00D2735E">
        <w:rPr>
          <w:shd w:val="clear" w:color="auto" w:fill="FFFFFF"/>
          <w:lang w:val="id-ID"/>
        </w:rPr>
        <w:t xml:space="preserve"> </w:t>
      </w:r>
      <w:r w:rsidRPr="00D2735E">
        <w:rPr>
          <w:shd w:val="clear" w:color="auto" w:fill="FFFFFF"/>
        </w:rPr>
        <w:t>bermaksud meminjam fasilitas yang akan digunakan</w:t>
      </w:r>
      <w:r w:rsidRPr="00D2735E">
        <w:rPr>
          <w:b/>
          <w:shd w:val="clear" w:color="auto" w:fill="FFFFFF"/>
        </w:rPr>
        <w:t xml:space="preserve"> </w:t>
      </w:r>
      <w:proofErr w:type="gramStart"/>
      <w:r w:rsidRPr="00D2735E">
        <w:rPr>
          <w:shd w:val="clear" w:color="auto" w:fill="FFFFFF"/>
        </w:rPr>
        <w:t>pada :</w:t>
      </w:r>
      <w:proofErr w:type="gramEnd"/>
    </w:p>
    <w:p w14:paraId="58E597AD" w14:textId="77777777" w:rsidR="0040332F" w:rsidRPr="00D2735E" w:rsidRDefault="0040332F" w:rsidP="0040332F">
      <w:pPr>
        <w:ind w:firstLine="720"/>
        <w:jc w:val="both"/>
        <w:rPr>
          <w:shd w:val="clear" w:color="auto" w:fill="FFFFFF"/>
        </w:rPr>
      </w:pPr>
    </w:p>
    <w:p w14:paraId="7AF89A31" w14:textId="0150F22B" w:rsidR="0040332F" w:rsidRPr="00D2735E" w:rsidRDefault="0040332F" w:rsidP="0040332F">
      <w:pPr>
        <w:pStyle w:val="ListParagraph"/>
        <w:ind w:left="851" w:right="-33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Hari / Tanggal </w:t>
      </w:r>
      <w:r>
        <w:rPr>
          <w:shd w:val="clear" w:color="auto" w:fill="FFFFFF"/>
        </w:rPr>
        <w:tab/>
        <w:t xml:space="preserve">:  </w:t>
      </w:r>
      <w:r w:rsidR="0045079C">
        <w:rPr>
          <w:shd w:val="clear" w:color="auto" w:fill="FFFFFF"/>
        </w:rPr>
        <w:t>Terlampir</w:t>
      </w:r>
    </w:p>
    <w:p w14:paraId="2E403B8B" w14:textId="28D184A9" w:rsidR="0040332F" w:rsidRPr="00D2735E" w:rsidRDefault="0040332F" w:rsidP="0040332F">
      <w:pPr>
        <w:pStyle w:val="ListParagraph"/>
        <w:ind w:left="851" w:right="-333"/>
        <w:jc w:val="both"/>
        <w:rPr>
          <w:shd w:val="clear" w:color="auto" w:fill="FFFFFF"/>
          <w:lang w:val="id-ID"/>
        </w:rPr>
      </w:pPr>
      <w:r w:rsidRPr="00D2735E">
        <w:rPr>
          <w:shd w:val="clear" w:color="auto" w:fill="FFFFFF"/>
        </w:rPr>
        <w:t>W</w:t>
      </w:r>
      <w:r>
        <w:rPr>
          <w:shd w:val="clear" w:color="auto" w:fill="FFFFFF"/>
        </w:rPr>
        <w:t xml:space="preserve">aktu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:  </w:t>
      </w:r>
      <w:r w:rsidR="0045079C">
        <w:rPr>
          <w:shd w:val="clear" w:color="auto" w:fill="FFFFFF"/>
        </w:rPr>
        <w:t>Terlampir</w:t>
      </w:r>
    </w:p>
    <w:p w14:paraId="71391324" w14:textId="27F02BA2" w:rsidR="0040332F" w:rsidRPr="00D2735E" w:rsidRDefault="0040332F" w:rsidP="0040332F">
      <w:pPr>
        <w:pStyle w:val="ListParagraph"/>
        <w:ind w:left="851" w:right="-333"/>
        <w:rPr>
          <w:shd w:val="clear" w:color="auto" w:fill="FFFFFF"/>
        </w:rPr>
      </w:pPr>
      <w:r>
        <w:rPr>
          <w:shd w:val="clear" w:color="auto" w:fill="FFFFFF"/>
        </w:rPr>
        <w:t>Fasilitas</w:t>
      </w:r>
      <w:r w:rsidRPr="00D2735E">
        <w:rPr>
          <w:shd w:val="clear" w:color="auto" w:fill="FFFFFF"/>
        </w:rPr>
        <w:tab/>
      </w:r>
      <w:r w:rsidRPr="00D2735E">
        <w:rPr>
          <w:shd w:val="clear" w:color="auto" w:fill="FFFFFF"/>
        </w:rPr>
        <w:tab/>
        <w:t>:</w:t>
      </w:r>
      <w:r w:rsidRPr="00D2735E">
        <w:t xml:space="preserve"> </w:t>
      </w:r>
      <w:r>
        <w:rPr>
          <w:bCs/>
          <w:color w:val="1D1B11"/>
          <w:lang w:val="fi-FI"/>
        </w:rPr>
        <w:t xml:space="preserve"> </w:t>
      </w:r>
      <w:r>
        <w:rPr>
          <w:bCs/>
          <w:color w:val="1D1B11"/>
          <w:lang w:val="fi-FI"/>
        </w:rPr>
        <w:t>Palu Sidang</w:t>
      </w:r>
    </w:p>
    <w:p w14:paraId="35A04F81" w14:textId="77777777" w:rsidR="0040332F" w:rsidRPr="00D2735E" w:rsidRDefault="0040332F" w:rsidP="0040332F">
      <w:pPr>
        <w:pStyle w:val="ListParagraph"/>
        <w:ind w:left="1440" w:right="-333"/>
        <w:jc w:val="both"/>
        <w:rPr>
          <w:shd w:val="clear" w:color="auto" w:fill="FFFFFF"/>
        </w:rPr>
      </w:pPr>
    </w:p>
    <w:p w14:paraId="6216D26A" w14:textId="77777777" w:rsidR="0040332F" w:rsidRPr="000204E2" w:rsidRDefault="0040332F" w:rsidP="0040332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i w:val="0"/>
          <w:iCs w:val="0"/>
          <w:bdr w:val="none" w:sz="0" w:space="0" w:color="auto" w:frame="1"/>
        </w:rPr>
      </w:pPr>
      <w:r w:rsidRPr="00D2735E">
        <w:rPr>
          <w:bdr w:val="none" w:sz="0" w:space="0" w:color="auto" w:frame="1"/>
        </w:rPr>
        <w:t xml:space="preserve">Demikianlah surat permohonan ini kami sampaikan, </w:t>
      </w:r>
      <w:r w:rsidRPr="00D2735E">
        <w:rPr>
          <w:bdr w:val="none" w:sz="0" w:space="0" w:color="auto" w:frame="1"/>
          <w:lang w:val="id-ID"/>
        </w:rPr>
        <w:t>b</w:t>
      </w:r>
      <w:r w:rsidRPr="00D2735E">
        <w:rPr>
          <w:bdr w:val="none" w:sz="0" w:space="0" w:color="auto" w:frame="1"/>
        </w:rPr>
        <w:t>esar harapan dari kami kesediaan anda untuk dapat berkenan mendukung acara tersebut.  Atas perhatian dan kerjasamanya kami sampaikan terimakasih</w:t>
      </w:r>
      <w:r w:rsidRPr="00D2735E">
        <w:rPr>
          <w:rStyle w:val="Emphasis"/>
          <w:bdr w:val="none" w:sz="0" w:space="0" w:color="auto" w:frame="1"/>
        </w:rPr>
        <w:t>.</w:t>
      </w:r>
    </w:p>
    <w:p w14:paraId="00CF7CE8" w14:textId="5A387B4B" w:rsidR="0040332F" w:rsidRPr="009E50B7" w:rsidRDefault="0040332F" w:rsidP="0040332F">
      <w:pPr>
        <w:ind w:firstLine="720"/>
        <w:jc w:val="both"/>
        <w:rPr>
          <w:rStyle w:val="Emphasis"/>
          <w:bdr w:val="none" w:sz="0" w:space="0" w:color="auto" w:frame="1"/>
        </w:rPr>
      </w:pPr>
    </w:p>
    <w:p w14:paraId="32F78A5A" w14:textId="77777777" w:rsidR="0040332F" w:rsidRPr="009E50B7" w:rsidRDefault="0040332F" w:rsidP="0040332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5D836FC4" w14:textId="77777777" w:rsidR="0040332F" w:rsidRPr="009E50B7" w:rsidRDefault="0040332F" w:rsidP="0040332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1663AC14" w14:textId="4BE3DB45" w:rsidR="0040332F" w:rsidRDefault="0040332F" w:rsidP="0040332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Emphasis"/>
          <w:i w:val="0"/>
          <w:bdr w:val="none" w:sz="0" w:space="0" w:color="auto" w:frame="1"/>
        </w:rPr>
      </w:pPr>
      <w:r w:rsidRPr="009E50B7">
        <w:rPr>
          <w:rStyle w:val="Emphasis"/>
          <w:i w:val="0"/>
          <w:bdr w:val="none" w:sz="0" w:space="0" w:color="auto" w:frame="1"/>
        </w:rPr>
        <w:t>Mengetahui,</w:t>
      </w:r>
    </w:p>
    <w:p w14:paraId="7F5FC43F" w14:textId="77777777" w:rsidR="0040332F" w:rsidRPr="009E50B7" w:rsidRDefault="0040332F" w:rsidP="0040332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Emphasis"/>
          <w:i w:val="0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484"/>
      </w:tblGrid>
      <w:tr w:rsidR="0040332F" w14:paraId="7391708E" w14:textId="77777777" w:rsidTr="00500102">
        <w:trPr>
          <w:jc w:val="center"/>
        </w:trPr>
        <w:tc>
          <w:tcPr>
            <w:tcW w:w="4542" w:type="dxa"/>
          </w:tcPr>
          <w:p w14:paraId="634CAB24" w14:textId="77777777" w:rsidR="0040332F" w:rsidRPr="00701037" w:rsidRDefault="0040332F" w:rsidP="00500102">
            <w:pPr>
              <w:jc w:val="center"/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Umum</w:t>
            </w:r>
          </w:p>
          <w:p w14:paraId="0F4E6ABC" w14:textId="77777777" w:rsidR="0040332F" w:rsidRDefault="0040332F" w:rsidP="00500102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E615BED" w14:textId="77777777" w:rsidR="0040332F" w:rsidRDefault="0040332F" w:rsidP="00500102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81084B1" w14:textId="77777777" w:rsidR="0040332F" w:rsidRDefault="0040332F" w:rsidP="00500102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7CBF3BDC" w14:textId="77777777" w:rsidR="0040332F" w:rsidRDefault="0040332F" w:rsidP="00500102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F6864A7" w14:textId="77777777" w:rsidR="0040332F" w:rsidRDefault="0040332F" w:rsidP="00500102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Rezal Anggana Putra</w:t>
            </w:r>
          </w:p>
          <w:p w14:paraId="72EA2CB6" w14:textId="77777777" w:rsidR="0040332F" w:rsidRDefault="0040332F" w:rsidP="00500102">
            <w:pPr>
              <w:jc w:val="center"/>
              <w:rPr>
                <w:rStyle w:val="Emphasis"/>
                <w:i w:val="0"/>
                <w:color w:val="000000"/>
                <w:bdr w:val="none" w:sz="0" w:space="0" w:color="auto" w:frame="1"/>
                <w:lang w:val="id-ID"/>
              </w:rPr>
            </w:pPr>
            <w:r>
              <w:rPr>
                <w:lang w:val="pl-PL"/>
              </w:rPr>
              <w:t>NIM :</w:t>
            </w:r>
            <w:r>
              <w:rPr>
                <w:rStyle w:val="Emphasis"/>
                <w:i w:val="0"/>
                <w:lang w:val="en-ID"/>
              </w:rPr>
              <w:t xml:space="preserve"> </w:t>
            </w:r>
            <w:r>
              <w:rPr>
                <w:lang w:val="id-ID"/>
              </w:rPr>
              <w:t>18201168</w:t>
            </w:r>
          </w:p>
        </w:tc>
        <w:tc>
          <w:tcPr>
            <w:tcW w:w="4484" w:type="dxa"/>
          </w:tcPr>
          <w:p w14:paraId="1CC23E5A" w14:textId="77777777" w:rsidR="0040332F" w:rsidRDefault="0040332F" w:rsidP="00500102">
            <w:pPr>
              <w:jc w:val="center"/>
            </w:pP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r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Pelaksana</w:t>
            </w:r>
          </w:p>
          <w:p w14:paraId="62DEBC77" w14:textId="77777777" w:rsidR="0040332F" w:rsidRDefault="0040332F" w:rsidP="00500102">
            <w:pPr>
              <w:rPr>
                <w:rStyle w:val="Emphasis"/>
                <w:iCs w:val="0"/>
                <w:color w:val="707070"/>
              </w:rPr>
            </w:pPr>
          </w:p>
          <w:p w14:paraId="15F0FCCC" w14:textId="77777777" w:rsidR="0040332F" w:rsidRDefault="0040332F" w:rsidP="00500102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591ED03C" w14:textId="77777777" w:rsidR="0040332F" w:rsidRDefault="0040332F" w:rsidP="00500102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E277B7F" w14:textId="77777777" w:rsidR="0040332F" w:rsidRDefault="0040332F" w:rsidP="00500102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1BB9679E" w14:textId="77777777" w:rsidR="0040332F" w:rsidRPr="00A1598C" w:rsidRDefault="0040332F" w:rsidP="00500102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>S</w:t>
            </w:r>
            <w:r>
              <w:rPr>
                <w:b/>
                <w:bCs/>
                <w:u w:val="single"/>
              </w:rPr>
              <w:t>ITI MURTINI</w:t>
            </w:r>
          </w:p>
          <w:p w14:paraId="32C8DFE2" w14:textId="77777777" w:rsidR="0040332F" w:rsidRPr="00A1598C" w:rsidRDefault="0040332F" w:rsidP="00500102">
            <w:pPr>
              <w:jc w:val="center"/>
              <w:rPr>
                <w:iCs/>
              </w:rPr>
            </w:pPr>
            <w:proofErr w:type="gramStart"/>
            <w:r w:rsidRPr="00A1598C">
              <w:rPr>
                <w:rStyle w:val="Emphasis"/>
                <w:i w:val="0"/>
                <w:lang w:val="en-ID"/>
              </w:rPr>
              <w:t>NIM :</w:t>
            </w:r>
            <w:proofErr w:type="gramEnd"/>
            <w:r>
              <w:rPr>
                <w:iCs/>
              </w:rPr>
              <w:t xml:space="preserve"> </w:t>
            </w:r>
            <w:r w:rsidRPr="00A17460">
              <w:t>19201040</w:t>
            </w:r>
          </w:p>
          <w:p w14:paraId="5F419F84" w14:textId="77777777" w:rsidR="0040332F" w:rsidRDefault="0040332F" w:rsidP="00500102">
            <w:pPr>
              <w:jc w:val="center"/>
              <w:rPr>
                <w:rStyle w:val="Emphasis"/>
                <w:i w:val="0"/>
                <w:iCs w:val="0"/>
                <w:lang w:val="id-ID"/>
              </w:rPr>
            </w:pPr>
          </w:p>
        </w:tc>
      </w:tr>
    </w:tbl>
    <w:p w14:paraId="1559D12D" w14:textId="77777777" w:rsidR="0040332F" w:rsidRPr="009E50B7" w:rsidRDefault="0040332F" w:rsidP="0040332F">
      <w:pPr>
        <w:jc w:val="both"/>
        <w:rPr>
          <w:b/>
        </w:rPr>
      </w:pPr>
    </w:p>
    <w:p w14:paraId="31BA583B" w14:textId="77777777" w:rsidR="0040332F" w:rsidRPr="009E50B7" w:rsidRDefault="0040332F" w:rsidP="0040332F">
      <w:pPr>
        <w:jc w:val="both"/>
        <w:rPr>
          <w:b/>
        </w:rPr>
      </w:pPr>
    </w:p>
    <w:p w14:paraId="54D7A1B4" w14:textId="77777777" w:rsidR="0040332F" w:rsidRPr="009E50B7" w:rsidRDefault="0040332F" w:rsidP="0040332F">
      <w:pPr>
        <w:rPr>
          <w:b/>
          <w:lang w:val="id-ID"/>
        </w:rPr>
      </w:pPr>
    </w:p>
    <w:p w14:paraId="6F636129" w14:textId="77777777" w:rsidR="0040332F" w:rsidRPr="009E50B7" w:rsidRDefault="0040332F" w:rsidP="0040332F">
      <w:pPr>
        <w:rPr>
          <w:b/>
          <w:lang w:val="id-ID"/>
        </w:rPr>
      </w:pPr>
    </w:p>
    <w:p w14:paraId="52935BE1" w14:textId="77777777" w:rsidR="0040332F" w:rsidRPr="009E50B7" w:rsidRDefault="0040332F" w:rsidP="0040332F">
      <w:pPr>
        <w:rPr>
          <w:b/>
          <w:lang w:val="id-ID"/>
        </w:rPr>
      </w:pPr>
    </w:p>
    <w:p w14:paraId="7A38957C" w14:textId="77777777" w:rsidR="0040332F" w:rsidRPr="009E50B7" w:rsidRDefault="0040332F" w:rsidP="0040332F">
      <w:pPr>
        <w:spacing w:after="200" w:line="276" w:lineRule="auto"/>
        <w:rPr>
          <w:b/>
        </w:rPr>
      </w:pPr>
    </w:p>
    <w:p w14:paraId="67CBB293" w14:textId="77777777" w:rsidR="0040332F" w:rsidRPr="009E50B7" w:rsidRDefault="0040332F" w:rsidP="0040332F">
      <w:pPr>
        <w:spacing w:after="200" w:line="276" w:lineRule="auto"/>
        <w:rPr>
          <w:b/>
        </w:rPr>
      </w:pPr>
    </w:p>
    <w:p w14:paraId="0C8EAD6A" w14:textId="77777777" w:rsidR="0040332F" w:rsidRPr="009E50B7" w:rsidRDefault="0040332F" w:rsidP="0040332F">
      <w:pPr>
        <w:spacing w:after="200" w:line="276" w:lineRule="auto"/>
        <w:rPr>
          <w:b/>
        </w:rPr>
      </w:pPr>
    </w:p>
    <w:p w14:paraId="589F6039" w14:textId="77777777" w:rsidR="0040332F" w:rsidRPr="009E50B7" w:rsidRDefault="0040332F" w:rsidP="0040332F">
      <w:pPr>
        <w:spacing w:after="200" w:line="276" w:lineRule="auto"/>
        <w:rPr>
          <w:b/>
        </w:rPr>
      </w:pPr>
    </w:p>
    <w:p w14:paraId="753B44B1" w14:textId="77777777" w:rsidR="0040332F" w:rsidRPr="009E50B7" w:rsidRDefault="0040332F" w:rsidP="0040332F">
      <w:pPr>
        <w:spacing w:after="200" w:line="276" w:lineRule="auto"/>
        <w:rPr>
          <w:rStyle w:val="Emphasis"/>
          <w:b/>
          <w:i w:val="0"/>
          <w:iCs w:val="0"/>
          <w:lang w:val="id-ID"/>
        </w:rPr>
      </w:pPr>
      <w:r w:rsidRPr="009E50B7">
        <w:rPr>
          <w:rStyle w:val="Emphasis"/>
          <w:b/>
          <w:bCs/>
          <w:i w:val="0"/>
          <w:color w:val="000000"/>
          <w:bdr w:val="none" w:sz="0" w:space="0" w:color="auto" w:frame="1"/>
        </w:rPr>
        <w:tab/>
      </w:r>
    </w:p>
    <w:p w14:paraId="7935DDB6" w14:textId="4EE07D86" w:rsidR="0040332F" w:rsidRDefault="0045079C" w:rsidP="00B70780">
      <w:pPr>
        <w:rPr>
          <w:b/>
          <w:bCs/>
          <w:iCs/>
        </w:rPr>
      </w:pPr>
      <w:r w:rsidRPr="0045079C">
        <w:rPr>
          <w:b/>
          <w:bCs/>
          <w:iCs/>
        </w:rPr>
        <w:lastRenderedPageBreak/>
        <w:t>Lampiran</w:t>
      </w:r>
    </w:p>
    <w:p w14:paraId="153C4F5B" w14:textId="45BD0916" w:rsidR="0045079C" w:rsidRDefault="0045079C" w:rsidP="00B70780">
      <w:pPr>
        <w:rPr>
          <w:b/>
          <w:bCs/>
          <w:iCs/>
        </w:rPr>
      </w:pP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129"/>
        <w:gridCol w:w="4743"/>
        <w:gridCol w:w="3149"/>
      </w:tblGrid>
      <w:tr w:rsidR="0045079C" w14:paraId="2A2E13D2" w14:textId="77777777" w:rsidTr="0045079C">
        <w:trPr>
          <w:trHeight w:val="429"/>
        </w:trPr>
        <w:tc>
          <w:tcPr>
            <w:tcW w:w="1129" w:type="dxa"/>
          </w:tcPr>
          <w:p w14:paraId="563772AA" w14:textId="1AB2F4A5" w:rsidR="0045079C" w:rsidRDefault="0045079C" w:rsidP="0045079C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</w:t>
            </w:r>
          </w:p>
        </w:tc>
        <w:tc>
          <w:tcPr>
            <w:tcW w:w="4743" w:type="dxa"/>
          </w:tcPr>
          <w:p w14:paraId="0DE8975B" w14:textId="15C248EB" w:rsidR="0045079C" w:rsidRDefault="0045079C" w:rsidP="0045079C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Hari / Tanggal</w:t>
            </w:r>
          </w:p>
        </w:tc>
        <w:tc>
          <w:tcPr>
            <w:tcW w:w="3149" w:type="dxa"/>
          </w:tcPr>
          <w:p w14:paraId="2F033C53" w14:textId="5C04FB79" w:rsidR="0045079C" w:rsidRDefault="0045079C" w:rsidP="0045079C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Waktu</w:t>
            </w:r>
          </w:p>
        </w:tc>
      </w:tr>
      <w:tr w:rsidR="0045079C" w14:paraId="52F703AE" w14:textId="77777777" w:rsidTr="0045079C">
        <w:trPr>
          <w:trHeight w:val="429"/>
        </w:trPr>
        <w:tc>
          <w:tcPr>
            <w:tcW w:w="1129" w:type="dxa"/>
          </w:tcPr>
          <w:p w14:paraId="40870557" w14:textId="0F3F32A8" w:rsidR="0045079C" w:rsidRPr="0045079C" w:rsidRDefault="0045079C" w:rsidP="0045079C">
            <w:pPr>
              <w:pStyle w:val="ListParagraph"/>
              <w:numPr>
                <w:ilvl w:val="0"/>
                <w:numId w:val="31"/>
              </w:numPr>
              <w:rPr>
                <w:iCs/>
              </w:rPr>
            </w:pPr>
          </w:p>
        </w:tc>
        <w:tc>
          <w:tcPr>
            <w:tcW w:w="4743" w:type="dxa"/>
          </w:tcPr>
          <w:p w14:paraId="44BB26B2" w14:textId="4FFB6D18" w:rsidR="0045079C" w:rsidRPr="0045079C" w:rsidRDefault="0045079C" w:rsidP="0045079C">
            <w:pPr>
              <w:jc w:val="center"/>
              <w:rPr>
                <w:iCs/>
              </w:rPr>
            </w:pPr>
            <w:r>
              <w:rPr>
                <w:iCs/>
              </w:rPr>
              <w:t>Sabtu, 19 Juni 2021</w:t>
            </w:r>
          </w:p>
        </w:tc>
        <w:tc>
          <w:tcPr>
            <w:tcW w:w="3149" w:type="dxa"/>
          </w:tcPr>
          <w:p w14:paraId="5AC85879" w14:textId="33BC7C3F" w:rsidR="0045079C" w:rsidRPr="0045079C" w:rsidRDefault="0045079C" w:rsidP="0045079C">
            <w:pPr>
              <w:jc w:val="center"/>
              <w:rPr>
                <w:iCs/>
              </w:rPr>
            </w:pPr>
            <w:r>
              <w:rPr>
                <w:iCs/>
              </w:rPr>
              <w:t>08.00 – 15.30</w:t>
            </w:r>
          </w:p>
        </w:tc>
      </w:tr>
      <w:tr w:rsidR="0045079C" w14:paraId="1FCDC993" w14:textId="77777777" w:rsidTr="0045079C">
        <w:trPr>
          <w:trHeight w:val="429"/>
        </w:trPr>
        <w:tc>
          <w:tcPr>
            <w:tcW w:w="1129" w:type="dxa"/>
          </w:tcPr>
          <w:p w14:paraId="0F53F6FB" w14:textId="618258C5" w:rsidR="0045079C" w:rsidRPr="0045079C" w:rsidRDefault="0045079C" w:rsidP="0045079C">
            <w:pPr>
              <w:pStyle w:val="ListParagraph"/>
              <w:numPr>
                <w:ilvl w:val="0"/>
                <w:numId w:val="31"/>
              </w:numPr>
              <w:rPr>
                <w:iCs/>
              </w:rPr>
            </w:pPr>
          </w:p>
        </w:tc>
        <w:tc>
          <w:tcPr>
            <w:tcW w:w="4743" w:type="dxa"/>
          </w:tcPr>
          <w:p w14:paraId="69550F5D" w14:textId="086A539F" w:rsidR="0045079C" w:rsidRPr="0045079C" w:rsidRDefault="0045079C" w:rsidP="0045079C">
            <w:pPr>
              <w:jc w:val="center"/>
              <w:rPr>
                <w:iCs/>
              </w:rPr>
            </w:pPr>
            <w:r>
              <w:rPr>
                <w:iCs/>
              </w:rPr>
              <w:t>Sabtu, 26 Juni 2021</w:t>
            </w:r>
          </w:p>
        </w:tc>
        <w:tc>
          <w:tcPr>
            <w:tcW w:w="3149" w:type="dxa"/>
          </w:tcPr>
          <w:p w14:paraId="7F3B44DD" w14:textId="3449C098" w:rsidR="0045079C" w:rsidRPr="0045079C" w:rsidRDefault="0045079C" w:rsidP="0045079C">
            <w:pPr>
              <w:jc w:val="center"/>
              <w:rPr>
                <w:iCs/>
              </w:rPr>
            </w:pPr>
            <w:r>
              <w:rPr>
                <w:iCs/>
              </w:rPr>
              <w:t>07.30 – 15.30</w:t>
            </w:r>
          </w:p>
        </w:tc>
      </w:tr>
      <w:tr w:rsidR="0045079C" w14:paraId="1231B7EA" w14:textId="77777777" w:rsidTr="0045079C">
        <w:trPr>
          <w:trHeight w:val="429"/>
        </w:trPr>
        <w:tc>
          <w:tcPr>
            <w:tcW w:w="1129" w:type="dxa"/>
          </w:tcPr>
          <w:p w14:paraId="6D71347F" w14:textId="4A2B18E7" w:rsidR="0045079C" w:rsidRPr="0045079C" w:rsidRDefault="0045079C" w:rsidP="0045079C">
            <w:pPr>
              <w:pStyle w:val="ListParagraph"/>
              <w:numPr>
                <w:ilvl w:val="0"/>
                <w:numId w:val="31"/>
              </w:numPr>
              <w:rPr>
                <w:iCs/>
              </w:rPr>
            </w:pPr>
          </w:p>
        </w:tc>
        <w:tc>
          <w:tcPr>
            <w:tcW w:w="4743" w:type="dxa"/>
          </w:tcPr>
          <w:p w14:paraId="34BAC679" w14:textId="49AA4698" w:rsidR="0045079C" w:rsidRPr="0045079C" w:rsidRDefault="0045079C" w:rsidP="0045079C">
            <w:pPr>
              <w:jc w:val="center"/>
              <w:rPr>
                <w:iCs/>
              </w:rPr>
            </w:pPr>
            <w:r>
              <w:rPr>
                <w:iCs/>
              </w:rPr>
              <w:t>Minggu, 27 Juni 2021</w:t>
            </w:r>
          </w:p>
        </w:tc>
        <w:tc>
          <w:tcPr>
            <w:tcW w:w="3149" w:type="dxa"/>
          </w:tcPr>
          <w:p w14:paraId="7C5CE107" w14:textId="0CCE970A" w:rsidR="0045079C" w:rsidRPr="0045079C" w:rsidRDefault="0045079C" w:rsidP="0045079C">
            <w:pPr>
              <w:jc w:val="center"/>
              <w:rPr>
                <w:iCs/>
              </w:rPr>
            </w:pPr>
            <w:r>
              <w:rPr>
                <w:iCs/>
              </w:rPr>
              <w:t>07.30 – 12.30</w:t>
            </w:r>
          </w:p>
        </w:tc>
      </w:tr>
    </w:tbl>
    <w:p w14:paraId="00125F39" w14:textId="77777777" w:rsidR="0045079C" w:rsidRPr="0045079C" w:rsidRDefault="0045079C" w:rsidP="00B70780">
      <w:pPr>
        <w:rPr>
          <w:b/>
          <w:bCs/>
          <w:iCs/>
        </w:rPr>
      </w:pPr>
    </w:p>
    <w:sectPr w:rsidR="0045079C" w:rsidRPr="0045079C" w:rsidSect="000204E2">
      <w:headerReference w:type="default" r:id="rId8"/>
      <w:pgSz w:w="11907" w:h="16839" w:code="9"/>
      <w:pgMar w:top="1440" w:right="1440" w:bottom="567" w:left="1440" w:header="720" w:footer="6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95B9" w14:textId="77777777" w:rsidR="008F06C8" w:rsidRDefault="008F06C8" w:rsidP="00CB78F8">
      <w:r>
        <w:separator/>
      </w:r>
    </w:p>
  </w:endnote>
  <w:endnote w:type="continuationSeparator" w:id="0">
    <w:p w14:paraId="4D5ADFB8" w14:textId="77777777" w:rsidR="008F06C8" w:rsidRDefault="008F06C8" w:rsidP="00CB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99D7" w14:textId="77777777" w:rsidR="008F06C8" w:rsidRDefault="008F06C8" w:rsidP="00CB78F8">
      <w:r>
        <w:separator/>
      </w:r>
    </w:p>
  </w:footnote>
  <w:footnote w:type="continuationSeparator" w:id="0">
    <w:p w14:paraId="69CC4BD8" w14:textId="77777777" w:rsidR="008F06C8" w:rsidRDefault="008F06C8" w:rsidP="00CB7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1CA3" w14:textId="08338AC8" w:rsidR="000A3607" w:rsidRDefault="000A3607">
    <w:pPr>
      <w:pStyle w:val="Header"/>
    </w:pPr>
    <w:r>
      <w:rPr>
        <w:noProof/>
      </w:rPr>
      <w:drawing>
        <wp:inline distT="0" distB="0" distL="0" distR="0" wp14:anchorId="291A2120" wp14:editId="26D3443E">
          <wp:extent cx="5732145" cy="1093470"/>
          <wp:effectExtent l="0" t="0" r="190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93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bullet"/>
      <w:lvlText w:val="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  <w:color w:val="auto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62A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bullet"/>
      <w:lvlText w:val="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  <w:color w:val="auto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06D7D9C"/>
    <w:multiLevelType w:val="hybridMultilevel"/>
    <w:tmpl w:val="45B4889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7C057E"/>
    <w:multiLevelType w:val="hybridMultilevel"/>
    <w:tmpl w:val="500AE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8021C"/>
    <w:multiLevelType w:val="hybridMultilevel"/>
    <w:tmpl w:val="978EA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C74B8"/>
    <w:multiLevelType w:val="hybridMultilevel"/>
    <w:tmpl w:val="1CA4093C"/>
    <w:lvl w:ilvl="0" w:tplc="B2BC55E8">
      <w:start w:val="1"/>
      <w:numFmt w:val="upperRoman"/>
      <w:lvlText w:val="%1."/>
      <w:lvlJc w:val="left"/>
      <w:pPr>
        <w:ind w:left="1080" w:hanging="720"/>
      </w:pPr>
      <w:rPr>
        <w:rFonts w:ascii="Arial Narrow" w:hAnsi="Arial Narrow" w:hint="default"/>
        <w:b w:val="0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86044C"/>
    <w:multiLevelType w:val="hybridMultilevel"/>
    <w:tmpl w:val="C4CC7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DD6F4F"/>
    <w:multiLevelType w:val="hybridMultilevel"/>
    <w:tmpl w:val="2AF088E0"/>
    <w:lvl w:ilvl="0" w:tplc="A4340F5A">
      <w:start w:val="9"/>
      <w:numFmt w:val="upp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09924629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DC623A8"/>
    <w:multiLevelType w:val="hybridMultilevel"/>
    <w:tmpl w:val="55E47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F4C57"/>
    <w:multiLevelType w:val="hybridMultilevel"/>
    <w:tmpl w:val="C88638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B5681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581A2D"/>
    <w:multiLevelType w:val="hybridMultilevel"/>
    <w:tmpl w:val="3D425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14135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12CA4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166B6"/>
    <w:multiLevelType w:val="hybridMultilevel"/>
    <w:tmpl w:val="FF6A1D12"/>
    <w:lvl w:ilvl="0" w:tplc="0421000F">
      <w:start w:val="40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3434F"/>
    <w:multiLevelType w:val="hybridMultilevel"/>
    <w:tmpl w:val="6B7A8FAA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67C5A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8677B"/>
    <w:multiLevelType w:val="hybridMultilevel"/>
    <w:tmpl w:val="05BE91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362DC"/>
    <w:multiLevelType w:val="hybridMultilevel"/>
    <w:tmpl w:val="BEC071FC"/>
    <w:lvl w:ilvl="0" w:tplc="C14288E4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1502F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75E29"/>
    <w:multiLevelType w:val="hybridMultilevel"/>
    <w:tmpl w:val="226C133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B0C5D"/>
    <w:multiLevelType w:val="hybridMultilevel"/>
    <w:tmpl w:val="F6A6DCD8"/>
    <w:lvl w:ilvl="0" w:tplc="E9AAC3E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946CC"/>
    <w:multiLevelType w:val="hybridMultilevel"/>
    <w:tmpl w:val="7C1CD9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B5003"/>
    <w:multiLevelType w:val="hybridMultilevel"/>
    <w:tmpl w:val="BCCEA0F6"/>
    <w:lvl w:ilvl="0" w:tplc="0421000F">
      <w:start w:val="40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20BAA"/>
    <w:multiLevelType w:val="hybridMultilevel"/>
    <w:tmpl w:val="7B586400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1B72"/>
    <w:multiLevelType w:val="hybridMultilevel"/>
    <w:tmpl w:val="49BC16C0"/>
    <w:lvl w:ilvl="0" w:tplc="0421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02A31"/>
    <w:multiLevelType w:val="hybridMultilevel"/>
    <w:tmpl w:val="E93EA3C2"/>
    <w:lvl w:ilvl="0" w:tplc="C14288E4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A5906"/>
    <w:multiLevelType w:val="hybridMultilevel"/>
    <w:tmpl w:val="070CB69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07155"/>
    <w:multiLevelType w:val="multilevel"/>
    <w:tmpl w:val="EB025D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18"/>
  </w:num>
  <w:num w:numId="5">
    <w:abstractNumId w:val="30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25"/>
  </w:num>
  <w:num w:numId="11">
    <w:abstractNumId w:val="3"/>
  </w:num>
  <w:num w:numId="12">
    <w:abstractNumId w:val="23"/>
  </w:num>
  <w:num w:numId="13">
    <w:abstractNumId w:val="17"/>
  </w:num>
  <w:num w:numId="14">
    <w:abstractNumId w:val="8"/>
  </w:num>
  <w:num w:numId="15">
    <w:abstractNumId w:val="19"/>
  </w:num>
  <w:num w:numId="16">
    <w:abstractNumId w:val="26"/>
  </w:num>
  <w:num w:numId="17">
    <w:abstractNumId w:val="6"/>
  </w:num>
  <w:num w:numId="18">
    <w:abstractNumId w:val="14"/>
  </w:num>
  <w:num w:numId="19">
    <w:abstractNumId w:val="22"/>
  </w:num>
  <w:num w:numId="20">
    <w:abstractNumId w:val="29"/>
  </w:num>
  <w:num w:numId="21">
    <w:abstractNumId w:val="11"/>
  </w:num>
  <w:num w:numId="22">
    <w:abstractNumId w:val="28"/>
  </w:num>
  <w:num w:numId="23">
    <w:abstractNumId w:val="20"/>
  </w:num>
  <w:num w:numId="24">
    <w:abstractNumId w:val="15"/>
  </w:num>
  <w:num w:numId="25">
    <w:abstractNumId w:val="27"/>
  </w:num>
  <w:num w:numId="26">
    <w:abstractNumId w:val="5"/>
  </w:num>
  <w:num w:numId="27">
    <w:abstractNumId w:val="10"/>
  </w:num>
  <w:num w:numId="28">
    <w:abstractNumId w:val="24"/>
  </w:num>
  <w:num w:numId="29">
    <w:abstractNumId w:val="4"/>
  </w:num>
  <w:num w:numId="30">
    <w:abstractNumId w:val="1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93"/>
    <w:rsid w:val="000114A0"/>
    <w:rsid w:val="000204E2"/>
    <w:rsid w:val="00047706"/>
    <w:rsid w:val="00047938"/>
    <w:rsid w:val="000518EA"/>
    <w:rsid w:val="0007031F"/>
    <w:rsid w:val="00084380"/>
    <w:rsid w:val="0008500E"/>
    <w:rsid w:val="0009740C"/>
    <w:rsid w:val="000A3607"/>
    <w:rsid w:val="000A4A2B"/>
    <w:rsid w:val="000A6852"/>
    <w:rsid w:val="000D2534"/>
    <w:rsid w:val="000E57A7"/>
    <w:rsid w:val="000F1AFC"/>
    <w:rsid w:val="000F6E0A"/>
    <w:rsid w:val="001170A2"/>
    <w:rsid w:val="0012049F"/>
    <w:rsid w:val="00126B36"/>
    <w:rsid w:val="00151364"/>
    <w:rsid w:val="00175068"/>
    <w:rsid w:val="00194635"/>
    <w:rsid w:val="00195C17"/>
    <w:rsid w:val="001A27D3"/>
    <w:rsid w:val="001C1A28"/>
    <w:rsid w:val="001D0E49"/>
    <w:rsid w:val="001D3FEE"/>
    <w:rsid w:val="001D4CE6"/>
    <w:rsid w:val="00231A85"/>
    <w:rsid w:val="00234C96"/>
    <w:rsid w:val="002363EA"/>
    <w:rsid w:val="002615C4"/>
    <w:rsid w:val="00271E16"/>
    <w:rsid w:val="00297FA1"/>
    <w:rsid w:val="002A260C"/>
    <w:rsid w:val="002C1016"/>
    <w:rsid w:val="002C376D"/>
    <w:rsid w:val="002C70B7"/>
    <w:rsid w:val="002F0BD8"/>
    <w:rsid w:val="0031158A"/>
    <w:rsid w:val="003261E1"/>
    <w:rsid w:val="003434C3"/>
    <w:rsid w:val="00353340"/>
    <w:rsid w:val="00354822"/>
    <w:rsid w:val="00367057"/>
    <w:rsid w:val="00371BC0"/>
    <w:rsid w:val="003904BB"/>
    <w:rsid w:val="003971F8"/>
    <w:rsid w:val="003A68B8"/>
    <w:rsid w:val="003B4E82"/>
    <w:rsid w:val="003C3B17"/>
    <w:rsid w:val="003D0627"/>
    <w:rsid w:val="003E53DB"/>
    <w:rsid w:val="003F0CCE"/>
    <w:rsid w:val="003F4CB3"/>
    <w:rsid w:val="0040332F"/>
    <w:rsid w:val="004066E2"/>
    <w:rsid w:val="004075DE"/>
    <w:rsid w:val="004206EC"/>
    <w:rsid w:val="00430609"/>
    <w:rsid w:val="00434F3E"/>
    <w:rsid w:val="004415F4"/>
    <w:rsid w:val="0045079C"/>
    <w:rsid w:val="00451CC0"/>
    <w:rsid w:val="00470A94"/>
    <w:rsid w:val="00481F09"/>
    <w:rsid w:val="004860B0"/>
    <w:rsid w:val="004A4248"/>
    <w:rsid w:val="004C10E9"/>
    <w:rsid w:val="004C6127"/>
    <w:rsid w:val="004F18C9"/>
    <w:rsid w:val="00503967"/>
    <w:rsid w:val="00515775"/>
    <w:rsid w:val="005415B2"/>
    <w:rsid w:val="005511B5"/>
    <w:rsid w:val="00573647"/>
    <w:rsid w:val="00577D43"/>
    <w:rsid w:val="005900D7"/>
    <w:rsid w:val="00597C65"/>
    <w:rsid w:val="005A69A9"/>
    <w:rsid w:val="005B18BA"/>
    <w:rsid w:val="005B2609"/>
    <w:rsid w:val="00607C01"/>
    <w:rsid w:val="00621CD2"/>
    <w:rsid w:val="00622003"/>
    <w:rsid w:val="00645383"/>
    <w:rsid w:val="0066215D"/>
    <w:rsid w:val="0067489A"/>
    <w:rsid w:val="006A358E"/>
    <w:rsid w:val="006A5FF4"/>
    <w:rsid w:val="006C4FFF"/>
    <w:rsid w:val="006C66B8"/>
    <w:rsid w:val="006D63B3"/>
    <w:rsid w:val="00701233"/>
    <w:rsid w:val="00703ECF"/>
    <w:rsid w:val="00750781"/>
    <w:rsid w:val="00752905"/>
    <w:rsid w:val="0077141E"/>
    <w:rsid w:val="00777020"/>
    <w:rsid w:val="00783CFF"/>
    <w:rsid w:val="0079113B"/>
    <w:rsid w:val="0079162F"/>
    <w:rsid w:val="007A5F07"/>
    <w:rsid w:val="007D43AC"/>
    <w:rsid w:val="007E1C5A"/>
    <w:rsid w:val="007E4442"/>
    <w:rsid w:val="00804263"/>
    <w:rsid w:val="00805BCB"/>
    <w:rsid w:val="00812169"/>
    <w:rsid w:val="00814FBA"/>
    <w:rsid w:val="008379EC"/>
    <w:rsid w:val="008564CB"/>
    <w:rsid w:val="00870E59"/>
    <w:rsid w:val="00872F5B"/>
    <w:rsid w:val="0087380A"/>
    <w:rsid w:val="00892A60"/>
    <w:rsid w:val="0089623D"/>
    <w:rsid w:val="008C61C3"/>
    <w:rsid w:val="008C6836"/>
    <w:rsid w:val="008E312D"/>
    <w:rsid w:val="008E3164"/>
    <w:rsid w:val="008E5464"/>
    <w:rsid w:val="008F06C8"/>
    <w:rsid w:val="008F1E78"/>
    <w:rsid w:val="008F5848"/>
    <w:rsid w:val="009306A3"/>
    <w:rsid w:val="0094398C"/>
    <w:rsid w:val="00955132"/>
    <w:rsid w:val="009904E7"/>
    <w:rsid w:val="009C1222"/>
    <w:rsid w:val="009F0BB9"/>
    <w:rsid w:val="00A05604"/>
    <w:rsid w:val="00A0626A"/>
    <w:rsid w:val="00A1598C"/>
    <w:rsid w:val="00A26593"/>
    <w:rsid w:val="00A725E8"/>
    <w:rsid w:val="00A7350B"/>
    <w:rsid w:val="00A7744B"/>
    <w:rsid w:val="00A80FC2"/>
    <w:rsid w:val="00A85FE4"/>
    <w:rsid w:val="00A87ACE"/>
    <w:rsid w:val="00AB35E6"/>
    <w:rsid w:val="00AD1A10"/>
    <w:rsid w:val="00AD6437"/>
    <w:rsid w:val="00AF4758"/>
    <w:rsid w:val="00B02460"/>
    <w:rsid w:val="00B10345"/>
    <w:rsid w:val="00B56B4F"/>
    <w:rsid w:val="00B56F40"/>
    <w:rsid w:val="00B60444"/>
    <w:rsid w:val="00B70780"/>
    <w:rsid w:val="00B877A7"/>
    <w:rsid w:val="00B94577"/>
    <w:rsid w:val="00B977D1"/>
    <w:rsid w:val="00BB5C9C"/>
    <w:rsid w:val="00BC076E"/>
    <w:rsid w:val="00BE55C8"/>
    <w:rsid w:val="00BF4646"/>
    <w:rsid w:val="00BF5448"/>
    <w:rsid w:val="00C2663D"/>
    <w:rsid w:val="00C40C92"/>
    <w:rsid w:val="00C5394C"/>
    <w:rsid w:val="00C862AC"/>
    <w:rsid w:val="00C97BC0"/>
    <w:rsid w:val="00CB2A05"/>
    <w:rsid w:val="00CB78F8"/>
    <w:rsid w:val="00CB7E7D"/>
    <w:rsid w:val="00CF536E"/>
    <w:rsid w:val="00CF7CDA"/>
    <w:rsid w:val="00D07313"/>
    <w:rsid w:val="00D10A63"/>
    <w:rsid w:val="00D23337"/>
    <w:rsid w:val="00D2735E"/>
    <w:rsid w:val="00D76EF3"/>
    <w:rsid w:val="00D83E6E"/>
    <w:rsid w:val="00D860B1"/>
    <w:rsid w:val="00D87D70"/>
    <w:rsid w:val="00DD38BD"/>
    <w:rsid w:val="00DE0D43"/>
    <w:rsid w:val="00DF3997"/>
    <w:rsid w:val="00E1708B"/>
    <w:rsid w:val="00E31A76"/>
    <w:rsid w:val="00E34CD8"/>
    <w:rsid w:val="00E35FBE"/>
    <w:rsid w:val="00E43C9B"/>
    <w:rsid w:val="00E51D01"/>
    <w:rsid w:val="00E60D84"/>
    <w:rsid w:val="00E6582C"/>
    <w:rsid w:val="00E70057"/>
    <w:rsid w:val="00E858B2"/>
    <w:rsid w:val="00EA2AD1"/>
    <w:rsid w:val="00EA31EE"/>
    <w:rsid w:val="00EA55BB"/>
    <w:rsid w:val="00EA7218"/>
    <w:rsid w:val="00EB5F2A"/>
    <w:rsid w:val="00EB6125"/>
    <w:rsid w:val="00EE5277"/>
    <w:rsid w:val="00EE5644"/>
    <w:rsid w:val="00EF0E9A"/>
    <w:rsid w:val="00F15B77"/>
    <w:rsid w:val="00F259DE"/>
    <w:rsid w:val="00F26CF4"/>
    <w:rsid w:val="00F336E7"/>
    <w:rsid w:val="00F42CE0"/>
    <w:rsid w:val="00F50AF7"/>
    <w:rsid w:val="00F52570"/>
    <w:rsid w:val="00F73B40"/>
    <w:rsid w:val="00FB6ADC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87333"/>
  <w15:docId w15:val="{BC12CA42-2D49-444B-A2C9-F70E5854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50B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78F8"/>
    <w:rPr>
      <w:i/>
      <w:iCs/>
    </w:rPr>
  </w:style>
  <w:style w:type="paragraph" w:styleId="NormalWeb">
    <w:name w:val="Normal (Web)"/>
    <w:basedOn w:val="Normal"/>
    <w:uiPriority w:val="99"/>
    <w:unhideWhenUsed/>
    <w:rsid w:val="00CB78F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B7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B78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8F8"/>
    <w:pPr>
      <w:ind w:left="720"/>
      <w:contextualSpacing/>
    </w:pPr>
  </w:style>
  <w:style w:type="table" w:styleId="TableGrid">
    <w:name w:val="Table Grid"/>
    <w:basedOn w:val="TableNormal"/>
    <w:uiPriority w:val="59"/>
    <w:rsid w:val="00CB2A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ull">
    <w:name w:val="null"/>
    <w:basedOn w:val="DefaultParagraphFont"/>
    <w:rsid w:val="00371BC0"/>
  </w:style>
  <w:style w:type="character" w:customStyle="1" w:styleId="Heading1Char">
    <w:name w:val="Heading 1 Char"/>
    <w:basedOn w:val="DefaultParagraphFont"/>
    <w:link w:val="Heading1"/>
    <w:uiPriority w:val="9"/>
    <w:rsid w:val="00A7350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Absatz-Standardschriftart">
    <w:name w:val="Absatz-Standardschriftart"/>
    <w:rsid w:val="00A7350B"/>
  </w:style>
  <w:style w:type="character" w:customStyle="1" w:styleId="WW-Absatz-Standardschriftart">
    <w:name w:val="WW-Absatz-Standardschriftart"/>
    <w:rsid w:val="00A7350B"/>
  </w:style>
  <w:style w:type="paragraph" w:customStyle="1" w:styleId="Heading">
    <w:name w:val="Heading"/>
    <w:basedOn w:val="Normal"/>
    <w:next w:val="BodyText"/>
    <w:rsid w:val="00A7350B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A7350B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A735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rsid w:val="00A7350B"/>
    <w:rPr>
      <w:rFonts w:cs="Mangal"/>
    </w:rPr>
  </w:style>
  <w:style w:type="paragraph" w:styleId="Caption">
    <w:name w:val="caption"/>
    <w:basedOn w:val="Normal"/>
    <w:qFormat/>
    <w:rsid w:val="00A7350B"/>
    <w:pPr>
      <w:suppressLineNumbers/>
      <w:suppressAutoHyphens/>
      <w:spacing w:before="120" w:after="120"/>
    </w:pPr>
    <w:rPr>
      <w:rFonts w:cs="Mangal"/>
      <w:i/>
      <w:iCs/>
      <w:lang w:eastAsia="ar-SA"/>
    </w:rPr>
  </w:style>
  <w:style w:type="paragraph" w:customStyle="1" w:styleId="Index">
    <w:name w:val="Index"/>
    <w:basedOn w:val="Normal"/>
    <w:rsid w:val="00A7350B"/>
    <w:pPr>
      <w:suppressLineNumbers/>
      <w:suppressAutoHyphens/>
    </w:pPr>
    <w:rPr>
      <w:rFonts w:cs="Mangal"/>
      <w:lang w:eastAsia="ar-SA"/>
    </w:rPr>
  </w:style>
  <w:style w:type="character" w:customStyle="1" w:styleId="Head1Char">
    <w:name w:val="Head1 Char"/>
    <w:rsid w:val="00A7350B"/>
    <w:rPr>
      <w:rFonts w:ascii="Arial Narrow" w:hAnsi="Arial Narrow" w:cs="Arial"/>
      <w:b/>
      <w:bCs/>
      <w:kern w:val="1"/>
      <w:sz w:val="24"/>
      <w:szCs w:val="24"/>
      <w:lang w:val="en-US" w:eastAsia="ar-SA" w:bidi="ar-SA"/>
    </w:rPr>
  </w:style>
  <w:style w:type="paragraph" w:customStyle="1" w:styleId="PENOMORAN">
    <w:name w:val="PENOMORAN"/>
    <w:basedOn w:val="Normal"/>
    <w:rsid w:val="00A7350B"/>
    <w:pPr>
      <w:tabs>
        <w:tab w:val="left" w:pos="720"/>
      </w:tabs>
      <w:suppressAutoHyphens/>
      <w:spacing w:line="360" w:lineRule="auto"/>
      <w:ind w:left="720" w:hanging="720"/>
    </w:pPr>
    <w:rPr>
      <w:rFonts w:ascii="Arial Narrow" w:hAnsi="Arial Narrow"/>
      <w:b/>
      <w:lang w:eastAsia="ar-SA"/>
    </w:rPr>
  </w:style>
  <w:style w:type="paragraph" w:customStyle="1" w:styleId="penomoran0">
    <w:name w:val="penomoran"/>
    <w:basedOn w:val="Normal"/>
    <w:rsid w:val="00A7350B"/>
    <w:pPr>
      <w:suppressAutoHyphens/>
      <w:spacing w:line="360" w:lineRule="auto"/>
      <w:jc w:val="both"/>
    </w:pPr>
    <w:rPr>
      <w:rFonts w:ascii="Arial Narrow" w:hAnsi="Arial Narrow"/>
      <w:lang w:eastAsia="ar-SA"/>
    </w:rPr>
  </w:style>
  <w:style w:type="paragraph" w:customStyle="1" w:styleId="ALINEA">
    <w:name w:val="ALINEA"/>
    <w:basedOn w:val="penomoran0"/>
    <w:rsid w:val="00A7350B"/>
    <w:pPr>
      <w:ind w:firstLine="1080"/>
    </w:pPr>
  </w:style>
  <w:style w:type="paragraph" w:customStyle="1" w:styleId="nomor">
    <w:name w:val="nomor"/>
    <w:basedOn w:val="penomoran0"/>
    <w:rsid w:val="00A7350B"/>
    <w:rPr>
      <w:b/>
    </w:rPr>
  </w:style>
  <w:style w:type="paragraph" w:customStyle="1" w:styleId="Head1">
    <w:name w:val="Head1"/>
    <w:basedOn w:val="Heading1"/>
    <w:rsid w:val="00A7350B"/>
    <w:rPr>
      <w:rFonts w:ascii="Arial Narrow" w:hAnsi="Arial Narrow" w:cs="Arial"/>
      <w:kern w:val="1"/>
      <w:sz w:val="24"/>
      <w:szCs w:val="24"/>
    </w:rPr>
  </w:style>
  <w:style w:type="paragraph" w:styleId="NoSpacing">
    <w:name w:val="No Spacing"/>
    <w:uiPriority w:val="1"/>
    <w:qFormat/>
    <w:rsid w:val="00A7350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JUR\Peminjaman%20Ruang%20Kampus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CED85-24EA-4A9B-9E25-C5452996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Peminjaman Ruang Kampus 1</Template>
  <TotalTime>123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luvita</dc:creator>
  <cp:keywords/>
  <dc:description/>
  <cp:lastModifiedBy>rani.ticha@gmail.com</cp:lastModifiedBy>
  <cp:revision>29</cp:revision>
  <cp:lastPrinted>2017-04-11T00:11:00Z</cp:lastPrinted>
  <dcterms:created xsi:type="dcterms:W3CDTF">2021-06-02T02:43:00Z</dcterms:created>
  <dcterms:modified xsi:type="dcterms:W3CDTF">2021-06-13T06:55:00Z</dcterms:modified>
</cp:coreProperties>
</file>