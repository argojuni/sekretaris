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2AAD4" w14:textId="68F3BE8C" w:rsidR="00CF7CDA" w:rsidRDefault="00CF7CDA" w:rsidP="00CF7CDA">
      <w:pPr>
        <w:tabs>
          <w:tab w:val="left" w:pos="1440"/>
          <w:tab w:val="left" w:pos="1620"/>
        </w:tabs>
        <w:ind w:right="96"/>
        <w:jc w:val="right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Malang,</w:t>
      </w:r>
      <w:r w:rsidR="00F9516B">
        <w:rPr>
          <w:rFonts w:ascii="Arial Narrow" w:hAnsi="Arial Narrow"/>
          <w:lang w:val="id-ID"/>
        </w:rPr>
        <w:t xml:space="preserve"> 11</w:t>
      </w:r>
      <w:bookmarkStart w:id="0" w:name="_GoBack"/>
      <w:bookmarkEnd w:id="0"/>
      <w:r w:rsidR="00F9516B">
        <w:rPr>
          <w:rFonts w:ascii="Arial Narrow" w:hAnsi="Arial Narrow"/>
          <w:lang w:val="id-ID"/>
        </w:rPr>
        <w:t xml:space="preserve"> juli 2021</w:t>
      </w:r>
    </w:p>
    <w:p w14:paraId="22203C38" w14:textId="77777777" w:rsidR="00CF7CDA" w:rsidRDefault="00CF7CDA" w:rsidP="00CF7CDA">
      <w:pPr>
        <w:tabs>
          <w:tab w:val="left" w:pos="1440"/>
          <w:tab w:val="left" w:pos="1620"/>
        </w:tabs>
        <w:ind w:right="96"/>
        <w:jc w:val="right"/>
        <w:rPr>
          <w:rFonts w:ascii="Arial Narrow" w:hAnsi="Arial Narrow"/>
          <w:lang w:val="id-ID"/>
        </w:rPr>
      </w:pPr>
    </w:p>
    <w:p w14:paraId="49B2E278" w14:textId="2C2A09F0" w:rsidR="00CF7CDA" w:rsidRDefault="00CF7CDA" w:rsidP="00CF7CDA">
      <w:pPr>
        <w:tabs>
          <w:tab w:val="left" w:pos="1440"/>
          <w:tab w:val="left" w:pos="1620"/>
        </w:tabs>
        <w:ind w:right="-333"/>
        <w:rPr>
          <w:rFonts w:ascii="Arial Narrow" w:hAnsi="Arial Narrow"/>
          <w:lang w:val="id-ID"/>
        </w:rPr>
      </w:pPr>
      <w:proofErr w:type="spellStart"/>
      <w:r w:rsidRPr="00E51D01">
        <w:rPr>
          <w:rFonts w:ascii="Arial Narrow" w:hAnsi="Arial Narrow"/>
        </w:rPr>
        <w:t>Nomor</w:t>
      </w:r>
      <w:proofErr w:type="spellEnd"/>
      <w:r w:rsidRPr="00E51D01">
        <w:rPr>
          <w:rFonts w:ascii="Arial Narrow" w:hAnsi="Arial Narrow"/>
        </w:rPr>
        <w:tab/>
        <w:t>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</w:rPr>
        <w:t>0</w:t>
      </w:r>
      <w:r w:rsidR="00F9516B">
        <w:rPr>
          <w:rFonts w:ascii="Arial Narrow" w:hAnsi="Arial Narrow"/>
          <w:lang w:val="id-ID"/>
        </w:rPr>
        <w:t>60</w:t>
      </w:r>
      <w:r w:rsidR="00F9516B">
        <w:rPr>
          <w:rFonts w:ascii="Arial Narrow" w:hAnsi="Arial Narrow"/>
        </w:rPr>
        <w:t>/T-60/HIMAPRO-TI/STMIK/PERTI-ASIA/VII</w:t>
      </w:r>
      <w:r>
        <w:rPr>
          <w:rFonts w:ascii="Arial Narrow" w:hAnsi="Arial Narrow"/>
        </w:rPr>
        <w:t>/</w:t>
      </w:r>
      <w:r w:rsidR="00F9516B">
        <w:rPr>
          <w:rFonts w:ascii="Arial Narrow" w:hAnsi="Arial Narrow"/>
          <w:lang w:val="id-ID"/>
        </w:rPr>
        <w:t>2021</w:t>
      </w:r>
      <w:r>
        <w:rPr>
          <w:rFonts w:ascii="Arial Narrow" w:hAnsi="Arial Narrow"/>
          <w:lang w:val="id-ID"/>
        </w:rPr>
        <w:t xml:space="preserve">   </w:t>
      </w:r>
      <w:r>
        <w:rPr>
          <w:rFonts w:ascii="Arial Narrow" w:hAnsi="Arial Narrow"/>
          <w:lang w:val="id-ID"/>
        </w:rPr>
        <w:tab/>
      </w:r>
    </w:p>
    <w:p w14:paraId="6EA70349" w14:textId="77777777" w:rsidR="00CF7CDA" w:rsidRPr="00E51D01" w:rsidRDefault="00CF7CDA" w:rsidP="00CF7CDA">
      <w:pPr>
        <w:tabs>
          <w:tab w:val="left" w:pos="1440"/>
          <w:tab w:val="left" w:pos="1620"/>
        </w:tabs>
        <w:ind w:right="-333"/>
        <w:rPr>
          <w:rFonts w:ascii="Arial Narrow" w:hAnsi="Arial Narrow"/>
        </w:rPr>
      </w:pPr>
      <w:proofErr w:type="spellStart"/>
      <w:r w:rsidRPr="00E51D01">
        <w:rPr>
          <w:rFonts w:ascii="Arial Narrow" w:hAnsi="Arial Narrow"/>
        </w:rPr>
        <w:t>Lampiran</w:t>
      </w:r>
      <w:proofErr w:type="spellEnd"/>
      <w:r w:rsidRPr="00E51D01">
        <w:rPr>
          <w:rFonts w:ascii="Arial Narrow" w:hAnsi="Arial Narrow"/>
        </w:rPr>
        <w:tab/>
        <w:t>:</w:t>
      </w:r>
      <w:r w:rsidRPr="00E51D01">
        <w:rPr>
          <w:rFonts w:ascii="Arial Narrow" w:hAnsi="Arial Narrow"/>
        </w:rPr>
        <w:tab/>
        <w:t>-</w:t>
      </w:r>
    </w:p>
    <w:p w14:paraId="183604BA" w14:textId="77777777" w:rsidR="00CF7CDA" w:rsidRPr="00B60444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  <w:r w:rsidRPr="00E51D01">
        <w:rPr>
          <w:rFonts w:ascii="Arial Narrow" w:hAnsi="Arial Narrow"/>
        </w:rPr>
        <w:t>Hal</w:t>
      </w:r>
      <w:r w:rsidRPr="00E51D01">
        <w:rPr>
          <w:rFonts w:ascii="Arial Narrow" w:hAnsi="Arial Narrow"/>
        </w:rPr>
        <w:tab/>
        <w:t>:</w:t>
      </w:r>
      <w:r w:rsidRPr="00E51D01"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Surat Aktif Organisasi</w:t>
      </w:r>
    </w:p>
    <w:p w14:paraId="6B601B20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60FD865F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7918CC24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475C74EB" w14:textId="77777777" w:rsidR="00CF7CDA" w:rsidRDefault="00CF7CDA" w:rsidP="00CF7CDA">
      <w:pPr>
        <w:tabs>
          <w:tab w:val="left" w:pos="851"/>
          <w:tab w:val="left" w:pos="1620"/>
        </w:tabs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>Yang bertanda tangan di bawah ini :</w:t>
      </w:r>
    </w:p>
    <w:p w14:paraId="40FE2E51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7243B62F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>Nama</w:t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  <w:t>:  Rezal Anggana Putra</w:t>
      </w:r>
    </w:p>
    <w:p w14:paraId="2AB12455" w14:textId="77777777" w:rsidR="00CF7CDA" w:rsidRPr="004977D8" w:rsidRDefault="00CF7CDA" w:rsidP="00CF7CDA">
      <w:pPr>
        <w:tabs>
          <w:tab w:val="left" w:pos="1440"/>
          <w:tab w:val="left" w:pos="1620"/>
        </w:tabs>
        <w:rPr>
          <w:rFonts w:ascii="Arial Narrow" w:hAnsi="Arial Narrow"/>
        </w:rPr>
      </w:pP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pl-PL"/>
        </w:rPr>
        <w:t>NIM</w:t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  <w:t>: 1820</w:t>
      </w:r>
      <w:r>
        <w:rPr>
          <w:rFonts w:ascii="Arial Narrow" w:hAnsi="Arial Narrow"/>
        </w:rPr>
        <w:t>1168</w:t>
      </w:r>
    </w:p>
    <w:p w14:paraId="68CBA313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>Jabatan</w:t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  <w:t>: Ketua HIMAPRO TI SAKTI ASIA MALANG</w:t>
      </w:r>
    </w:p>
    <w:p w14:paraId="673BF3B4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02013E80" w14:textId="77777777" w:rsidR="00CF7CDA" w:rsidRPr="00371BC0" w:rsidRDefault="00CF7CDA" w:rsidP="00CF7CDA">
      <w:pPr>
        <w:tabs>
          <w:tab w:val="left" w:pos="851"/>
          <w:tab w:val="left" w:pos="1620"/>
        </w:tabs>
        <w:ind w:left="851"/>
        <w:rPr>
          <w:rFonts w:ascii="Arial Narrow" w:hAnsi="Arial Narrow"/>
          <w:lang w:val="id-ID"/>
        </w:rPr>
      </w:pPr>
      <w:r w:rsidRPr="00371BC0">
        <w:rPr>
          <w:rFonts w:ascii="Arial Narrow" w:hAnsi="Arial Narrow"/>
          <w:lang w:val="id-ID"/>
        </w:rPr>
        <w:t>Menyatakan bahwa mahasiswa yang namanya tercantum di bawah ini benar-benar aktif dalam kegiatan organisasi :</w:t>
      </w:r>
    </w:p>
    <w:p w14:paraId="04C75C84" w14:textId="77777777" w:rsidR="00CF7CDA" w:rsidRPr="00CB7E7D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  <w:r w:rsidRPr="00371BC0">
        <w:rPr>
          <w:rFonts w:ascii="Arial Narrow" w:hAnsi="Arial Narrow"/>
          <w:lang w:val="id-ID"/>
        </w:rPr>
        <w:tab/>
      </w:r>
    </w:p>
    <w:p w14:paraId="6F34E747" w14:textId="24FFBB3F" w:rsidR="00CF7CDA" w:rsidRPr="00CB7E7D" w:rsidRDefault="00CF7CDA" w:rsidP="00CF7CDA">
      <w:pPr>
        <w:rPr>
          <w:rFonts w:ascii="Arial Narrow" w:hAnsi="Arial Narrow" w:cs="Arial"/>
          <w:lang w:val="id-ID"/>
        </w:rPr>
      </w:pPr>
      <w:r w:rsidRPr="00CB7E7D">
        <w:rPr>
          <w:rFonts w:ascii="Arial Narrow" w:hAnsi="Arial Narrow"/>
          <w:lang w:val="id-ID"/>
        </w:rPr>
        <w:tab/>
      </w:r>
      <w:r w:rsidRPr="00CB7E7D">
        <w:rPr>
          <w:rFonts w:ascii="Arial Narrow" w:hAnsi="Arial Narrow"/>
          <w:lang w:val="id-ID"/>
        </w:rPr>
        <w:tab/>
        <w:t xml:space="preserve">Nama </w:t>
      </w:r>
      <w:r w:rsidRPr="00CB7E7D">
        <w:rPr>
          <w:rFonts w:ascii="Arial Narrow" w:hAnsi="Arial Narrow"/>
          <w:lang w:val="id-ID"/>
        </w:rPr>
        <w:tab/>
      </w:r>
      <w:r w:rsidRPr="00CB7E7D">
        <w:rPr>
          <w:rFonts w:ascii="Arial Narrow" w:hAnsi="Arial Narrow"/>
          <w:lang w:val="id-ID"/>
        </w:rPr>
        <w:tab/>
        <w:t xml:space="preserve">: </w:t>
      </w:r>
      <w:r w:rsidR="00F9516B">
        <w:rPr>
          <w:rFonts w:ascii="Arial Narrow" w:hAnsi="Arial Narrow" w:cs="Arial"/>
          <w:color w:val="000000"/>
          <w:lang w:val="id-ID"/>
        </w:rPr>
        <w:t>Irfan</w:t>
      </w:r>
      <w:r w:rsidRPr="00CB7E7D">
        <w:rPr>
          <w:rFonts w:ascii="Arial Narrow" w:hAnsi="Arial Narrow" w:cs="Arial"/>
        </w:rPr>
        <w:tab/>
      </w:r>
      <w:r w:rsidRPr="00CB7E7D">
        <w:rPr>
          <w:rFonts w:ascii="Arial Narrow" w:hAnsi="Arial Narrow" w:cs="Arial"/>
        </w:rPr>
        <w:tab/>
      </w:r>
      <w:r w:rsidRPr="00CB7E7D">
        <w:rPr>
          <w:rFonts w:ascii="Arial Narrow" w:hAnsi="Arial Narrow" w:cs="Arial"/>
        </w:rPr>
        <w:tab/>
      </w:r>
    </w:p>
    <w:p w14:paraId="5B998FE2" w14:textId="1B9E59B7" w:rsidR="00CF7CDA" w:rsidRPr="00CB7E7D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  <w:r w:rsidRPr="00CB7E7D">
        <w:rPr>
          <w:rFonts w:ascii="Arial Narrow" w:hAnsi="Arial Narrow"/>
          <w:lang w:val="id-ID"/>
        </w:rPr>
        <w:tab/>
      </w:r>
      <w:r w:rsidRPr="00CB7E7D">
        <w:rPr>
          <w:rFonts w:ascii="Arial Narrow" w:hAnsi="Arial Narrow"/>
          <w:lang w:val="it-IT"/>
        </w:rPr>
        <w:t>NIM</w:t>
      </w:r>
      <w:r w:rsidRPr="00CB7E7D">
        <w:rPr>
          <w:rFonts w:ascii="Arial Narrow" w:hAnsi="Arial Narrow"/>
          <w:lang w:val="id-ID"/>
        </w:rPr>
        <w:tab/>
      </w:r>
      <w:r w:rsidRPr="00CB7E7D">
        <w:rPr>
          <w:rFonts w:ascii="Arial Narrow" w:hAnsi="Arial Narrow"/>
          <w:lang w:val="id-ID"/>
        </w:rPr>
        <w:tab/>
      </w:r>
      <w:r w:rsidRPr="00CB7E7D">
        <w:rPr>
          <w:rFonts w:ascii="Arial Narrow" w:hAnsi="Arial Narrow"/>
          <w:lang w:val="it-IT"/>
        </w:rPr>
        <w:t xml:space="preserve">: </w:t>
      </w:r>
      <w:r w:rsidR="00F9516B">
        <w:rPr>
          <w:rFonts w:ascii="Arial Narrow" w:hAnsi="Arial Narrow" w:cs="Arial"/>
          <w:color w:val="000000"/>
          <w:lang w:val="id-ID"/>
        </w:rPr>
        <w:t>18201035</w:t>
      </w:r>
    </w:p>
    <w:p w14:paraId="2D31C0D2" w14:textId="6FAC1288" w:rsidR="00CF7CDA" w:rsidRPr="00CB7E7D" w:rsidRDefault="00CF7CDA" w:rsidP="00CF7CDA">
      <w:pPr>
        <w:rPr>
          <w:rFonts w:ascii="Arial Narrow" w:hAnsi="Arial Narrow"/>
          <w:sz w:val="22"/>
          <w:lang w:val="id-ID"/>
        </w:rPr>
      </w:pPr>
      <w:r w:rsidRPr="00CB7E7D">
        <w:rPr>
          <w:rFonts w:ascii="Arial Narrow" w:hAnsi="Arial Narrow"/>
          <w:lang w:val="id-ID"/>
        </w:rPr>
        <w:tab/>
      </w:r>
      <w:r w:rsidRPr="00CB7E7D">
        <w:rPr>
          <w:rFonts w:ascii="Arial Narrow" w:hAnsi="Arial Narrow"/>
          <w:lang w:val="id-ID"/>
        </w:rPr>
        <w:tab/>
        <w:t>Jabatan</w:t>
      </w:r>
      <w:r w:rsidRPr="00CB7E7D">
        <w:rPr>
          <w:rFonts w:ascii="Arial Narrow" w:hAnsi="Arial Narrow"/>
          <w:lang w:val="id-ID"/>
        </w:rPr>
        <w:tab/>
      </w:r>
      <w:r w:rsidRPr="00CB7E7D">
        <w:rPr>
          <w:rFonts w:ascii="Arial Narrow" w:hAnsi="Arial Narrow"/>
          <w:lang w:val="id-ID"/>
        </w:rPr>
        <w:tab/>
        <w:t xml:space="preserve">: </w:t>
      </w:r>
      <w:r w:rsidR="00F9516B">
        <w:rPr>
          <w:rFonts w:ascii="Arial Narrow" w:hAnsi="Arial Narrow"/>
          <w:lang w:val="id-ID"/>
        </w:rPr>
        <w:t xml:space="preserve"> Wakil Ketua HIMAPRO TI SAKTI ASIA MALANG</w:t>
      </w:r>
    </w:p>
    <w:p w14:paraId="68BF0B75" w14:textId="77777777" w:rsidR="00CF7CDA" w:rsidRPr="00371BC0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0427792D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</w:r>
    </w:p>
    <w:p w14:paraId="79605583" w14:textId="77777777" w:rsidR="00CF7CDA" w:rsidRDefault="00CF7CDA" w:rsidP="00CF7CDA">
      <w:pPr>
        <w:tabs>
          <w:tab w:val="left" w:pos="851"/>
          <w:tab w:val="left" w:pos="1440"/>
        </w:tabs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>Demikian surat keterangan ini kami buat untuk dipergunakan sebagaimana mestinya.</w:t>
      </w:r>
    </w:p>
    <w:p w14:paraId="7FBD7C32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235282E0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2F7396D4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006E197D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1AD4750D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639B46BE" w14:textId="77777777" w:rsidR="00CF7CDA" w:rsidRDefault="00CF7CDA" w:rsidP="00CF7CDA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</w:p>
    <w:p w14:paraId="56F5D641" w14:textId="77777777" w:rsidR="00CF7CDA" w:rsidRPr="004773BA" w:rsidRDefault="00CF7CDA" w:rsidP="00CF7CDA">
      <w:pPr>
        <w:ind w:left="3600" w:firstLine="720"/>
        <w:jc w:val="center"/>
      </w:pPr>
      <w:proofErr w:type="spellStart"/>
      <w:r w:rsidRPr="004773BA"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  <w:t>Ketua</w:t>
      </w:r>
      <w:proofErr w:type="spellEnd"/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  <w:lang w:val="id-ID"/>
        </w:rPr>
        <w:t xml:space="preserve"> </w:t>
      </w:r>
      <w:proofErr w:type="spellStart"/>
      <w:r w:rsidRPr="004773BA"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  <w:t>Umum</w:t>
      </w:r>
      <w:proofErr w:type="spellEnd"/>
    </w:p>
    <w:p w14:paraId="30295B13" w14:textId="77777777" w:rsidR="00CF7CDA" w:rsidRPr="004773BA" w:rsidRDefault="00CF7CDA" w:rsidP="00CF7CDA">
      <w:pPr>
        <w:ind w:left="3600" w:firstLine="720"/>
        <w:jc w:val="center"/>
      </w:pPr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  <w:t>HMP</w:t>
      </w:r>
      <w:r w:rsidRPr="004773BA"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  <w:t xml:space="preserve"> TI SAKTI</w:t>
      </w:r>
    </w:p>
    <w:p w14:paraId="3D97AB1D" w14:textId="77777777" w:rsidR="00CF7CDA" w:rsidRPr="004773BA" w:rsidRDefault="00CF7CDA" w:rsidP="00CF7CDA">
      <w:pPr>
        <w:jc w:val="right"/>
        <w:rPr>
          <w:rStyle w:val="Emphasis"/>
          <w:rFonts w:ascii="Arial Narrow" w:hAnsi="Arial Narrow"/>
          <w:iCs w:val="0"/>
          <w:color w:val="707070"/>
        </w:rPr>
      </w:pPr>
    </w:p>
    <w:p w14:paraId="7E8C4EC0" w14:textId="77777777" w:rsidR="00CF7CDA" w:rsidRDefault="00CF7CDA" w:rsidP="00CF7CDA">
      <w:pPr>
        <w:jc w:val="right"/>
        <w:rPr>
          <w:rStyle w:val="Emphasis"/>
          <w:rFonts w:ascii="Arial Narrow" w:hAnsi="Arial Narrow"/>
          <w:iCs w:val="0"/>
          <w:color w:val="707070"/>
          <w:lang w:val="id-ID"/>
        </w:rPr>
      </w:pPr>
    </w:p>
    <w:p w14:paraId="67B60612" w14:textId="77777777" w:rsidR="00CF7CDA" w:rsidRDefault="00CF7CDA" w:rsidP="00CF7CDA">
      <w:pPr>
        <w:jc w:val="right"/>
        <w:rPr>
          <w:rStyle w:val="Emphasis"/>
          <w:rFonts w:ascii="Arial Narrow" w:hAnsi="Arial Narrow"/>
          <w:iCs w:val="0"/>
          <w:color w:val="707070"/>
          <w:lang w:val="id-ID"/>
        </w:rPr>
      </w:pPr>
    </w:p>
    <w:p w14:paraId="4D13D726" w14:textId="77777777" w:rsidR="00CF7CDA" w:rsidRDefault="00CF7CDA" w:rsidP="00CF7CDA">
      <w:pPr>
        <w:jc w:val="right"/>
        <w:rPr>
          <w:rStyle w:val="Emphasis"/>
          <w:rFonts w:ascii="Arial Narrow" w:hAnsi="Arial Narrow"/>
          <w:iCs w:val="0"/>
          <w:color w:val="707070"/>
          <w:lang w:val="id-ID"/>
        </w:rPr>
      </w:pPr>
    </w:p>
    <w:p w14:paraId="0D31BB41" w14:textId="77777777" w:rsidR="00CF7CDA" w:rsidRPr="00EA2AD1" w:rsidRDefault="00CF7CDA" w:rsidP="00CF7CDA">
      <w:pPr>
        <w:jc w:val="right"/>
        <w:rPr>
          <w:rStyle w:val="Emphasis"/>
          <w:rFonts w:ascii="Arial Narrow" w:hAnsi="Arial Narrow"/>
          <w:iCs w:val="0"/>
          <w:color w:val="707070"/>
          <w:lang w:val="id-ID"/>
        </w:rPr>
      </w:pPr>
    </w:p>
    <w:p w14:paraId="47E9560C" w14:textId="77777777" w:rsidR="00CF7CDA" w:rsidRPr="004773BA" w:rsidRDefault="00CF7CDA" w:rsidP="00CF7CDA">
      <w:pPr>
        <w:ind w:left="4320"/>
        <w:jc w:val="center"/>
      </w:pPr>
      <w:proofErr w:type="spellStart"/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  <w:t>Rezal</w:t>
      </w:r>
      <w:proofErr w:type="spellEnd"/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  <w:t>Anggana</w:t>
      </w:r>
      <w:proofErr w:type="spellEnd"/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  <w:t xml:space="preserve"> Putra</w:t>
      </w:r>
    </w:p>
    <w:p w14:paraId="5D96F55B" w14:textId="77777777" w:rsidR="00CF7CDA" w:rsidRPr="004977D8" w:rsidRDefault="00CF7CDA" w:rsidP="00CF7CDA">
      <w:pPr>
        <w:tabs>
          <w:tab w:val="left" w:pos="1440"/>
          <w:tab w:val="left" w:pos="1620"/>
        </w:tabs>
        <w:jc w:val="center"/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</w:pPr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  <w:lang w:val="id-ID"/>
        </w:rPr>
        <w:tab/>
      </w:r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  <w:lang w:val="id-ID"/>
        </w:rPr>
        <w:tab/>
      </w:r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  <w:lang w:val="id-ID"/>
        </w:rPr>
        <w:tab/>
      </w:r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  <w:lang w:val="id-ID"/>
        </w:rPr>
        <w:tab/>
      </w:r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  <w:lang w:val="id-ID"/>
        </w:rPr>
        <w:tab/>
      </w:r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  <w:lang w:val="id-ID"/>
        </w:rPr>
        <w:tab/>
      </w:r>
      <w:r w:rsidRPr="004773BA"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  <w:t xml:space="preserve">NIM </w:t>
      </w:r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  <w:t>18201168</w:t>
      </w:r>
      <w:r>
        <w:rPr>
          <w:rStyle w:val="Emphasis"/>
          <w:rFonts w:ascii="Arial Narrow" w:hAnsi="Arial Narrow" w:cs="Segoe UI"/>
          <w:b/>
          <w:bCs/>
          <w:i w:val="0"/>
          <w:color w:val="000000"/>
          <w:bdr w:val="none" w:sz="0" w:space="0" w:color="auto" w:frame="1"/>
        </w:rPr>
        <w:tab/>
      </w:r>
    </w:p>
    <w:p w14:paraId="587AEAE3" w14:textId="77777777" w:rsidR="006C4FFF" w:rsidRDefault="006C4FFF" w:rsidP="006C4FFF">
      <w:pPr>
        <w:spacing w:after="200" w:line="276" w:lineRule="auto"/>
        <w:rPr>
          <w:rFonts w:ascii="Arial Narrow" w:hAnsi="Arial Narrow"/>
          <w:lang w:val="id-ID"/>
        </w:rPr>
      </w:pPr>
    </w:p>
    <w:sectPr w:rsidR="006C4FFF" w:rsidSect="008E3164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4A2CD" w14:textId="77777777" w:rsidR="00AF75A9" w:rsidRDefault="00AF75A9" w:rsidP="00CB78F8">
      <w:r>
        <w:separator/>
      </w:r>
    </w:p>
  </w:endnote>
  <w:endnote w:type="continuationSeparator" w:id="0">
    <w:p w14:paraId="58F03A83" w14:textId="77777777" w:rsidR="00AF75A9" w:rsidRDefault="00AF75A9" w:rsidP="00CB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7D6CB" w14:textId="77777777" w:rsidR="00AF75A9" w:rsidRDefault="00AF75A9" w:rsidP="00CB78F8">
      <w:r>
        <w:separator/>
      </w:r>
    </w:p>
  </w:footnote>
  <w:footnote w:type="continuationSeparator" w:id="0">
    <w:p w14:paraId="68F91FCD" w14:textId="77777777" w:rsidR="00AF75A9" w:rsidRDefault="00AF75A9" w:rsidP="00CB7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61CA3" w14:textId="08338AC8" w:rsidR="00CB78F8" w:rsidRDefault="00F336E7">
    <w:pPr>
      <w:pStyle w:val="Header"/>
    </w:pPr>
    <w:r>
      <w:rPr>
        <w:noProof/>
      </w:rPr>
      <w:drawing>
        <wp:inline distT="0" distB="0" distL="0" distR="0" wp14:anchorId="291A2120" wp14:editId="26D3443E">
          <wp:extent cx="5732145" cy="1093470"/>
          <wp:effectExtent l="0" t="0" r="190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93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4629"/>
    <w:multiLevelType w:val="hybridMultilevel"/>
    <w:tmpl w:val="D0B09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1B5681"/>
    <w:multiLevelType w:val="hybridMultilevel"/>
    <w:tmpl w:val="B2FE3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767C5A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1502F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93"/>
    <w:rsid w:val="0007031F"/>
    <w:rsid w:val="00084380"/>
    <w:rsid w:val="0008500E"/>
    <w:rsid w:val="0009740C"/>
    <w:rsid w:val="000F6E0A"/>
    <w:rsid w:val="001170A2"/>
    <w:rsid w:val="00126B36"/>
    <w:rsid w:val="00151364"/>
    <w:rsid w:val="001D3FEE"/>
    <w:rsid w:val="002363EA"/>
    <w:rsid w:val="00271E16"/>
    <w:rsid w:val="002A260C"/>
    <w:rsid w:val="002C376D"/>
    <w:rsid w:val="002F0BD8"/>
    <w:rsid w:val="003261E1"/>
    <w:rsid w:val="00367057"/>
    <w:rsid w:val="00371BC0"/>
    <w:rsid w:val="003904BB"/>
    <w:rsid w:val="003D0627"/>
    <w:rsid w:val="004066E2"/>
    <w:rsid w:val="004206EC"/>
    <w:rsid w:val="00430609"/>
    <w:rsid w:val="00470A94"/>
    <w:rsid w:val="004F18C9"/>
    <w:rsid w:val="00515775"/>
    <w:rsid w:val="005415B2"/>
    <w:rsid w:val="00573647"/>
    <w:rsid w:val="00577D43"/>
    <w:rsid w:val="005A69A9"/>
    <w:rsid w:val="005B18BA"/>
    <w:rsid w:val="0066215D"/>
    <w:rsid w:val="0067489A"/>
    <w:rsid w:val="006A358E"/>
    <w:rsid w:val="006A5FF4"/>
    <w:rsid w:val="006C4FFF"/>
    <w:rsid w:val="00701233"/>
    <w:rsid w:val="00750781"/>
    <w:rsid w:val="00752905"/>
    <w:rsid w:val="0077141E"/>
    <w:rsid w:val="00783CFF"/>
    <w:rsid w:val="007D43AC"/>
    <w:rsid w:val="007E4442"/>
    <w:rsid w:val="00814FBA"/>
    <w:rsid w:val="008564CB"/>
    <w:rsid w:val="00892A60"/>
    <w:rsid w:val="0089623D"/>
    <w:rsid w:val="008C61C3"/>
    <w:rsid w:val="008C6836"/>
    <w:rsid w:val="008E3164"/>
    <w:rsid w:val="008F5848"/>
    <w:rsid w:val="00955132"/>
    <w:rsid w:val="00A05604"/>
    <w:rsid w:val="00A26593"/>
    <w:rsid w:val="00A85FE4"/>
    <w:rsid w:val="00AB35E6"/>
    <w:rsid w:val="00AD1A10"/>
    <w:rsid w:val="00AF4758"/>
    <w:rsid w:val="00AF75A9"/>
    <w:rsid w:val="00B10345"/>
    <w:rsid w:val="00B60444"/>
    <w:rsid w:val="00B877A7"/>
    <w:rsid w:val="00B94577"/>
    <w:rsid w:val="00BC076E"/>
    <w:rsid w:val="00BF4646"/>
    <w:rsid w:val="00C862AC"/>
    <w:rsid w:val="00CB2A05"/>
    <w:rsid w:val="00CB78F8"/>
    <w:rsid w:val="00CB7E7D"/>
    <w:rsid w:val="00CF7CDA"/>
    <w:rsid w:val="00D23337"/>
    <w:rsid w:val="00DD38BD"/>
    <w:rsid w:val="00DE0D43"/>
    <w:rsid w:val="00DF3997"/>
    <w:rsid w:val="00E34CD8"/>
    <w:rsid w:val="00E35FBE"/>
    <w:rsid w:val="00E51D01"/>
    <w:rsid w:val="00E60D84"/>
    <w:rsid w:val="00E6582C"/>
    <w:rsid w:val="00EA2AD1"/>
    <w:rsid w:val="00EB5F2A"/>
    <w:rsid w:val="00EB6125"/>
    <w:rsid w:val="00EE5644"/>
    <w:rsid w:val="00F336E7"/>
    <w:rsid w:val="00F50AF7"/>
    <w:rsid w:val="00F9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87333"/>
  <w15:docId w15:val="{F403B037-BE7C-4CFE-888E-2F1F82AC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78F8"/>
    <w:rPr>
      <w:i/>
      <w:iCs/>
    </w:rPr>
  </w:style>
  <w:style w:type="paragraph" w:styleId="NormalWeb">
    <w:name w:val="Normal (Web)"/>
    <w:basedOn w:val="Normal"/>
    <w:uiPriority w:val="99"/>
    <w:unhideWhenUsed/>
    <w:rsid w:val="00CB78F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B7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8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7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8F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8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8F8"/>
    <w:pPr>
      <w:ind w:left="720"/>
      <w:contextualSpacing/>
    </w:pPr>
  </w:style>
  <w:style w:type="table" w:styleId="TableGrid">
    <w:name w:val="Table Grid"/>
    <w:basedOn w:val="TableNormal"/>
    <w:uiPriority w:val="59"/>
    <w:rsid w:val="00CB2A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uiPriority w:val="99"/>
    <w:rsid w:val="0037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SJUR\Peminjaman%20Ruang%20Kampus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64D1-FCBE-4A88-B580-36EFB3C8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Peminjaman Ruang Kampus 1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luvita</dc:creator>
  <cp:lastModifiedBy>Dewi Rahayu</cp:lastModifiedBy>
  <cp:revision>2</cp:revision>
  <cp:lastPrinted>2017-04-11T00:11:00Z</cp:lastPrinted>
  <dcterms:created xsi:type="dcterms:W3CDTF">2021-07-11T01:38:00Z</dcterms:created>
  <dcterms:modified xsi:type="dcterms:W3CDTF">2021-07-11T01:38:00Z</dcterms:modified>
</cp:coreProperties>
</file>